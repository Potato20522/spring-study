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57" w:rsidRDefault="001E6A8A" w:rsidP="00782774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t>M</w:t>
      </w:r>
      <w:r>
        <w:rPr>
          <w:rFonts w:hint="eastAsia"/>
        </w:rPr>
        <w:t xml:space="preserve">aven </w:t>
      </w:r>
      <w:r>
        <w:rPr>
          <w:rFonts w:hint="eastAsia"/>
        </w:rPr>
        <w:t>实战</w:t>
      </w:r>
    </w:p>
    <w:p w:rsidR="00383EA0" w:rsidRDefault="00000EEC" w:rsidP="00A96A3A">
      <w:pPr>
        <w:pStyle w:val="1"/>
        <w:rPr>
          <w:rFonts w:hint="eastAsia"/>
        </w:rPr>
      </w:pPr>
      <w:r>
        <w:rPr>
          <w:rFonts w:hint="eastAsia"/>
        </w:rPr>
        <w:t>传递依赖冲突解决（了解）</w:t>
      </w:r>
    </w:p>
    <w:p w:rsidR="003E41B0" w:rsidRDefault="004124C8" w:rsidP="003E41B0">
      <w:pPr>
        <w:rPr>
          <w:rFonts w:hint="eastAsia"/>
        </w:rPr>
      </w:pPr>
      <w:r>
        <w:rPr>
          <w:rFonts w:hint="eastAsia"/>
        </w:rPr>
        <w:t>传递依赖</w:t>
      </w:r>
      <w:r w:rsidR="00595160">
        <w:rPr>
          <w:rFonts w:hint="eastAsia"/>
        </w:rPr>
        <w:t>：</w:t>
      </w:r>
      <w:r w:rsidR="007E5467">
        <w:rPr>
          <w:rFonts w:hint="eastAsia"/>
        </w:rPr>
        <w:t>A</w:t>
      </w:r>
      <w:r w:rsidR="00BB562E">
        <w:rPr>
          <w:rFonts w:hint="eastAsia"/>
        </w:rPr>
        <w:t>（项目）</w:t>
      </w:r>
      <w:r w:rsidR="007E5467">
        <w:rPr>
          <w:rFonts w:hint="eastAsia"/>
        </w:rPr>
        <w:t>依赖</w:t>
      </w:r>
      <w:r w:rsidR="007E5467">
        <w:rPr>
          <w:rFonts w:hint="eastAsia"/>
        </w:rPr>
        <w:t>B</w:t>
      </w:r>
      <w:r w:rsidR="007E5467">
        <w:rPr>
          <w:rFonts w:hint="eastAsia"/>
        </w:rPr>
        <w:t>，</w:t>
      </w:r>
      <w:r w:rsidR="006672E8">
        <w:rPr>
          <w:rFonts w:hint="eastAsia"/>
        </w:rPr>
        <w:t>B</w:t>
      </w:r>
      <w:r w:rsidR="007E5467">
        <w:rPr>
          <w:rFonts w:hint="eastAsia"/>
        </w:rPr>
        <w:t>依赖</w:t>
      </w:r>
      <w:r w:rsidR="006672E8">
        <w:rPr>
          <w:rFonts w:hint="eastAsia"/>
        </w:rPr>
        <w:t>C</w:t>
      </w:r>
      <w:r w:rsidR="00BD0581">
        <w:rPr>
          <w:rFonts w:hint="eastAsia"/>
        </w:rPr>
        <w:t>（</w:t>
      </w:r>
      <w:r w:rsidR="00BD0581">
        <w:rPr>
          <w:rFonts w:hint="eastAsia"/>
        </w:rPr>
        <w:t>1.1</w:t>
      </w:r>
      <w:r w:rsidR="00BD0581">
        <w:rPr>
          <w:rFonts w:hint="eastAsia"/>
        </w:rPr>
        <w:t>版本）</w:t>
      </w:r>
      <w:r w:rsidR="00DF5BF3">
        <w:rPr>
          <w:rFonts w:hint="eastAsia"/>
        </w:rPr>
        <w:t>，</w:t>
      </w:r>
      <w:r w:rsidR="00DF5BF3">
        <w:rPr>
          <w:rFonts w:hint="eastAsia"/>
        </w:rPr>
        <w:t>B</w:t>
      </w:r>
      <w:r w:rsidR="00DF5BF3">
        <w:rPr>
          <w:rFonts w:hint="eastAsia"/>
        </w:rPr>
        <w:t>是</w:t>
      </w:r>
      <w:r w:rsidR="00DF5BF3">
        <w:rPr>
          <w:rFonts w:hint="eastAsia"/>
        </w:rPr>
        <w:t>A</w:t>
      </w:r>
      <w:r w:rsidR="00DF5BF3">
        <w:rPr>
          <w:rFonts w:hint="eastAsia"/>
        </w:rPr>
        <w:t>的直接依赖，</w:t>
      </w:r>
      <w:r w:rsidR="00357FEB">
        <w:rPr>
          <w:rFonts w:hint="eastAsia"/>
        </w:rPr>
        <w:t>C</w:t>
      </w:r>
      <w:r w:rsidR="00357FEB">
        <w:rPr>
          <w:rFonts w:hint="eastAsia"/>
        </w:rPr>
        <w:t>就是</w:t>
      </w:r>
      <w:r w:rsidR="00357FEB">
        <w:rPr>
          <w:rFonts w:hint="eastAsia"/>
        </w:rPr>
        <w:t>A</w:t>
      </w:r>
      <w:r w:rsidR="00357FEB">
        <w:rPr>
          <w:rFonts w:hint="eastAsia"/>
        </w:rPr>
        <w:t>的传递依赖</w:t>
      </w:r>
    </w:p>
    <w:p w:rsidR="00BD0581" w:rsidRDefault="00BD0581" w:rsidP="003E41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导入依赖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依赖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版本）</w:t>
      </w:r>
    </w:p>
    <w:p w:rsidR="00335A93" w:rsidRDefault="00B01575" w:rsidP="00667CFD">
      <w:pPr>
        <w:pStyle w:val="2"/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自己调解原则</w:t>
      </w:r>
    </w:p>
    <w:p w:rsidR="009514B5" w:rsidRDefault="0022796E" w:rsidP="009514B5">
      <w:pPr>
        <w:pStyle w:val="3"/>
        <w:rPr>
          <w:rFonts w:hint="eastAsia"/>
        </w:rPr>
      </w:pPr>
      <w:r>
        <w:rPr>
          <w:rFonts w:hint="eastAsia"/>
        </w:rPr>
        <w:t>第一声明者优先原则</w:t>
      </w:r>
    </w:p>
    <w:p w:rsidR="00CE4BC7" w:rsidRDefault="00587DF6" w:rsidP="00CE4BC7">
      <w:pPr>
        <w:rPr>
          <w:rFonts w:hint="eastAsia"/>
        </w:rPr>
      </w:pPr>
      <w:r>
        <w:rPr>
          <w:rFonts w:hint="eastAsia"/>
        </w:rPr>
        <w:t>谁先定义的就用谁的传递依赖。</w:t>
      </w:r>
    </w:p>
    <w:p w:rsidR="00D940BB" w:rsidRDefault="00867EF0" w:rsidP="005560D4">
      <w:pPr>
        <w:pStyle w:val="3"/>
        <w:rPr>
          <w:rFonts w:hint="eastAsia"/>
        </w:rPr>
      </w:pPr>
      <w:r>
        <w:rPr>
          <w:rFonts w:hint="eastAsia"/>
        </w:rPr>
        <w:t>路径近者优先原则</w:t>
      </w:r>
    </w:p>
    <w:p w:rsidR="006E52BD" w:rsidRDefault="00915156" w:rsidP="006E52BD">
      <w:pPr>
        <w:rPr>
          <w:rFonts w:hint="eastAsia"/>
        </w:rPr>
      </w:pPr>
      <w:r>
        <w:rPr>
          <w:rFonts w:hint="eastAsia"/>
        </w:rPr>
        <w:t>直接依赖级别高于传递依赖。</w:t>
      </w:r>
    </w:p>
    <w:p w:rsidR="00B71D2E" w:rsidRDefault="008A2887" w:rsidP="00400CB5">
      <w:pPr>
        <w:pStyle w:val="2"/>
        <w:rPr>
          <w:rFonts w:hint="eastAsia"/>
        </w:rPr>
      </w:pPr>
      <w:r>
        <w:rPr>
          <w:rFonts w:hint="eastAsia"/>
        </w:rPr>
        <w:t>排除依赖</w:t>
      </w:r>
    </w:p>
    <w:p w:rsidR="00584841" w:rsidRDefault="00584841" w:rsidP="00584841">
      <w:pPr>
        <w:rPr>
          <w:rFonts w:hint="eastAsia"/>
        </w:rPr>
      </w:pPr>
      <w:r w:rsidRPr="00584841">
        <w:rPr>
          <w:noProof/>
          <w:bdr w:val="single" w:sz="4" w:space="0" w:color="auto"/>
        </w:rPr>
        <w:drawing>
          <wp:inline distT="0" distB="0" distL="0" distR="0" wp14:anchorId="0ED1989E" wp14:editId="19D8A23E">
            <wp:extent cx="5486400" cy="29089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41" w:rsidRPr="00584841" w:rsidRDefault="00584841" w:rsidP="00584841">
      <w:pPr>
        <w:rPr>
          <w:rFonts w:hint="eastAsia"/>
        </w:rPr>
      </w:pPr>
      <w:r w:rsidRPr="00584841">
        <w:rPr>
          <w:noProof/>
          <w:bdr w:val="single" w:sz="4" w:space="0" w:color="auto"/>
        </w:rPr>
        <w:lastRenderedPageBreak/>
        <w:drawing>
          <wp:inline distT="0" distB="0" distL="0" distR="0" wp14:anchorId="1B7C1E08" wp14:editId="0398D17B">
            <wp:extent cx="5486400" cy="18903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E3" w:rsidRDefault="0069066D" w:rsidP="00B40257">
      <w:pPr>
        <w:pStyle w:val="2"/>
        <w:rPr>
          <w:rFonts w:hint="eastAsia"/>
        </w:rPr>
      </w:pPr>
      <w:r>
        <w:rPr>
          <w:rFonts w:hint="eastAsia"/>
        </w:rPr>
        <w:t>版本锁定</w:t>
      </w:r>
      <w:r w:rsidR="00065340">
        <w:rPr>
          <w:rFonts w:hint="eastAsia"/>
        </w:rPr>
        <w:t>（推荐使用）</w:t>
      </w:r>
    </w:p>
    <w:p w:rsidR="005D0319" w:rsidRPr="005D0319" w:rsidRDefault="005035E5" w:rsidP="005D0319">
      <w:pPr>
        <w:rPr>
          <w:rFonts w:hint="eastAsia"/>
        </w:rPr>
      </w:pPr>
      <w:r w:rsidRPr="005035E5">
        <w:rPr>
          <w:noProof/>
          <w:bdr w:val="single" w:sz="4" w:space="0" w:color="auto"/>
        </w:rPr>
        <w:drawing>
          <wp:inline distT="0" distB="0" distL="0" distR="0" wp14:anchorId="5E62C75C" wp14:editId="0E86EF03">
            <wp:extent cx="5267325" cy="2686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23" w:rsidRPr="00AB2923" w:rsidRDefault="00AB2923" w:rsidP="00AB2923">
      <w:pPr>
        <w:rPr>
          <w:rFonts w:hint="eastAsia"/>
        </w:rPr>
      </w:pPr>
    </w:p>
    <w:p w:rsidR="00DB485F" w:rsidRDefault="00831193" w:rsidP="00A96A3A">
      <w:pPr>
        <w:pStyle w:val="1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maven</w:t>
      </w:r>
      <w:r>
        <w:rPr>
          <w:rFonts w:hint="eastAsia"/>
        </w:rPr>
        <w:t>整合</w:t>
      </w:r>
      <w:r>
        <w:rPr>
          <w:rFonts w:hint="eastAsia"/>
        </w:rPr>
        <w:t>SSH</w:t>
      </w:r>
      <w:r>
        <w:rPr>
          <w:rFonts w:hint="eastAsia"/>
        </w:rPr>
        <w:t>框架（重点）</w:t>
      </w:r>
    </w:p>
    <w:p w:rsidR="002F4AF0" w:rsidRDefault="00AF0F85" w:rsidP="00AF0F85">
      <w:pPr>
        <w:pStyle w:val="2"/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struts2</w:t>
      </w:r>
      <w:r>
        <w:rPr>
          <w:rFonts w:hint="eastAsia"/>
        </w:rPr>
        <w:t>环境</w:t>
      </w:r>
    </w:p>
    <w:p w:rsidR="00AF0F85" w:rsidRDefault="00D24D01" w:rsidP="0066268E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strut2</w:t>
      </w:r>
      <w:r>
        <w:rPr>
          <w:rFonts w:hint="eastAsia"/>
        </w:rPr>
        <w:t>配置文件：</w:t>
      </w:r>
      <w:r>
        <w:rPr>
          <w:rFonts w:hint="eastAsia"/>
        </w:rPr>
        <w:t>struts.xml</w:t>
      </w:r>
    </w:p>
    <w:p w:rsidR="0066268E" w:rsidRDefault="00CA5492" w:rsidP="0066268E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strut2</w:t>
      </w:r>
      <w:r>
        <w:rPr>
          <w:rFonts w:hint="eastAsia"/>
        </w:rPr>
        <w:t>的核心过滤器</w:t>
      </w:r>
    </w:p>
    <w:p w:rsidR="00C867C0" w:rsidRPr="00C867C0" w:rsidRDefault="00C867C0" w:rsidP="00C867C0">
      <w:pPr>
        <w:pStyle w:val="a8"/>
      </w:pPr>
      <w:r w:rsidRPr="00C867C0">
        <w:t xml:space="preserve">&lt;!-- </w:t>
      </w:r>
      <w:r w:rsidRPr="00C867C0">
        <w:t>配置</w:t>
      </w:r>
      <w:r w:rsidRPr="00C867C0">
        <w:t>Struts</w:t>
      </w:r>
      <w:r w:rsidRPr="00C867C0">
        <w:t>核心过滤器</w:t>
      </w:r>
      <w:r w:rsidRPr="00C867C0">
        <w:t xml:space="preserve"> --&gt;</w:t>
      </w:r>
    </w:p>
    <w:p w:rsidR="00C867C0" w:rsidRPr="00C867C0" w:rsidRDefault="00C867C0" w:rsidP="00C867C0">
      <w:pPr>
        <w:pStyle w:val="a8"/>
      </w:pPr>
      <w:r w:rsidRPr="00C867C0">
        <w:rPr>
          <w:color w:val="000000"/>
        </w:rPr>
        <w:tab/>
      </w:r>
      <w:r w:rsidRPr="00C867C0">
        <w:rPr>
          <w:color w:val="008080"/>
        </w:rPr>
        <w:t>&lt;</w:t>
      </w:r>
      <w:r w:rsidRPr="00C867C0">
        <w:rPr>
          <w:color w:val="3F7F7F"/>
        </w:rPr>
        <w:t>filter</w:t>
      </w:r>
      <w:r w:rsidRPr="00C867C0">
        <w:rPr>
          <w:color w:val="008080"/>
        </w:rPr>
        <w:t>&gt;</w:t>
      </w:r>
    </w:p>
    <w:p w:rsidR="00C867C0" w:rsidRPr="00C867C0" w:rsidRDefault="00C867C0" w:rsidP="00C867C0">
      <w:pPr>
        <w:pStyle w:val="a8"/>
      </w:pPr>
      <w:r w:rsidRPr="00C867C0">
        <w:rPr>
          <w:color w:val="000000"/>
        </w:rPr>
        <w:tab/>
      </w:r>
      <w:r w:rsidRPr="00C867C0">
        <w:rPr>
          <w:color w:val="000000"/>
        </w:rPr>
        <w:tab/>
      </w:r>
      <w:r w:rsidRPr="00C867C0">
        <w:rPr>
          <w:color w:val="008080"/>
        </w:rPr>
        <w:t>&lt;</w:t>
      </w:r>
      <w:r w:rsidRPr="00C867C0">
        <w:rPr>
          <w:color w:val="3F7F7F"/>
        </w:rPr>
        <w:t>filter-name</w:t>
      </w:r>
      <w:r w:rsidRPr="00C867C0">
        <w:rPr>
          <w:color w:val="008080"/>
        </w:rPr>
        <w:t>&gt;</w:t>
      </w:r>
      <w:r w:rsidRPr="00C867C0">
        <w:rPr>
          <w:color w:val="000000"/>
        </w:rPr>
        <w:t>struts</w:t>
      </w:r>
      <w:r w:rsidRPr="00C867C0">
        <w:rPr>
          <w:color w:val="008080"/>
        </w:rPr>
        <w:t>&lt;/</w:t>
      </w:r>
      <w:r w:rsidRPr="00C867C0">
        <w:rPr>
          <w:color w:val="3F7F7F"/>
        </w:rPr>
        <w:t>filter-name</w:t>
      </w:r>
      <w:r w:rsidRPr="00C867C0">
        <w:rPr>
          <w:color w:val="008080"/>
        </w:rPr>
        <w:t>&gt;</w:t>
      </w:r>
    </w:p>
    <w:p w:rsidR="00C867C0" w:rsidRPr="00C867C0" w:rsidRDefault="00C867C0" w:rsidP="00C867C0">
      <w:pPr>
        <w:pStyle w:val="a8"/>
      </w:pPr>
      <w:r w:rsidRPr="00C867C0">
        <w:rPr>
          <w:color w:val="000000"/>
        </w:rPr>
        <w:tab/>
      </w:r>
      <w:r w:rsidRPr="00C867C0">
        <w:rPr>
          <w:color w:val="000000"/>
        </w:rPr>
        <w:tab/>
      </w:r>
      <w:r w:rsidRPr="00C867C0">
        <w:rPr>
          <w:color w:val="008080"/>
        </w:rPr>
        <w:t>&lt;</w:t>
      </w:r>
      <w:r w:rsidRPr="00C867C0">
        <w:rPr>
          <w:color w:val="3F7F7F"/>
        </w:rPr>
        <w:t>filter-class</w:t>
      </w:r>
      <w:r w:rsidRPr="00C867C0">
        <w:rPr>
          <w:color w:val="008080"/>
        </w:rPr>
        <w:t>&gt;</w:t>
      </w:r>
      <w:r w:rsidRPr="00C867C0">
        <w:rPr>
          <w:color w:val="000000"/>
        </w:rPr>
        <w:t>org.apache.struts2.dispatcher.ng.filter.StrutsPrepareAndExecuteFilter</w:t>
      </w:r>
      <w:r w:rsidRPr="00C867C0">
        <w:rPr>
          <w:color w:val="008080"/>
        </w:rPr>
        <w:t>&lt;/</w:t>
      </w:r>
      <w:r w:rsidRPr="00C867C0">
        <w:rPr>
          <w:color w:val="3F7F7F"/>
        </w:rPr>
        <w:t>filter-class</w:t>
      </w:r>
      <w:r w:rsidRPr="00C867C0">
        <w:rPr>
          <w:color w:val="008080"/>
        </w:rPr>
        <w:t>&gt;</w:t>
      </w:r>
    </w:p>
    <w:p w:rsidR="00C867C0" w:rsidRPr="00C867C0" w:rsidRDefault="00C867C0" w:rsidP="00C867C0">
      <w:pPr>
        <w:pStyle w:val="a8"/>
      </w:pPr>
      <w:r w:rsidRPr="00C867C0">
        <w:rPr>
          <w:color w:val="000000"/>
        </w:rPr>
        <w:tab/>
      </w:r>
      <w:r w:rsidRPr="00C867C0">
        <w:rPr>
          <w:color w:val="008080"/>
        </w:rPr>
        <w:t>&lt;/</w:t>
      </w:r>
      <w:r w:rsidRPr="00C867C0">
        <w:rPr>
          <w:color w:val="3F7F7F"/>
        </w:rPr>
        <w:t>filter</w:t>
      </w:r>
      <w:r w:rsidRPr="00C867C0">
        <w:rPr>
          <w:color w:val="008080"/>
        </w:rPr>
        <w:t>&gt;</w:t>
      </w:r>
    </w:p>
    <w:p w:rsidR="00C867C0" w:rsidRPr="00C867C0" w:rsidRDefault="00C867C0" w:rsidP="00C867C0">
      <w:pPr>
        <w:pStyle w:val="a8"/>
      </w:pPr>
      <w:r w:rsidRPr="00C867C0">
        <w:rPr>
          <w:color w:val="000000"/>
        </w:rPr>
        <w:tab/>
      </w:r>
      <w:r w:rsidRPr="00C867C0">
        <w:rPr>
          <w:color w:val="008080"/>
        </w:rPr>
        <w:t>&lt;</w:t>
      </w:r>
      <w:r w:rsidRPr="00C867C0">
        <w:rPr>
          <w:color w:val="3F7F7F"/>
        </w:rPr>
        <w:t>filter-mapping</w:t>
      </w:r>
      <w:r w:rsidRPr="00C867C0">
        <w:rPr>
          <w:color w:val="008080"/>
        </w:rPr>
        <w:t>&gt;</w:t>
      </w:r>
    </w:p>
    <w:p w:rsidR="00C867C0" w:rsidRPr="00C867C0" w:rsidRDefault="00C867C0" w:rsidP="00C867C0">
      <w:pPr>
        <w:pStyle w:val="a8"/>
      </w:pPr>
      <w:r w:rsidRPr="00C867C0">
        <w:rPr>
          <w:color w:val="000000"/>
        </w:rPr>
        <w:tab/>
      </w:r>
      <w:r w:rsidRPr="00C867C0">
        <w:rPr>
          <w:color w:val="000000"/>
        </w:rPr>
        <w:tab/>
      </w:r>
      <w:r w:rsidRPr="00C867C0">
        <w:rPr>
          <w:color w:val="008080"/>
        </w:rPr>
        <w:t>&lt;</w:t>
      </w:r>
      <w:r w:rsidRPr="00C867C0">
        <w:rPr>
          <w:color w:val="3F7F7F"/>
        </w:rPr>
        <w:t>filter-name</w:t>
      </w:r>
      <w:r w:rsidRPr="00C867C0">
        <w:rPr>
          <w:color w:val="008080"/>
        </w:rPr>
        <w:t>&gt;</w:t>
      </w:r>
      <w:r w:rsidRPr="00C867C0">
        <w:rPr>
          <w:color w:val="000000"/>
        </w:rPr>
        <w:t>struts</w:t>
      </w:r>
      <w:r w:rsidRPr="00C867C0">
        <w:rPr>
          <w:color w:val="008080"/>
        </w:rPr>
        <w:t>&lt;/</w:t>
      </w:r>
      <w:r w:rsidRPr="00C867C0">
        <w:rPr>
          <w:color w:val="3F7F7F"/>
        </w:rPr>
        <w:t>filter-name</w:t>
      </w:r>
      <w:r w:rsidRPr="00C867C0">
        <w:rPr>
          <w:color w:val="008080"/>
        </w:rPr>
        <w:t>&gt;</w:t>
      </w:r>
    </w:p>
    <w:p w:rsidR="00C867C0" w:rsidRPr="00C867C0" w:rsidRDefault="00C867C0" w:rsidP="00C867C0">
      <w:pPr>
        <w:pStyle w:val="a8"/>
      </w:pPr>
      <w:r w:rsidRPr="00C867C0">
        <w:rPr>
          <w:color w:val="000000"/>
        </w:rPr>
        <w:tab/>
      </w:r>
      <w:r w:rsidRPr="00C867C0">
        <w:rPr>
          <w:color w:val="000000"/>
        </w:rPr>
        <w:tab/>
      </w:r>
      <w:r w:rsidRPr="00C867C0">
        <w:rPr>
          <w:color w:val="008080"/>
        </w:rPr>
        <w:t>&lt;</w:t>
      </w:r>
      <w:r w:rsidRPr="00C867C0">
        <w:rPr>
          <w:color w:val="3F7F7F"/>
        </w:rPr>
        <w:t>url-pattern</w:t>
      </w:r>
      <w:r w:rsidRPr="00C867C0">
        <w:rPr>
          <w:color w:val="008080"/>
        </w:rPr>
        <w:t>&gt;</w:t>
      </w:r>
      <w:r w:rsidRPr="00C867C0">
        <w:rPr>
          <w:color w:val="000000"/>
        </w:rPr>
        <w:t>/*</w:t>
      </w:r>
      <w:r w:rsidRPr="00C867C0">
        <w:rPr>
          <w:color w:val="008080"/>
        </w:rPr>
        <w:t>&lt;/</w:t>
      </w:r>
      <w:r w:rsidRPr="00C867C0">
        <w:rPr>
          <w:color w:val="3F7F7F"/>
        </w:rPr>
        <w:t>url-pattern</w:t>
      </w:r>
      <w:r w:rsidRPr="00C867C0">
        <w:rPr>
          <w:color w:val="008080"/>
        </w:rPr>
        <w:t>&gt;</w:t>
      </w:r>
    </w:p>
    <w:p w:rsidR="00C867C0" w:rsidRDefault="00C867C0" w:rsidP="00C867C0">
      <w:pPr>
        <w:pStyle w:val="a8"/>
        <w:rPr>
          <w:rFonts w:hint="eastAsia"/>
        </w:rPr>
      </w:pPr>
      <w:r w:rsidRPr="00C867C0">
        <w:rPr>
          <w:color w:val="000000"/>
        </w:rPr>
        <w:tab/>
      </w:r>
      <w:r w:rsidRPr="00C867C0">
        <w:rPr>
          <w:color w:val="008080"/>
        </w:rPr>
        <w:t>&lt;/</w:t>
      </w:r>
      <w:r w:rsidRPr="00C867C0">
        <w:rPr>
          <w:color w:val="3F7F7F"/>
        </w:rPr>
        <w:t>filter-mapping</w:t>
      </w:r>
      <w:r w:rsidRPr="00C867C0">
        <w:rPr>
          <w:color w:val="008080"/>
        </w:rPr>
        <w:t>&gt;</w:t>
      </w:r>
    </w:p>
    <w:p w:rsidR="004C3D54" w:rsidRDefault="00666655" w:rsidP="00E11296">
      <w:pPr>
        <w:pStyle w:val="2"/>
        <w:rPr>
          <w:rFonts w:hint="eastAsia"/>
        </w:rPr>
      </w:pPr>
      <w:r>
        <w:rPr>
          <w:rFonts w:hint="eastAsia"/>
        </w:rPr>
        <w:lastRenderedPageBreak/>
        <w:t>搭建</w:t>
      </w:r>
      <w:r>
        <w:rPr>
          <w:rFonts w:hint="eastAsia"/>
        </w:rPr>
        <w:t>spring</w:t>
      </w:r>
      <w:r>
        <w:rPr>
          <w:rFonts w:hint="eastAsia"/>
        </w:rPr>
        <w:t>环境</w:t>
      </w:r>
    </w:p>
    <w:p w:rsidR="00C63A61" w:rsidRDefault="00EE4445" w:rsidP="00312DE2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>applicationContext.xml</w:t>
      </w:r>
    </w:p>
    <w:p w:rsidR="00312DE2" w:rsidRDefault="00424194" w:rsidP="00312DE2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中配置监听器</w:t>
      </w:r>
      <w:r w:rsidR="00161BD8">
        <w:rPr>
          <w:rFonts w:hint="eastAsia"/>
        </w:rPr>
        <w:t>：</w:t>
      </w:r>
      <w:r w:rsidR="00161BD8">
        <w:rPr>
          <w:rFonts w:hint="eastAsia"/>
        </w:rPr>
        <w:t>ContextLoaderListener</w:t>
      </w:r>
    </w:p>
    <w:p w:rsidR="00BE03F8" w:rsidRPr="00BE03F8" w:rsidRDefault="00BE03F8" w:rsidP="00BE03F8">
      <w:pPr>
        <w:pStyle w:val="a8"/>
      </w:pPr>
      <w:r w:rsidRPr="00BE03F8">
        <w:t xml:space="preserve">&lt;!-- </w:t>
      </w:r>
      <w:r w:rsidRPr="00BE03F8">
        <w:t>配置监听器：默认加载</w:t>
      </w:r>
      <w:r w:rsidRPr="00BE03F8">
        <w:t>WEB-INF/applicationContext.xml --&gt;</w:t>
      </w:r>
    </w:p>
    <w:p w:rsidR="00BE03F8" w:rsidRPr="00BE03F8" w:rsidRDefault="00BE03F8" w:rsidP="00BE03F8">
      <w:pPr>
        <w:pStyle w:val="a8"/>
      </w:pPr>
      <w:r w:rsidRPr="00BE03F8">
        <w:rPr>
          <w:color w:val="000000"/>
        </w:rPr>
        <w:tab/>
      </w:r>
      <w:r w:rsidRPr="00BE03F8">
        <w:rPr>
          <w:color w:val="008080"/>
        </w:rPr>
        <w:t>&lt;</w:t>
      </w:r>
      <w:r w:rsidRPr="00BE03F8">
        <w:rPr>
          <w:color w:val="3F7F7F"/>
        </w:rPr>
        <w:t>listener</w:t>
      </w:r>
      <w:r w:rsidRPr="00BE03F8">
        <w:rPr>
          <w:color w:val="008080"/>
        </w:rPr>
        <w:t>&gt;</w:t>
      </w:r>
    </w:p>
    <w:p w:rsidR="00BE03F8" w:rsidRPr="00BE03F8" w:rsidRDefault="00BE03F8" w:rsidP="00BE03F8">
      <w:pPr>
        <w:pStyle w:val="a8"/>
      </w:pPr>
      <w:r w:rsidRPr="00BE03F8">
        <w:rPr>
          <w:color w:val="000000"/>
        </w:rPr>
        <w:tab/>
      </w:r>
      <w:r w:rsidRPr="00BE03F8">
        <w:rPr>
          <w:color w:val="000000"/>
        </w:rPr>
        <w:tab/>
      </w:r>
      <w:r w:rsidRPr="00BE03F8">
        <w:rPr>
          <w:color w:val="008080"/>
        </w:rPr>
        <w:t>&lt;</w:t>
      </w:r>
      <w:r w:rsidRPr="00BE03F8">
        <w:rPr>
          <w:color w:val="3F7F7F"/>
        </w:rPr>
        <w:t>listener-class</w:t>
      </w:r>
      <w:r w:rsidRPr="00BE03F8">
        <w:rPr>
          <w:color w:val="008080"/>
        </w:rPr>
        <w:t>&gt;</w:t>
      </w:r>
      <w:r w:rsidRPr="00BE03F8">
        <w:rPr>
          <w:color w:val="000000"/>
        </w:rPr>
        <w:t>org.springframework.web.context.ContextLoaderListener</w:t>
      </w:r>
      <w:r w:rsidRPr="00BE03F8">
        <w:rPr>
          <w:color w:val="008080"/>
        </w:rPr>
        <w:t>&lt;/</w:t>
      </w:r>
      <w:r w:rsidRPr="00BE03F8">
        <w:rPr>
          <w:color w:val="3F7F7F"/>
        </w:rPr>
        <w:t>listener-class</w:t>
      </w:r>
      <w:r w:rsidRPr="00BE03F8">
        <w:rPr>
          <w:color w:val="008080"/>
        </w:rPr>
        <w:t>&gt;</w:t>
      </w:r>
    </w:p>
    <w:p w:rsidR="00BE03F8" w:rsidRPr="00BE03F8" w:rsidRDefault="00BE03F8" w:rsidP="00BE03F8">
      <w:pPr>
        <w:pStyle w:val="a8"/>
      </w:pPr>
      <w:r w:rsidRPr="00BE03F8">
        <w:rPr>
          <w:color w:val="000000"/>
        </w:rPr>
        <w:tab/>
      </w:r>
      <w:r w:rsidRPr="00BE03F8">
        <w:rPr>
          <w:color w:val="008080"/>
        </w:rPr>
        <w:t>&lt;/</w:t>
      </w:r>
      <w:r w:rsidRPr="00BE03F8">
        <w:rPr>
          <w:color w:val="3F7F7F"/>
        </w:rPr>
        <w:t>listener</w:t>
      </w:r>
      <w:r w:rsidRPr="00BE03F8">
        <w:rPr>
          <w:color w:val="008080"/>
        </w:rPr>
        <w:t>&gt;</w:t>
      </w:r>
    </w:p>
    <w:p w:rsidR="00BE03F8" w:rsidRPr="00BE03F8" w:rsidRDefault="00BE03F8" w:rsidP="00BE03F8">
      <w:pPr>
        <w:pStyle w:val="a8"/>
      </w:pPr>
      <w:r w:rsidRPr="00BE03F8">
        <w:rPr>
          <w:color w:val="000000"/>
        </w:rPr>
        <w:tab/>
      </w:r>
    </w:p>
    <w:p w:rsidR="00BE03F8" w:rsidRPr="00BE03F8" w:rsidRDefault="00BE03F8" w:rsidP="00BE03F8">
      <w:pPr>
        <w:pStyle w:val="a8"/>
      </w:pPr>
      <w:r w:rsidRPr="00BE03F8">
        <w:rPr>
          <w:color w:val="000000"/>
        </w:rPr>
        <w:tab/>
      </w:r>
      <w:r w:rsidRPr="00BE03F8">
        <w:t xml:space="preserve">&lt;!-- </w:t>
      </w:r>
      <w:r w:rsidRPr="00BE03F8">
        <w:t>通过上下文参数指定</w:t>
      </w:r>
      <w:r w:rsidRPr="00BE03F8">
        <w:t>spring</w:t>
      </w:r>
      <w:r w:rsidRPr="00BE03F8">
        <w:t>配置文件路径</w:t>
      </w:r>
      <w:r w:rsidRPr="00BE03F8">
        <w:t xml:space="preserve"> --&gt;</w:t>
      </w:r>
    </w:p>
    <w:p w:rsidR="00BE03F8" w:rsidRPr="00BE03F8" w:rsidRDefault="00BE03F8" w:rsidP="00BE03F8">
      <w:pPr>
        <w:pStyle w:val="a8"/>
      </w:pPr>
      <w:r w:rsidRPr="00BE03F8">
        <w:rPr>
          <w:color w:val="000000"/>
        </w:rPr>
        <w:tab/>
      </w:r>
      <w:r w:rsidRPr="00BE03F8">
        <w:rPr>
          <w:color w:val="008080"/>
        </w:rPr>
        <w:t>&lt;</w:t>
      </w:r>
      <w:r w:rsidRPr="00BE03F8">
        <w:rPr>
          <w:color w:val="3F7F7F"/>
        </w:rPr>
        <w:t>context-param</w:t>
      </w:r>
      <w:r w:rsidRPr="00BE03F8">
        <w:rPr>
          <w:color w:val="008080"/>
        </w:rPr>
        <w:t>&gt;</w:t>
      </w:r>
    </w:p>
    <w:p w:rsidR="00BE03F8" w:rsidRPr="00BE03F8" w:rsidRDefault="00BE03F8" w:rsidP="00BE03F8">
      <w:pPr>
        <w:pStyle w:val="a8"/>
      </w:pPr>
      <w:r w:rsidRPr="00BE03F8">
        <w:rPr>
          <w:color w:val="000000"/>
        </w:rPr>
        <w:tab/>
      </w:r>
      <w:r w:rsidRPr="00BE03F8">
        <w:rPr>
          <w:color w:val="000000"/>
        </w:rPr>
        <w:tab/>
      </w:r>
      <w:r w:rsidRPr="00BE03F8">
        <w:rPr>
          <w:color w:val="008080"/>
        </w:rPr>
        <w:t>&lt;</w:t>
      </w:r>
      <w:r w:rsidRPr="00BE03F8">
        <w:rPr>
          <w:color w:val="3F7F7F"/>
        </w:rPr>
        <w:t>param-name</w:t>
      </w:r>
      <w:r w:rsidRPr="00BE03F8">
        <w:rPr>
          <w:color w:val="008080"/>
        </w:rPr>
        <w:t>&gt;</w:t>
      </w:r>
      <w:r w:rsidRPr="00BE03F8">
        <w:rPr>
          <w:color w:val="000000"/>
        </w:rPr>
        <w:t>contextConfigLocation</w:t>
      </w:r>
      <w:r w:rsidRPr="00BE03F8">
        <w:rPr>
          <w:color w:val="008080"/>
        </w:rPr>
        <w:t>&lt;/</w:t>
      </w:r>
      <w:r w:rsidRPr="00BE03F8">
        <w:rPr>
          <w:color w:val="3F7F7F"/>
        </w:rPr>
        <w:t>param-name</w:t>
      </w:r>
      <w:r w:rsidRPr="00BE03F8">
        <w:rPr>
          <w:color w:val="008080"/>
        </w:rPr>
        <w:t>&gt;</w:t>
      </w:r>
    </w:p>
    <w:p w:rsidR="00BE03F8" w:rsidRPr="00BE03F8" w:rsidRDefault="00BE03F8" w:rsidP="00BE03F8">
      <w:pPr>
        <w:pStyle w:val="a8"/>
      </w:pPr>
      <w:r w:rsidRPr="00BE03F8">
        <w:rPr>
          <w:color w:val="000000"/>
        </w:rPr>
        <w:tab/>
      </w:r>
      <w:r w:rsidRPr="00BE03F8">
        <w:rPr>
          <w:color w:val="000000"/>
        </w:rPr>
        <w:tab/>
      </w:r>
      <w:r w:rsidRPr="00BE03F8">
        <w:rPr>
          <w:color w:val="008080"/>
        </w:rPr>
        <w:t>&lt;</w:t>
      </w:r>
      <w:r w:rsidRPr="00BE03F8">
        <w:rPr>
          <w:color w:val="3F7F7F"/>
        </w:rPr>
        <w:t>param-value</w:t>
      </w:r>
      <w:r w:rsidRPr="00BE03F8">
        <w:rPr>
          <w:color w:val="008080"/>
        </w:rPr>
        <w:t>&gt;</w:t>
      </w:r>
      <w:r w:rsidRPr="00BE03F8">
        <w:rPr>
          <w:color w:val="000000"/>
        </w:rPr>
        <w:t>classpath:applicationContext.xml</w:t>
      </w:r>
      <w:r w:rsidRPr="00BE03F8">
        <w:rPr>
          <w:color w:val="008080"/>
        </w:rPr>
        <w:t>&lt;/</w:t>
      </w:r>
      <w:r w:rsidRPr="00BE03F8">
        <w:rPr>
          <w:color w:val="3F7F7F"/>
        </w:rPr>
        <w:t>param-value</w:t>
      </w:r>
      <w:r w:rsidRPr="00BE03F8">
        <w:rPr>
          <w:color w:val="008080"/>
        </w:rPr>
        <w:t>&gt;</w:t>
      </w:r>
    </w:p>
    <w:p w:rsidR="00BE03F8" w:rsidRDefault="00BE03F8" w:rsidP="00BE03F8">
      <w:pPr>
        <w:pStyle w:val="a8"/>
        <w:rPr>
          <w:rFonts w:hint="eastAsia"/>
          <w:color w:val="008080"/>
        </w:rPr>
      </w:pPr>
      <w:r w:rsidRPr="00BE03F8">
        <w:rPr>
          <w:color w:val="000000"/>
        </w:rPr>
        <w:tab/>
      </w:r>
      <w:r w:rsidRPr="00BE03F8">
        <w:rPr>
          <w:color w:val="008080"/>
        </w:rPr>
        <w:t>&lt;/</w:t>
      </w:r>
      <w:r w:rsidRPr="00BE03F8">
        <w:rPr>
          <w:color w:val="3F7F7F"/>
        </w:rPr>
        <w:t>context-param</w:t>
      </w:r>
      <w:r w:rsidRPr="00BE03F8">
        <w:rPr>
          <w:color w:val="008080"/>
        </w:rPr>
        <w:t>&gt;</w:t>
      </w:r>
    </w:p>
    <w:p w:rsidR="009E18A7" w:rsidRDefault="0033738F" w:rsidP="00F73439">
      <w:pPr>
        <w:pStyle w:val="2"/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Hibernate</w:t>
      </w:r>
      <w:r>
        <w:rPr>
          <w:rFonts w:hint="eastAsia"/>
        </w:rPr>
        <w:t>环境</w:t>
      </w:r>
    </w:p>
    <w:p w:rsidR="00E137AE" w:rsidRDefault="00182BE7" w:rsidP="00182BE7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Hibernate</w:t>
      </w:r>
      <w:r>
        <w:rPr>
          <w:rFonts w:hint="eastAsia"/>
        </w:rPr>
        <w:t>核心配置文件</w:t>
      </w:r>
    </w:p>
    <w:p w:rsidR="006B58C6" w:rsidRPr="006B58C6" w:rsidRDefault="006B58C6" w:rsidP="006B58C6">
      <w:pPr>
        <w:pStyle w:val="a8"/>
      </w:pPr>
      <w:r w:rsidRPr="006B58C6">
        <w:rPr>
          <w:color w:val="008080"/>
        </w:rPr>
        <w:t>&lt;?</w:t>
      </w:r>
      <w:r w:rsidRPr="006B58C6">
        <w:rPr>
          <w:color w:val="3F7F7F"/>
        </w:rPr>
        <w:t>xml</w:t>
      </w:r>
      <w:r w:rsidRPr="006B58C6">
        <w:t xml:space="preserve"> version</w:t>
      </w:r>
      <w:r w:rsidRPr="006B58C6">
        <w:rPr>
          <w:color w:val="000000"/>
        </w:rPr>
        <w:t>=</w:t>
      </w:r>
      <w:r w:rsidRPr="006B58C6">
        <w:rPr>
          <w:i/>
          <w:iCs/>
          <w:color w:val="2A00FF"/>
        </w:rPr>
        <w:t>'1.0'</w:t>
      </w:r>
      <w:r w:rsidRPr="006B58C6">
        <w:t xml:space="preserve"> encoding</w:t>
      </w:r>
      <w:r w:rsidRPr="006B58C6">
        <w:rPr>
          <w:color w:val="000000"/>
        </w:rPr>
        <w:t>=</w:t>
      </w:r>
      <w:r w:rsidRPr="006B58C6">
        <w:rPr>
          <w:i/>
          <w:iCs/>
          <w:color w:val="2A00FF"/>
        </w:rPr>
        <w:t>'utf-8'</w:t>
      </w:r>
      <w:r w:rsidRPr="006B58C6">
        <w:rPr>
          <w:color w:val="008080"/>
        </w:rPr>
        <w:t>?&gt;</w:t>
      </w:r>
    </w:p>
    <w:p w:rsidR="006B58C6" w:rsidRPr="006B58C6" w:rsidRDefault="006B58C6" w:rsidP="006B58C6">
      <w:pPr>
        <w:pStyle w:val="a8"/>
      </w:pPr>
      <w:r w:rsidRPr="006B58C6">
        <w:rPr>
          <w:color w:val="008080"/>
        </w:rPr>
        <w:t>&lt;!</w:t>
      </w:r>
      <w:r w:rsidRPr="006B58C6">
        <w:rPr>
          <w:color w:val="3F7F7F"/>
        </w:rPr>
        <w:t>DOCTYPE</w:t>
      </w:r>
      <w:r w:rsidRPr="006B58C6">
        <w:t xml:space="preserve"> </w:t>
      </w:r>
      <w:r w:rsidRPr="006B58C6">
        <w:rPr>
          <w:color w:val="008080"/>
        </w:rPr>
        <w:t>hibernate-configuration</w:t>
      </w:r>
      <w:r w:rsidRPr="006B58C6">
        <w:t xml:space="preserve"> </w:t>
      </w:r>
      <w:r w:rsidRPr="006B58C6">
        <w:rPr>
          <w:color w:val="808080"/>
        </w:rPr>
        <w:t>PUBLIC</w:t>
      </w:r>
    </w:p>
    <w:p w:rsidR="006B58C6" w:rsidRPr="006B58C6" w:rsidRDefault="006B58C6" w:rsidP="006B58C6">
      <w:pPr>
        <w:pStyle w:val="a8"/>
      </w:pPr>
      <w:r w:rsidRPr="006B58C6">
        <w:tab/>
      </w:r>
      <w:r w:rsidRPr="006B58C6">
        <w:rPr>
          <w:color w:val="008080"/>
        </w:rPr>
        <w:t>"-//Hibernate/Hibernate Configuration DTD 3.0//EN"</w:t>
      </w:r>
    </w:p>
    <w:p w:rsidR="006B58C6" w:rsidRPr="006B58C6" w:rsidRDefault="006B58C6" w:rsidP="006B58C6">
      <w:pPr>
        <w:pStyle w:val="a8"/>
      </w:pPr>
      <w:r w:rsidRPr="006B58C6">
        <w:tab/>
      </w:r>
      <w:r w:rsidRPr="006B58C6">
        <w:rPr>
          <w:color w:val="3F7F5F"/>
        </w:rPr>
        <w:t>"http://www.hibernate.org/dtd/hibernate-configuration-3.0.dtd"</w:t>
      </w:r>
      <w:r w:rsidRPr="006B58C6">
        <w:rPr>
          <w:color w:val="008080"/>
        </w:rPr>
        <w:t>&gt;</w:t>
      </w:r>
    </w:p>
    <w:p w:rsidR="006B58C6" w:rsidRPr="006B58C6" w:rsidRDefault="006B58C6" w:rsidP="006B58C6">
      <w:pPr>
        <w:pStyle w:val="a8"/>
      </w:pPr>
    </w:p>
    <w:p w:rsidR="006B58C6" w:rsidRPr="006B58C6" w:rsidRDefault="006B58C6" w:rsidP="006B58C6">
      <w:pPr>
        <w:pStyle w:val="a8"/>
      </w:pPr>
      <w:r w:rsidRPr="006B58C6">
        <w:rPr>
          <w:color w:val="008080"/>
        </w:rPr>
        <w:t>&lt;</w:t>
      </w:r>
      <w:r w:rsidRPr="006B58C6">
        <w:rPr>
          <w:color w:val="3F7F7F"/>
        </w:rPr>
        <w:t>hibernate-configuration</w:t>
      </w:r>
      <w:r w:rsidRPr="006B58C6">
        <w:rPr>
          <w:color w:val="008080"/>
        </w:rPr>
        <w:t>&gt;</w:t>
      </w:r>
    </w:p>
    <w:p w:rsidR="006B58C6" w:rsidRPr="006B58C6" w:rsidRDefault="006B58C6" w:rsidP="006B58C6">
      <w:pPr>
        <w:pStyle w:val="a8"/>
      </w:pPr>
      <w:r w:rsidRPr="006B58C6">
        <w:rPr>
          <w:color w:val="000000"/>
        </w:rPr>
        <w:tab/>
      </w:r>
      <w:r w:rsidRPr="006B58C6">
        <w:rPr>
          <w:color w:val="3F5FBF"/>
        </w:rPr>
        <w:t xml:space="preserve">&lt;!-- </w:t>
      </w:r>
      <w:r w:rsidRPr="006B58C6">
        <w:rPr>
          <w:color w:val="3F5FBF"/>
        </w:rPr>
        <w:t>会话工厂</w:t>
      </w:r>
      <w:r w:rsidRPr="006B58C6">
        <w:rPr>
          <w:color w:val="3F5FBF"/>
        </w:rPr>
        <w:t xml:space="preserve"> --&gt;</w:t>
      </w:r>
    </w:p>
    <w:p w:rsidR="006B58C6" w:rsidRPr="006B58C6" w:rsidRDefault="006B58C6" w:rsidP="006B58C6">
      <w:pPr>
        <w:pStyle w:val="a8"/>
      </w:pPr>
      <w:r w:rsidRPr="006B58C6">
        <w:rPr>
          <w:color w:val="000000"/>
        </w:rPr>
        <w:tab/>
      </w:r>
      <w:r w:rsidRPr="006B58C6">
        <w:rPr>
          <w:color w:val="008080"/>
        </w:rPr>
        <w:t>&lt;</w:t>
      </w:r>
      <w:r w:rsidRPr="006B58C6">
        <w:rPr>
          <w:color w:val="3F7F7F"/>
        </w:rPr>
        <w:t>session-factory</w:t>
      </w:r>
      <w:r w:rsidRPr="006B58C6">
        <w:rPr>
          <w:color w:val="008080"/>
        </w:rPr>
        <w:t>&gt;</w:t>
      </w:r>
    </w:p>
    <w:p w:rsidR="006B58C6" w:rsidRPr="006B58C6" w:rsidRDefault="006B58C6" w:rsidP="006B58C6">
      <w:pPr>
        <w:pStyle w:val="a8"/>
      </w:pPr>
      <w:r w:rsidRPr="006B58C6">
        <w:rPr>
          <w:color w:val="000000"/>
        </w:rPr>
        <w:tab/>
      </w:r>
      <w:r w:rsidRPr="006B58C6">
        <w:rPr>
          <w:color w:val="000000"/>
        </w:rPr>
        <w:tab/>
      </w:r>
      <w:r w:rsidRPr="006B58C6">
        <w:rPr>
          <w:color w:val="3F5FBF"/>
        </w:rPr>
        <w:t xml:space="preserve">&lt;!-- </w:t>
      </w:r>
      <w:r w:rsidRPr="006B58C6">
        <w:rPr>
          <w:color w:val="3F5FBF"/>
        </w:rPr>
        <w:t>数据库方言，根据数据库选择</w:t>
      </w:r>
      <w:r w:rsidRPr="006B58C6">
        <w:rPr>
          <w:color w:val="3F5FBF"/>
        </w:rPr>
        <w:t xml:space="preserve"> --&gt;</w:t>
      </w:r>
    </w:p>
    <w:p w:rsidR="006B58C6" w:rsidRPr="006B58C6" w:rsidRDefault="006B58C6" w:rsidP="006B58C6">
      <w:pPr>
        <w:pStyle w:val="a8"/>
      </w:pPr>
      <w:r w:rsidRPr="006B58C6">
        <w:rPr>
          <w:color w:val="000000"/>
        </w:rPr>
        <w:tab/>
        <w:t xml:space="preserve">    </w:t>
      </w:r>
      <w:r w:rsidRPr="006B58C6">
        <w:rPr>
          <w:color w:val="008080"/>
        </w:rPr>
        <w:t>&lt;</w:t>
      </w:r>
      <w:r w:rsidRPr="006B58C6">
        <w:rPr>
          <w:color w:val="3F7F7F"/>
        </w:rPr>
        <w:t>property</w:t>
      </w:r>
      <w:r w:rsidRPr="006B58C6">
        <w:t xml:space="preserve"> name</w:t>
      </w:r>
      <w:r w:rsidRPr="006B58C6">
        <w:rPr>
          <w:color w:val="000000"/>
        </w:rPr>
        <w:t>=</w:t>
      </w:r>
      <w:r w:rsidRPr="006B58C6">
        <w:rPr>
          <w:i/>
          <w:iCs/>
          <w:color w:val="2A00FF"/>
        </w:rPr>
        <w:t>"hibernate.dialect"</w:t>
      </w:r>
      <w:r w:rsidRPr="006B58C6">
        <w:rPr>
          <w:color w:val="008080"/>
        </w:rPr>
        <w:t>&gt;</w:t>
      </w:r>
      <w:r w:rsidRPr="006B58C6">
        <w:rPr>
          <w:color w:val="000000"/>
        </w:rPr>
        <w:t>org.hibernate.dialect.MySQL5Dialect</w:t>
      </w:r>
      <w:r w:rsidRPr="006B58C6">
        <w:rPr>
          <w:color w:val="008080"/>
        </w:rPr>
        <w:t>&lt;/</w:t>
      </w:r>
      <w:r w:rsidRPr="006B58C6">
        <w:rPr>
          <w:color w:val="3F7F7F"/>
        </w:rPr>
        <w:t>property</w:t>
      </w:r>
      <w:r w:rsidRPr="006B58C6">
        <w:rPr>
          <w:color w:val="008080"/>
        </w:rPr>
        <w:t>&gt;</w:t>
      </w:r>
    </w:p>
    <w:p w:rsidR="006B58C6" w:rsidRPr="006B58C6" w:rsidRDefault="006B58C6" w:rsidP="006B58C6">
      <w:pPr>
        <w:pStyle w:val="a8"/>
      </w:pPr>
    </w:p>
    <w:p w:rsidR="006B58C6" w:rsidRPr="006B58C6" w:rsidRDefault="006B58C6" w:rsidP="006B58C6">
      <w:pPr>
        <w:pStyle w:val="a8"/>
      </w:pPr>
      <w:r w:rsidRPr="006B58C6">
        <w:rPr>
          <w:color w:val="000000"/>
        </w:rPr>
        <w:tab/>
      </w:r>
      <w:r w:rsidRPr="006B58C6">
        <w:rPr>
          <w:color w:val="000000"/>
        </w:rPr>
        <w:tab/>
      </w:r>
      <w:r w:rsidRPr="006B58C6">
        <w:rPr>
          <w:color w:val="3F5FBF"/>
        </w:rPr>
        <w:t>&lt;!--</w:t>
      </w:r>
      <w:r w:rsidRPr="006B58C6">
        <w:rPr>
          <w:color w:val="3F5FBF"/>
        </w:rPr>
        <w:t>为了方便调试是否在运行</w:t>
      </w:r>
      <w:r w:rsidRPr="006B58C6">
        <w:rPr>
          <w:color w:val="3F5FBF"/>
          <w:u w:val="single"/>
        </w:rPr>
        <w:t>hibernate</w:t>
      </w:r>
      <w:r w:rsidRPr="006B58C6">
        <w:rPr>
          <w:color w:val="3F5FBF"/>
        </w:rPr>
        <w:t>时在日志中输出</w:t>
      </w:r>
      <w:r w:rsidRPr="006B58C6">
        <w:rPr>
          <w:color w:val="3F5FBF"/>
          <w:u w:val="single"/>
        </w:rPr>
        <w:t>sql</w:t>
      </w:r>
      <w:r w:rsidRPr="006B58C6">
        <w:rPr>
          <w:color w:val="3F5FBF"/>
        </w:rPr>
        <w:t>语句</w:t>
      </w:r>
      <w:r w:rsidRPr="006B58C6">
        <w:rPr>
          <w:color w:val="3F5FBF"/>
        </w:rPr>
        <w:t xml:space="preserve"> --&gt;</w:t>
      </w:r>
    </w:p>
    <w:p w:rsidR="006B58C6" w:rsidRPr="006B58C6" w:rsidRDefault="006B58C6" w:rsidP="006B58C6">
      <w:pPr>
        <w:pStyle w:val="a8"/>
      </w:pPr>
      <w:r w:rsidRPr="006B58C6">
        <w:rPr>
          <w:color w:val="000000"/>
        </w:rPr>
        <w:tab/>
      </w:r>
      <w:r w:rsidRPr="006B58C6">
        <w:rPr>
          <w:color w:val="000000"/>
        </w:rPr>
        <w:tab/>
      </w:r>
      <w:r w:rsidRPr="006B58C6">
        <w:rPr>
          <w:color w:val="008080"/>
        </w:rPr>
        <w:t>&lt;</w:t>
      </w:r>
      <w:r w:rsidRPr="006B58C6">
        <w:rPr>
          <w:color w:val="3F7F7F"/>
        </w:rPr>
        <w:t>property</w:t>
      </w:r>
      <w:r w:rsidRPr="006B58C6">
        <w:t xml:space="preserve"> name</w:t>
      </w:r>
      <w:r w:rsidRPr="006B58C6">
        <w:rPr>
          <w:color w:val="000000"/>
        </w:rPr>
        <w:t>=</w:t>
      </w:r>
      <w:r w:rsidRPr="006B58C6">
        <w:rPr>
          <w:i/>
          <w:iCs/>
          <w:color w:val="2A00FF"/>
        </w:rPr>
        <w:t>"hibernate.show_sql"</w:t>
      </w:r>
      <w:r w:rsidRPr="006B58C6">
        <w:rPr>
          <w:color w:val="008080"/>
        </w:rPr>
        <w:t>&gt;</w:t>
      </w:r>
      <w:r w:rsidRPr="006B58C6">
        <w:rPr>
          <w:color w:val="000000"/>
        </w:rPr>
        <w:t>true</w:t>
      </w:r>
      <w:r w:rsidRPr="006B58C6">
        <w:rPr>
          <w:color w:val="008080"/>
        </w:rPr>
        <w:t>&lt;/</w:t>
      </w:r>
      <w:r w:rsidRPr="006B58C6">
        <w:rPr>
          <w:color w:val="3F7F7F"/>
        </w:rPr>
        <w:t>property</w:t>
      </w:r>
      <w:r w:rsidRPr="006B58C6">
        <w:rPr>
          <w:color w:val="008080"/>
        </w:rPr>
        <w:t>&gt;</w:t>
      </w:r>
    </w:p>
    <w:p w:rsidR="006B58C6" w:rsidRPr="006B58C6" w:rsidRDefault="006B58C6" w:rsidP="006B58C6">
      <w:pPr>
        <w:pStyle w:val="a8"/>
      </w:pPr>
      <w:r w:rsidRPr="006B58C6">
        <w:rPr>
          <w:color w:val="000000"/>
        </w:rPr>
        <w:tab/>
      </w:r>
      <w:r w:rsidRPr="006B58C6">
        <w:rPr>
          <w:color w:val="000000"/>
        </w:rPr>
        <w:tab/>
      </w:r>
      <w:r w:rsidRPr="006B58C6">
        <w:rPr>
          <w:color w:val="3F5FBF"/>
        </w:rPr>
        <w:t xml:space="preserve">&lt;!-- </w:t>
      </w:r>
      <w:r w:rsidRPr="006B58C6">
        <w:rPr>
          <w:color w:val="3F5FBF"/>
        </w:rPr>
        <w:t>是否对日志中输出的</w:t>
      </w:r>
      <w:r w:rsidRPr="006B58C6">
        <w:rPr>
          <w:color w:val="3F5FBF"/>
          <w:u w:val="single"/>
        </w:rPr>
        <w:t>sql</w:t>
      </w:r>
      <w:r w:rsidRPr="006B58C6">
        <w:rPr>
          <w:color w:val="3F5FBF"/>
        </w:rPr>
        <w:t>语句进行格式化</w:t>
      </w:r>
      <w:r w:rsidRPr="006B58C6">
        <w:rPr>
          <w:color w:val="3F5FBF"/>
        </w:rPr>
        <w:t xml:space="preserve"> --&gt;</w:t>
      </w:r>
    </w:p>
    <w:p w:rsidR="006B58C6" w:rsidRPr="006B58C6" w:rsidRDefault="006B58C6" w:rsidP="006B58C6">
      <w:pPr>
        <w:pStyle w:val="a8"/>
      </w:pPr>
      <w:r w:rsidRPr="006B58C6">
        <w:rPr>
          <w:color w:val="000000"/>
        </w:rPr>
        <w:tab/>
      </w:r>
      <w:r w:rsidRPr="006B58C6">
        <w:rPr>
          <w:color w:val="000000"/>
        </w:rPr>
        <w:tab/>
      </w:r>
      <w:r w:rsidRPr="006B58C6">
        <w:rPr>
          <w:color w:val="008080"/>
        </w:rPr>
        <w:t>&lt;</w:t>
      </w:r>
      <w:r w:rsidRPr="006B58C6">
        <w:rPr>
          <w:color w:val="3F7F7F"/>
        </w:rPr>
        <w:t>property</w:t>
      </w:r>
      <w:r w:rsidRPr="006B58C6">
        <w:t xml:space="preserve"> name</w:t>
      </w:r>
      <w:r w:rsidRPr="006B58C6">
        <w:rPr>
          <w:color w:val="000000"/>
        </w:rPr>
        <w:t>=</w:t>
      </w:r>
      <w:r w:rsidRPr="006B58C6">
        <w:rPr>
          <w:i/>
          <w:iCs/>
          <w:color w:val="2A00FF"/>
        </w:rPr>
        <w:t>"hibernate.format_sql"</w:t>
      </w:r>
      <w:r w:rsidRPr="006B58C6">
        <w:rPr>
          <w:color w:val="008080"/>
        </w:rPr>
        <w:t>&gt;</w:t>
      </w:r>
      <w:r w:rsidRPr="006B58C6">
        <w:rPr>
          <w:color w:val="000000"/>
        </w:rPr>
        <w:t>true</w:t>
      </w:r>
      <w:r w:rsidRPr="006B58C6">
        <w:rPr>
          <w:color w:val="008080"/>
        </w:rPr>
        <w:t>&lt;/</w:t>
      </w:r>
      <w:r w:rsidRPr="006B58C6">
        <w:rPr>
          <w:color w:val="3F7F7F"/>
        </w:rPr>
        <w:t>property</w:t>
      </w:r>
      <w:r w:rsidRPr="006B58C6">
        <w:rPr>
          <w:color w:val="008080"/>
        </w:rPr>
        <w:t>&gt;</w:t>
      </w:r>
    </w:p>
    <w:p w:rsidR="006B58C6" w:rsidRPr="006B58C6" w:rsidRDefault="006B58C6" w:rsidP="006B58C6">
      <w:pPr>
        <w:pStyle w:val="a8"/>
      </w:pPr>
    </w:p>
    <w:p w:rsidR="006B58C6" w:rsidRPr="006B58C6" w:rsidRDefault="006B58C6" w:rsidP="006B58C6">
      <w:pPr>
        <w:pStyle w:val="a8"/>
      </w:pPr>
      <w:r w:rsidRPr="006B58C6">
        <w:rPr>
          <w:color w:val="000000"/>
        </w:rPr>
        <w:tab/>
      </w:r>
      <w:r w:rsidRPr="006B58C6">
        <w:rPr>
          <w:color w:val="000000"/>
        </w:rPr>
        <w:tab/>
      </w:r>
      <w:r w:rsidRPr="006B58C6">
        <w:rPr>
          <w:color w:val="008080"/>
        </w:rPr>
        <w:t>&lt;</w:t>
      </w:r>
      <w:r w:rsidRPr="006B58C6">
        <w:rPr>
          <w:color w:val="3F7F7F"/>
        </w:rPr>
        <w:t>property</w:t>
      </w:r>
      <w:r w:rsidRPr="006B58C6">
        <w:t xml:space="preserve"> name</w:t>
      </w:r>
      <w:r w:rsidRPr="006B58C6">
        <w:rPr>
          <w:color w:val="000000"/>
        </w:rPr>
        <w:t>=</w:t>
      </w:r>
      <w:r w:rsidRPr="006B58C6">
        <w:rPr>
          <w:i/>
          <w:iCs/>
          <w:color w:val="2A00FF"/>
        </w:rPr>
        <w:t>"hibernate.hbm2ddl.auto"</w:t>
      </w:r>
      <w:r w:rsidRPr="006B58C6">
        <w:rPr>
          <w:color w:val="008080"/>
        </w:rPr>
        <w:t>&gt;</w:t>
      </w:r>
      <w:r w:rsidRPr="006B58C6">
        <w:rPr>
          <w:color w:val="000000"/>
        </w:rPr>
        <w:t>update</w:t>
      </w:r>
      <w:r w:rsidRPr="006B58C6">
        <w:rPr>
          <w:color w:val="008080"/>
        </w:rPr>
        <w:t>&lt;/</w:t>
      </w:r>
      <w:r w:rsidRPr="006B58C6">
        <w:rPr>
          <w:color w:val="3F7F7F"/>
        </w:rPr>
        <w:t>property</w:t>
      </w:r>
      <w:r w:rsidRPr="006B58C6">
        <w:rPr>
          <w:color w:val="008080"/>
        </w:rPr>
        <w:t>&gt;</w:t>
      </w:r>
    </w:p>
    <w:p w:rsidR="006B58C6" w:rsidRPr="006B58C6" w:rsidRDefault="006B58C6" w:rsidP="006B58C6">
      <w:pPr>
        <w:pStyle w:val="a8"/>
      </w:pPr>
      <w:r w:rsidRPr="006B58C6">
        <w:rPr>
          <w:color w:val="000000"/>
        </w:rPr>
        <w:tab/>
      </w:r>
      <w:r w:rsidRPr="006B58C6">
        <w:rPr>
          <w:color w:val="000000"/>
        </w:rPr>
        <w:tab/>
      </w:r>
    </w:p>
    <w:p w:rsidR="006B58C6" w:rsidRPr="006B58C6" w:rsidRDefault="006B58C6" w:rsidP="006B58C6">
      <w:pPr>
        <w:pStyle w:val="a8"/>
      </w:pPr>
      <w:r w:rsidRPr="006B58C6">
        <w:rPr>
          <w:color w:val="000000"/>
        </w:rPr>
        <w:tab/>
      </w:r>
      <w:r w:rsidRPr="006B58C6">
        <w:rPr>
          <w:color w:val="000000"/>
        </w:rPr>
        <w:tab/>
      </w:r>
    </w:p>
    <w:p w:rsidR="006B58C6" w:rsidRPr="006B58C6" w:rsidRDefault="006B58C6" w:rsidP="006B58C6">
      <w:pPr>
        <w:pStyle w:val="a8"/>
      </w:pPr>
      <w:r w:rsidRPr="006B58C6">
        <w:rPr>
          <w:color w:val="000000"/>
        </w:rPr>
        <w:tab/>
      </w:r>
      <w:r w:rsidRPr="006B58C6">
        <w:rPr>
          <w:color w:val="008080"/>
        </w:rPr>
        <w:t>&lt;/</w:t>
      </w:r>
      <w:r w:rsidRPr="006B58C6">
        <w:rPr>
          <w:color w:val="3F7F7F"/>
        </w:rPr>
        <w:t>session-factory</w:t>
      </w:r>
      <w:r w:rsidRPr="006B58C6">
        <w:rPr>
          <w:color w:val="008080"/>
        </w:rPr>
        <w:t>&gt;</w:t>
      </w:r>
    </w:p>
    <w:p w:rsidR="00182BE7" w:rsidRDefault="006B58C6" w:rsidP="006B58C6">
      <w:pPr>
        <w:pStyle w:val="a8"/>
        <w:rPr>
          <w:rFonts w:hint="eastAsia"/>
          <w:color w:val="008080"/>
        </w:rPr>
      </w:pPr>
      <w:r w:rsidRPr="006B58C6">
        <w:rPr>
          <w:color w:val="008080"/>
        </w:rPr>
        <w:t>&lt;/</w:t>
      </w:r>
      <w:r w:rsidRPr="006B58C6">
        <w:rPr>
          <w:color w:val="3F7F7F"/>
        </w:rPr>
        <w:t>hibernate-configuration</w:t>
      </w:r>
      <w:r w:rsidRPr="006B58C6">
        <w:rPr>
          <w:color w:val="008080"/>
        </w:rPr>
        <w:t>&gt;</w:t>
      </w:r>
    </w:p>
    <w:p w:rsidR="000826FA" w:rsidRDefault="000826FA" w:rsidP="006B58C6">
      <w:pPr>
        <w:pStyle w:val="a8"/>
        <w:rPr>
          <w:rFonts w:hint="eastAsia"/>
        </w:rPr>
      </w:pPr>
    </w:p>
    <w:p w:rsidR="00A2415C" w:rsidRDefault="00794C35" w:rsidP="00C5021E">
      <w:pPr>
        <w:pStyle w:val="2"/>
        <w:rPr>
          <w:rFonts w:hint="eastAsia"/>
        </w:rPr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跟</w:t>
      </w:r>
      <w:r>
        <w:rPr>
          <w:rFonts w:hint="eastAsia"/>
        </w:rPr>
        <w:t>spring</w:t>
      </w:r>
      <w:r w:rsidR="006C3AD7">
        <w:rPr>
          <w:rFonts w:hint="eastAsia"/>
        </w:rPr>
        <w:t>整合</w:t>
      </w:r>
    </w:p>
    <w:p w:rsidR="00221425" w:rsidRPr="008C3364" w:rsidRDefault="00A64021" w:rsidP="00221425">
      <w:pPr>
        <w:rPr>
          <w:rFonts w:hint="eastAsia"/>
          <w:color w:val="FF0000"/>
        </w:rPr>
      </w:pPr>
      <w:r w:rsidRPr="008C3364">
        <w:rPr>
          <w:rFonts w:hint="eastAsia"/>
          <w:color w:val="FF0000"/>
        </w:rPr>
        <w:t>整合关键点：</w:t>
      </w:r>
      <w:r w:rsidRPr="008C3364">
        <w:rPr>
          <w:rFonts w:hint="eastAsia"/>
          <w:color w:val="FF0000"/>
        </w:rPr>
        <w:t>action</w:t>
      </w:r>
      <w:r w:rsidRPr="008C3364">
        <w:rPr>
          <w:rFonts w:hint="eastAsia"/>
          <w:color w:val="FF0000"/>
        </w:rPr>
        <w:t>对象创建，交给</w:t>
      </w:r>
      <w:r w:rsidRPr="008C3364">
        <w:rPr>
          <w:rFonts w:hint="eastAsia"/>
          <w:color w:val="FF0000"/>
        </w:rPr>
        <w:t>spring</w:t>
      </w:r>
      <w:r w:rsidRPr="008C3364">
        <w:rPr>
          <w:rFonts w:hint="eastAsia"/>
          <w:color w:val="FF0000"/>
        </w:rPr>
        <w:t>创建</w:t>
      </w:r>
    </w:p>
    <w:p w:rsidR="00767655" w:rsidRDefault="00AA5FFC" w:rsidP="009A3BB7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action</w:t>
      </w:r>
      <w:r>
        <w:rPr>
          <w:rFonts w:hint="eastAsia"/>
        </w:rPr>
        <w:t>类</w:t>
      </w:r>
    </w:p>
    <w:p w:rsidR="009A3BB7" w:rsidRDefault="009A3BB7" w:rsidP="009A3BB7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action</w:t>
      </w:r>
      <w:r>
        <w:rPr>
          <w:rFonts w:hint="eastAsia"/>
        </w:rPr>
        <w:t>对象配置到</w:t>
      </w:r>
      <w:r>
        <w:rPr>
          <w:rFonts w:hint="eastAsia"/>
        </w:rPr>
        <w:t>spring</w:t>
      </w:r>
      <w:r>
        <w:rPr>
          <w:rFonts w:hint="eastAsia"/>
        </w:rPr>
        <w:t>配置文件中</w:t>
      </w:r>
    </w:p>
    <w:p w:rsidR="00D52C93" w:rsidRDefault="00D52C93" w:rsidP="009A3BB7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struts.xml</w:t>
      </w:r>
      <w:r>
        <w:rPr>
          <w:rFonts w:hint="eastAsia"/>
        </w:rPr>
        <w:t>中在</w:t>
      </w:r>
      <w:r>
        <w:rPr>
          <w:rFonts w:hint="eastAsia"/>
        </w:rPr>
        <w:t>action</w:t>
      </w:r>
      <w:r>
        <w:rPr>
          <w:rFonts w:hint="eastAsia"/>
        </w:rPr>
        <w:t>节点中</w:t>
      </w:r>
      <w:r>
        <w:rPr>
          <w:rFonts w:hint="eastAsia"/>
        </w:rPr>
        <w:t>class</w:t>
      </w:r>
      <w:r>
        <w:rPr>
          <w:rFonts w:hint="eastAsia"/>
        </w:rPr>
        <w:t>属性配置为</w:t>
      </w:r>
      <w:r>
        <w:rPr>
          <w:rFonts w:hint="eastAsia"/>
        </w:rPr>
        <w:t>spring</w:t>
      </w:r>
      <w:r>
        <w:rPr>
          <w:rFonts w:hint="eastAsia"/>
        </w:rPr>
        <w:t>工厂中</w:t>
      </w:r>
      <w:r>
        <w:rPr>
          <w:rFonts w:hint="eastAsia"/>
        </w:rPr>
        <w:t>action</w:t>
      </w:r>
      <w:r>
        <w:rPr>
          <w:rFonts w:hint="eastAsia"/>
        </w:rPr>
        <w:t>对象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23493B" w:rsidRDefault="0030528E" w:rsidP="00703E33">
      <w:pPr>
        <w:pStyle w:val="2"/>
        <w:rPr>
          <w:rFonts w:hint="eastAsia"/>
        </w:rPr>
      </w:pPr>
      <w:r>
        <w:lastRenderedPageBreak/>
        <w:t>S</w:t>
      </w:r>
      <w:r>
        <w:rPr>
          <w:rFonts w:hint="eastAsia"/>
        </w:rPr>
        <w:t>pring</w:t>
      </w:r>
      <w:r>
        <w:rPr>
          <w:rFonts w:hint="eastAsia"/>
        </w:rPr>
        <w:t>跟</w:t>
      </w:r>
      <w:r>
        <w:rPr>
          <w:rFonts w:hint="eastAsia"/>
        </w:rPr>
        <w:t>Hibernate</w:t>
      </w:r>
      <w:r>
        <w:rPr>
          <w:rFonts w:hint="eastAsia"/>
        </w:rPr>
        <w:t>框架整合</w:t>
      </w:r>
    </w:p>
    <w:p w:rsidR="00806EA8" w:rsidRPr="006A6AD0" w:rsidRDefault="00806EA8" w:rsidP="00806EA8">
      <w:pPr>
        <w:rPr>
          <w:rFonts w:hint="eastAsia"/>
          <w:color w:val="FF0000"/>
        </w:rPr>
      </w:pPr>
      <w:r w:rsidRPr="006A6AD0">
        <w:rPr>
          <w:rFonts w:hint="eastAsia"/>
          <w:color w:val="FF0000"/>
        </w:rPr>
        <w:t>整合关键点：</w:t>
      </w:r>
      <w:r w:rsidR="00942241" w:rsidRPr="006A6AD0">
        <w:rPr>
          <w:rFonts w:hint="eastAsia"/>
          <w:color w:val="FF0000"/>
        </w:rPr>
        <w:t>1</w:t>
      </w:r>
      <w:r w:rsidR="00942241" w:rsidRPr="006A6AD0">
        <w:rPr>
          <w:rFonts w:hint="eastAsia"/>
          <w:color w:val="FF0000"/>
        </w:rPr>
        <w:t>、数据源</w:t>
      </w:r>
      <w:r w:rsidR="00942241" w:rsidRPr="006A6AD0">
        <w:rPr>
          <w:rFonts w:hint="eastAsia"/>
          <w:color w:val="FF0000"/>
        </w:rPr>
        <w:t>dataSource</w:t>
      </w:r>
      <w:r w:rsidR="008B7D91" w:rsidRPr="006A6AD0">
        <w:rPr>
          <w:rFonts w:hint="eastAsia"/>
          <w:color w:val="FF0000"/>
        </w:rPr>
        <w:t>交给</w:t>
      </w:r>
      <w:r w:rsidR="008B7D91" w:rsidRPr="006A6AD0">
        <w:rPr>
          <w:rFonts w:hint="eastAsia"/>
          <w:color w:val="FF0000"/>
        </w:rPr>
        <w:t>spring</w:t>
      </w:r>
      <w:r w:rsidR="00311254" w:rsidRPr="006A6AD0">
        <w:rPr>
          <w:rFonts w:hint="eastAsia"/>
          <w:color w:val="FF0000"/>
        </w:rPr>
        <w:t xml:space="preserve">   2</w:t>
      </w:r>
      <w:r w:rsidR="00311254" w:rsidRPr="006A6AD0">
        <w:rPr>
          <w:rFonts w:hint="eastAsia"/>
          <w:color w:val="FF0000"/>
        </w:rPr>
        <w:t>、</w:t>
      </w:r>
      <w:r w:rsidR="00311254" w:rsidRPr="006A6AD0">
        <w:rPr>
          <w:rFonts w:hint="eastAsia"/>
          <w:color w:val="FF0000"/>
        </w:rPr>
        <w:t>SessionFactory</w:t>
      </w:r>
      <w:r w:rsidR="00311254" w:rsidRPr="006A6AD0">
        <w:rPr>
          <w:rFonts w:hint="eastAsia"/>
          <w:color w:val="FF0000"/>
        </w:rPr>
        <w:t>对象创建交给</w:t>
      </w:r>
      <w:r w:rsidR="00311254" w:rsidRPr="006A6AD0">
        <w:rPr>
          <w:rFonts w:hint="eastAsia"/>
          <w:color w:val="FF0000"/>
        </w:rPr>
        <w:t>spring</w:t>
      </w:r>
      <w:r w:rsidR="00311254" w:rsidRPr="006A6AD0">
        <w:rPr>
          <w:rFonts w:hint="eastAsia"/>
          <w:color w:val="FF0000"/>
        </w:rPr>
        <w:t>创建</w:t>
      </w:r>
      <w:r w:rsidR="00836940" w:rsidRPr="006A6AD0">
        <w:rPr>
          <w:rFonts w:hint="eastAsia"/>
          <w:color w:val="FF0000"/>
        </w:rPr>
        <w:t xml:space="preserve">   </w:t>
      </w:r>
      <w:r w:rsidR="000E3232" w:rsidRPr="006A6AD0">
        <w:rPr>
          <w:rFonts w:hint="eastAsia"/>
          <w:color w:val="FF0000"/>
        </w:rPr>
        <w:t>3</w:t>
      </w:r>
      <w:r w:rsidR="000E3232" w:rsidRPr="006A6AD0">
        <w:rPr>
          <w:rFonts w:hint="eastAsia"/>
          <w:color w:val="FF0000"/>
        </w:rPr>
        <w:t>、事务管理</w:t>
      </w:r>
    </w:p>
    <w:p w:rsidR="0000108F" w:rsidRDefault="00F42C3B" w:rsidP="00F42C3B">
      <w:pPr>
        <w:pStyle w:val="a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dataSource</w:t>
      </w:r>
    </w:p>
    <w:p w:rsidR="001C420B" w:rsidRPr="001C420B" w:rsidRDefault="001C420B" w:rsidP="001C420B">
      <w:pPr>
        <w:pStyle w:val="a8"/>
      </w:pPr>
      <w:r w:rsidRPr="001C420B">
        <w:t xml:space="preserve">&lt;!-- </w:t>
      </w:r>
      <w:r w:rsidRPr="001C420B">
        <w:t>加载属性文件</w:t>
      </w:r>
      <w:r w:rsidRPr="001C420B">
        <w:t xml:space="preserve"> --&gt;</w:t>
      </w:r>
      <w:r w:rsidRPr="001C420B">
        <w:rPr>
          <w:color w:val="000000"/>
        </w:rPr>
        <w:tab/>
      </w:r>
      <w:r w:rsidRPr="001C420B">
        <w:rPr>
          <w:color w:val="000000"/>
        </w:rPr>
        <w:tab/>
      </w:r>
    </w:p>
    <w:p w:rsidR="001C420B" w:rsidRPr="001C420B" w:rsidRDefault="001C420B" w:rsidP="001C420B">
      <w:pPr>
        <w:pStyle w:val="a8"/>
      </w:pPr>
      <w:r w:rsidRPr="001C420B">
        <w:rPr>
          <w:color w:val="000000"/>
        </w:rPr>
        <w:tab/>
      </w:r>
      <w:r w:rsidRPr="001C420B">
        <w:rPr>
          <w:color w:val="008080"/>
        </w:rPr>
        <w:t>&lt;</w:t>
      </w:r>
      <w:r w:rsidRPr="001C420B">
        <w:rPr>
          <w:color w:val="3F7F7F"/>
        </w:rPr>
        <w:t>context:property-placeholder</w:t>
      </w:r>
      <w:r w:rsidRPr="001C420B">
        <w:t xml:space="preserve"> </w:t>
      </w:r>
      <w:r w:rsidRPr="001C420B">
        <w:rPr>
          <w:color w:val="7F007F"/>
        </w:rPr>
        <w:t>location</w:t>
      </w:r>
      <w:r w:rsidRPr="001C420B">
        <w:rPr>
          <w:color w:val="000000"/>
        </w:rPr>
        <w:t>=</w:t>
      </w:r>
      <w:r w:rsidRPr="001C420B">
        <w:rPr>
          <w:i/>
          <w:iCs/>
          <w:color w:val="2A00FF"/>
        </w:rPr>
        <w:t>"classpath:db.properties"</w:t>
      </w:r>
      <w:r w:rsidRPr="001C420B">
        <w:rPr>
          <w:color w:val="008080"/>
        </w:rPr>
        <w:t>/&gt;</w:t>
      </w:r>
      <w:r w:rsidRPr="001C420B">
        <w:rPr>
          <w:color w:val="000000"/>
        </w:rPr>
        <w:tab/>
      </w:r>
    </w:p>
    <w:p w:rsidR="001C420B" w:rsidRPr="001C420B" w:rsidRDefault="001C420B" w:rsidP="001C420B">
      <w:pPr>
        <w:pStyle w:val="a8"/>
      </w:pPr>
      <w:r w:rsidRPr="001C420B">
        <w:rPr>
          <w:color w:val="000000"/>
        </w:rPr>
        <w:tab/>
      </w:r>
      <w:r w:rsidRPr="001C420B">
        <w:rPr>
          <w:color w:val="000000"/>
        </w:rPr>
        <w:tab/>
      </w:r>
    </w:p>
    <w:p w:rsidR="001C420B" w:rsidRPr="001C420B" w:rsidRDefault="001C420B" w:rsidP="001C420B">
      <w:pPr>
        <w:pStyle w:val="a8"/>
      </w:pPr>
      <w:r w:rsidRPr="001C420B">
        <w:rPr>
          <w:color w:val="000000"/>
        </w:rPr>
        <w:tab/>
      </w:r>
      <w:r w:rsidRPr="001C420B">
        <w:rPr>
          <w:color w:val="008080"/>
        </w:rPr>
        <w:t>&lt;</w:t>
      </w:r>
      <w:r w:rsidRPr="001C420B">
        <w:rPr>
          <w:color w:val="3F7F7F"/>
        </w:rPr>
        <w:t>bean</w:t>
      </w:r>
      <w:r w:rsidRPr="001C420B">
        <w:t xml:space="preserve"> </w:t>
      </w:r>
      <w:r w:rsidRPr="001C420B">
        <w:rPr>
          <w:color w:val="7F007F"/>
        </w:rPr>
        <w:t>id</w:t>
      </w:r>
      <w:r w:rsidRPr="001C420B">
        <w:rPr>
          <w:color w:val="000000"/>
        </w:rPr>
        <w:t>=</w:t>
      </w:r>
      <w:r w:rsidRPr="001C420B">
        <w:rPr>
          <w:i/>
          <w:iCs/>
          <w:color w:val="2A00FF"/>
        </w:rPr>
        <w:t>"dataSource"</w:t>
      </w:r>
      <w:r w:rsidRPr="001C420B">
        <w:t xml:space="preserve"> </w:t>
      </w:r>
      <w:r w:rsidRPr="001C420B">
        <w:rPr>
          <w:color w:val="7F007F"/>
        </w:rPr>
        <w:t>class</w:t>
      </w:r>
      <w:r w:rsidRPr="001C420B">
        <w:rPr>
          <w:color w:val="000000"/>
        </w:rPr>
        <w:t>=</w:t>
      </w:r>
      <w:r w:rsidRPr="001C420B">
        <w:rPr>
          <w:i/>
          <w:iCs/>
          <w:color w:val="2A00FF"/>
        </w:rPr>
        <w:t>"com.mchange.v2.c3p0.ComboPooledDataSource"</w:t>
      </w:r>
      <w:r w:rsidRPr="001C420B">
        <w:rPr>
          <w:color w:val="008080"/>
        </w:rPr>
        <w:t>&gt;</w:t>
      </w:r>
    </w:p>
    <w:p w:rsidR="001C420B" w:rsidRPr="001C420B" w:rsidRDefault="001C420B" w:rsidP="001C420B">
      <w:pPr>
        <w:pStyle w:val="a8"/>
      </w:pPr>
      <w:r w:rsidRPr="001C420B">
        <w:rPr>
          <w:color w:val="000000"/>
        </w:rPr>
        <w:tab/>
      </w:r>
      <w:r w:rsidRPr="001C420B">
        <w:rPr>
          <w:color w:val="000000"/>
        </w:rPr>
        <w:tab/>
      </w:r>
      <w:r w:rsidRPr="001C420B">
        <w:rPr>
          <w:color w:val="008080"/>
        </w:rPr>
        <w:t>&lt;</w:t>
      </w:r>
      <w:r w:rsidRPr="001C420B">
        <w:rPr>
          <w:color w:val="3F7F7F"/>
        </w:rPr>
        <w:t>property</w:t>
      </w:r>
      <w:r w:rsidRPr="001C420B">
        <w:t xml:space="preserve"> </w:t>
      </w:r>
      <w:r w:rsidRPr="001C420B">
        <w:rPr>
          <w:color w:val="7F007F"/>
        </w:rPr>
        <w:t>name</w:t>
      </w:r>
      <w:r w:rsidRPr="001C420B">
        <w:rPr>
          <w:color w:val="000000"/>
        </w:rPr>
        <w:t>=</w:t>
      </w:r>
      <w:r w:rsidRPr="001C420B">
        <w:rPr>
          <w:i/>
          <w:iCs/>
          <w:color w:val="2A00FF"/>
        </w:rPr>
        <w:t>"driverClass"</w:t>
      </w:r>
      <w:r w:rsidRPr="001C420B">
        <w:t xml:space="preserve"> </w:t>
      </w:r>
      <w:r w:rsidRPr="001C420B">
        <w:rPr>
          <w:color w:val="7F007F"/>
        </w:rPr>
        <w:t>value</w:t>
      </w:r>
      <w:r w:rsidRPr="001C420B">
        <w:rPr>
          <w:color w:val="000000"/>
        </w:rPr>
        <w:t>=</w:t>
      </w:r>
      <w:r w:rsidRPr="001C420B">
        <w:rPr>
          <w:i/>
          <w:iCs/>
          <w:color w:val="2A00FF"/>
        </w:rPr>
        <w:t>"${jdbc.driverClass}"</w:t>
      </w:r>
      <w:r w:rsidRPr="001C420B">
        <w:rPr>
          <w:color w:val="008080"/>
        </w:rPr>
        <w:t>&gt;&lt;/</w:t>
      </w:r>
      <w:r w:rsidRPr="001C420B">
        <w:rPr>
          <w:color w:val="3F7F7F"/>
        </w:rPr>
        <w:t>property</w:t>
      </w:r>
      <w:r w:rsidRPr="001C420B">
        <w:rPr>
          <w:color w:val="008080"/>
        </w:rPr>
        <w:t>&gt;</w:t>
      </w:r>
    </w:p>
    <w:p w:rsidR="001C420B" w:rsidRPr="001C420B" w:rsidRDefault="001C420B" w:rsidP="001C420B">
      <w:pPr>
        <w:pStyle w:val="a8"/>
      </w:pPr>
      <w:r w:rsidRPr="001C420B">
        <w:rPr>
          <w:color w:val="000000"/>
        </w:rPr>
        <w:tab/>
      </w:r>
      <w:r w:rsidRPr="001C420B">
        <w:rPr>
          <w:color w:val="000000"/>
        </w:rPr>
        <w:tab/>
      </w:r>
      <w:r w:rsidRPr="001C420B">
        <w:rPr>
          <w:color w:val="008080"/>
        </w:rPr>
        <w:t>&lt;</w:t>
      </w:r>
      <w:r w:rsidRPr="001C420B">
        <w:rPr>
          <w:color w:val="3F7F7F"/>
        </w:rPr>
        <w:t>property</w:t>
      </w:r>
      <w:r w:rsidRPr="001C420B">
        <w:t xml:space="preserve"> </w:t>
      </w:r>
      <w:r w:rsidRPr="001C420B">
        <w:rPr>
          <w:color w:val="7F007F"/>
        </w:rPr>
        <w:t>name</w:t>
      </w:r>
      <w:r w:rsidRPr="001C420B">
        <w:rPr>
          <w:color w:val="000000"/>
        </w:rPr>
        <w:t>=</w:t>
      </w:r>
      <w:r w:rsidRPr="001C420B">
        <w:rPr>
          <w:i/>
          <w:iCs/>
          <w:color w:val="2A00FF"/>
        </w:rPr>
        <w:t>"jdbcUrl"</w:t>
      </w:r>
      <w:r w:rsidRPr="001C420B">
        <w:t xml:space="preserve"> </w:t>
      </w:r>
      <w:r w:rsidRPr="001C420B">
        <w:rPr>
          <w:color w:val="7F007F"/>
        </w:rPr>
        <w:t>value</w:t>
      </w:r>
      <w:r w:rsidRPr="001C420B">
        <w:rPr>
          <w:color w:val="000000"/>
        </w:rPr>
        <w:t>=</w:t>
      </w:r>
      <w:r w:rsidRPr="001C420B">
        <w:rPr>
          <w:i/>
          <w:iCs/>
          <w:color w:val="2A00FF"/>
        </w:rPr>
        <w:t>"${jdbc.jdbcUrl}"</w:t>
      </w:r>
      <w:r w:rsidRPr="001C420B">
        <w:rPr>
          <w:color w:val="008080"/>
        </w:rPr>
        <w:t>&gt;&lt;/</w:t>
      </w:r>
      <w:r w:rsidRPr="001C420B">
        <w:rPr>
          <w:color w:val="3F7F7F"/>
        </w:rPr>
        <w:t>property</w:t>
      </w:r>
      <w:r w:rsidRPr="001C420B">
        <w:rPr>
          <w:color w:val="008080"/>
        </w:rPr>
        <w:t>&gt;</w:t>
      </w:r>
    </w:p>
    <w:p w:rsidR="001C420B" w:rsidRPr="001C420B" w:rsidRDefault="001C420B" w:rsidP="001C420B">
      <w:pPr>
        <w:pStyle w:val="a8"/>
      </w:pPr>
      <w:r w:rsidRPr="001C420B">
        <w:rPr>
          <w:color w:val="000000"/>
        </w:rPr>
        <w:tab/>
      </w:r>
      <w:r w:rsidRPr="001C420B">
        <w:rPr>
          <w:color w:val="000000"/>
        </w:rPr>
        <w:tab/>
      </w:r>
      <w:r w:rsidRPr="001C420B">
        <w:rPr>
          <w:color w:val="008080"/>
        </w:rPr>
        <w:t>&lt;</w:t>
      </w:r>
      <w:r w:rsidRPr="001C420B">
        <w:rPr>
          <w:color w:val="3F7F7F"/>
        </w:rPr>
        <w:t>property</w:t>
      </w:r>
      <w:r w:rsidRPr="001C420B">
        <w:t xml:space="preserve"> </w:t>
      </w:r>
      <w:r w:rsidRPr="001C420B">
        <w:rPr>
          <w:color w:val="7F007F"/>
        </w:rPr>
        <w:t>name</w:t>
      </w:r>
      <w:r w:rsidRPr="001C420B">
        <w:rPr>
          <w:color w:val="000000"/>
        </w:rPr>
        <w:t>=</w:t>
      </w:r>
      <w:r w:rsidRPr="001C420B">
        <w:rPr>
          <w:i/>
          <w:iCs/>
          <w:color w:val="2A00FF"/>
        </w:rPr>
        <w:t>"user"</w:t>
      </w:r>
      <w:r w:rsidRPr="001C420B">
        <w:t xml:space="preserve"> </w:t>
      </w:r>
      <w:r w:rsidRPr="001C420B">
        <w:rPr>
          <w:color w:val="7F007F"/>
        </w:rPr>
        <w:t>value</w:t>
      </w:r>
      <w:r w:rsidRPr="001C420B">
        <w:rPr>
          <w:color w:val="000000"/>
        </w:rPr>
        <w:t>=</w:t>
      </w:r>
      <w:r w:rsidRPr="001C420B">
        <w:rPr>
          <w:i/>
          <w:iCs/>
          <w:color w:val="2A00FF"/>
        </w:rPr>
        <w:t>"${jdbc.user}"</w:t>
      </w:r>
      <w:r w:rsidRPr="001C420B">
        <w:rPr>
          <w:color w:val="008080"/>
        </w:rPr>
        <w:t>&gt;&lt;/</w:t>
      </w:r>
      <w:r w:rsidRPr="001C420B">
        <w:rPr>
          <w:color w:val="3F7F7F"/>
        </w:rPr>
        <w:t>property</w:t>
      </w:r>
      <w:r w:rsidRPr="001C420B">
        <w:rPr>
          <w:color w:val="008080"/>
        </w:rPr>
        <w:t>&gt;</w:t>
      </w:r>
    </w:p>
    <w:p w:rsidR="001C420B" w:rsidRPr="001C420B" w:rsidRDefault="001C420B" w:rsidP="001C420B">
      <w:pPr>
        <w:pStyle w:val="a8"/>
      </w:pPr>
      <w:r w:rsidRPr="001C420B">
        <w:rPr>
          <w:color w:val="000000"/>
        </w:rPr>
        <w:tab/>
      </w:r>
      <w:r w:rsidRPr="001C420B">
        <w:rPr>
          <w:color w:val="000000"/>
        </w:rPr>
        <w:tab/>
      </w:r>
      <w:r w:rsidRPr="001C420B">
        <w:rPr>
          <w:color w:val="008080"/>
        </w:rPr>
        <w:t>&lt;</w:t>
      </w:r>
      <w:r w:rsidRPr="001C420B">
        <w:rPr>
          <w:color w:val="3F7F7F"/>
        </w:rPr>
        <w:t>property</w:t>
      </w:r>
      <w:r w:rsidRPr="001C420B">
        <w:t xml:space="preserve"> </w:t>
      </w:r>
      <w:r w:rsidRPr="001C420B">
        <w:rPr>
          <w:color w:val="7F007F"/>
        </w:rPr>
        <w:t>name</w:t>
      </w:r>
      <w:r w:rsidRPr="001C420B">
        <w:rPr>
          <w:color w:val="000000"/>
        </w:rPr>
        <w:t>=</w:t>
      </w:r>
      <w:r w:rsidRPr="001C420B">
        <w:rPr>
          <w:i/>
          <w:iCs/>
          <w:color w:val="2A00FF"/>
        </w:rPr>
        <w:t>"password"</w:t>
      </w:r>
      <w:r w:rsidRPr="001C420B">
        <w:t xml:space="preserve"> </w:t>
      </w:r>
      <w:r w:rsidRPr="001C420B">
        <w:rPr>
          <w:color w:val="7F007F"/>
        </w:rPr>
        <w:t>value</w:t>
      </w:r>
      <w:r w:rsidRPr="001C420B">
        <w:rPr>
          <w:color w:val="000000"/>
        </w:rPr>
        <w:t>=</w:t>
      </w:r>
      <w:r w:rsidRPr="001C420B">
        <w:rPr>
          <w:i/>
          <w:iCs/>
          <w:color w:val="2A00FF"/>
        </w:rPr>
        <w:t>"${jdbc.password}"</w:t>
      </w:r>
      <w:r w:rsidRPr="001C420B">
        <w:rPr>
          <w:color w:val="008080"/>
        </w:rPr>
        <w:t>&gt;&lt;/</w:t>
      </w:r>
      <w:r w:rsidRPr="001C420B">
        <w:rPr>
          <w:color w:val="3F7F7F"/>
        </w:rPr>
        <w:t>property</w:t>
      </w:r>
      <w:r w:rsidRPr="001C420B">
        <w:rPr>
          <w:color w:val="008080"/>
        </w:rPr>
        <w:t>&gt;</w:t>
      </w:r>
    </w:p>
    <w:p w:rsidR="001C420B" w:rsidRPr="001C420B" w:rsidRDefault="001C420B" w:rsidP="001C420B">
      <w:pPr>
        <w:pStyle w:val="a8"/>
        <w:rPr>
          <w:rFonts w:hint="eastAsia"/>
        </w:rPr>
      </w:pPr>
      <w:r w:rsidRPr="001C420B">
        <w:rPr>
          <w:color w:val="000000"/>
        </w:rPr>
        <w:tab/>
      </w:r>
      <w:r w:rsidRPr="001C420B">
        <w:rPr>
          <w:color w:val="008080"/>
        </w:rPr>
        <w:t>&lt;/</w:t>
      </w:r>
      <w:r w:rsidRPr="001C420B">
        <w:rPr>
          <w:color w:val="3F7F7F"/>
        </w:rPr>
        <w:t>bean</w:t>
      </w:r>
      <w:r w:rsidRPr="001C420B">
        <w:rPr>
          <w:color w:val="008080"/>
        </w:rPr>
        <w:t>&gt;</w:t>
      </w:r>
    </w:p>
    <w:p w:rsidR="00F42C3B" w:rsidRDefault="00EA3850" w:rsidP="00F42C3B">
      <w:pPr>
        <w:pStyle w:val="a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SessionFactory</w:t>
      </w:r>
      <w:r>
        <w:rPr>
          <w:rFonts w:hint="eastAsia"/>
        </w:rPr>
        <w:t>对象</w:t>
      </w:r>
    </w:p>
    <w:p w:rsidR="005275F1" w:rsidRPr="005275F1" w:rsidRDefault="005275F1" w:rsidP="005275F1">
      <w:pPr>
        <w:pStyle w:val="a8"/>
      </w:pPr>
      <w:r w:rsidRPr="005275F1">
        <w:rPr>
          <w:color w:val="008080"/>
        </w:rPr>
        <w:t>&lt;</w:t>
      </w:r>
      <w:r w:rsidRPr="005275F1">
        <w:rPr>
          <w:color w:val="3F7F7F"/>
          <w:highlight w:val="lightGray"/>
        </w:rPr>
        <w:t>bean</w:t>
      </w:r>
      <w:r w:rsidRPr="005275F1">
        <w:t xml:space="preserve"> </w:t>
      </w:r>
      <w:r w:rsidRPr="005275F1">
        <w:rPr>
          <w:color w:val="7F007F"/>
        </w:rPr>
        <w:t>id</w:t>
      </w:r>
      <w:r w:rsidRPr="005275F1">
        <w:rPr>
          <w:color w:val="000000"/>
        </w:rPr>
        <w:t>=</w:t>
      </w:r>
      <w:r w:rsidRPr="005275F1">
        <w:t xml:space="preserve">"sessionFactory" </w:t>
      </w:r>
      <w:r w:rsidRPr="005275F1">
        <w:rPr>
          <w:color w:val="7F007F"/>
        </w:rPr>
        <w:t>class</w:t>
      </w:r>
      <w:r w:rsidRPr="005275F1">
        <w:rPr>
          <w:color w:val="000000"/>
        </w:rPr>
        <w:t>=</w:t>
      </w:r>
      <w:r w:rsidRPr="005275F1">
        <w:t>"org.springframework.orm.hibernate5.LocalSessionFactoryBean"</w:t>
      </w:r>
      <w:r w:rsidRPr="005275F1">
        <w:rPr>
          <w:color w:val="008080"/>
        </w:rPr>
        <w:t>&gt;</w:t>
      </w:r>
    </w:p>
    <w:p w:rsidR="005275F1" w:rsidRPr="005275F1" w:rsidRDefault="005275F1" w:rsidP="005275F1">
      <w:pPr>
        <w:pStyle w:val="a8"/>
      </w:pPr>
      <w:r w:rsidRPr="005275F1">
        <w:rPr>
          <w:color w:val="000000"/>
        </w:rPr>
        <w:tab/>
      </w:r>
      <w:r w:rsidRPr="005275F1">
        <w:rPr>
          <w:color w:val="000000"/>
        </w:rPr>
        <w:tab/>
      </w:r>
      <w:r w:rsidRPr="005275F1">
        <w:rPr>
          <w:color w:val="008080"/>
        </w:rPr>
        <w:t>&lt;</w:t>
      </w:r>
      <w:r w:rsidRPr="005275F1">
        <w:rPr>
          <w:color w:val="3F7F7F"/>
        </w:rPr>
        <w:t>property</w:t>
      </w:r>
      <w:r w:rsidRPr="005275F1">
        <w:t xml:space="preserve"> </w:t>
      </w:r>
      <w:r w:rsidRPr="005275F1">
        <w:rPr>
          <w:color w:val="7F007F"/>
        </w:rPr>
        <w:t>name</w:t>
      </w:r>
      <w:r w:rsidRPr="005275F1">
        <w:rPr>
          <w:color w:val="000000"/>
        </w:rPr>
        <w:t>=</w:t>
      </w:r>
      <w:r w:rsidRPr="005275F1">
        <w:t xml:space="preserve">"dataSource" </w:t>
      </w:r>
      <w:r w:rsidRPr="005275F1">
        <w:rPr>
          <w:color w:val="7F007F"/>
        </w:rPr>
        <w:t>ref</w:t>
      </w:r>
      <w:r w:rsidRPr="005275F1">
        <w:rPr>
          <w:color w:val="000000"/>
        </w:rPr>
        <w:t>=</w:t>
      </w:r>
      <w:r w:rsidRPr="005275F1">
        <w:t>"dataSource"</w:t>
      </w:r>
      <w:r w:rsidRPr="005275F1">
        <w:rPr>
          <w:color w:val="008080"/>
        </w:rPr>
        <w:t>&gt;&lt;/</w:t>
      </w:r>
      <w:r w:rsidRPr="005275F1">
        <w:rPr>
          <w:color w:val="3F7F7F"/>
        </w:rPr>
        <w:t>property</w:t>
      </w:r>
      <w:r w:rsidRPr="005275F1">
        <w:rPr>
          <w:color w:val="008080"/>
        </w:rPr>
        <w:t>&gt;</w:t>
      </w:r>
    </w:p>
    <w:p w:rsidR="005275F1" w:rsidRPr="005275F1" w:rsidRDefault="005275F1" w:rsidP="005275F1">
      <w:pPr>
        <w:pStyle w:val="a8"/>
      </w:pPr>
      <w:r w:rsidRPr="005275F1">
        <w:rPr>
          <w:color w:val="000000"/>
        </w:rPr>
        <w:tab/>
      </w:r>
      <w:r w:rsidRPr="005275F1">
        <w:rPr>
          <w:color w:val="000000"/>
        </w:rPr>
        <w:tab/>
      </w:r>
      <w:r w:rsidRPr="005275F1">
        <w:rPr>
          <w:color w:val="008080"/>
        </w:rPr>
        <w:t>&lt;</w:t>
      </w:r>
      <w:r w:rsidRPr="005275F1">
        <w:rPr>
          <w:color w:val="3F7F7F"/>
        </w:rPr>
        <w:t>property</w:t>
      </w:r>
      <w:r w:rsidRPr="005275F1">
        <w:t xml:space="preserve"> </w:t>
      </w:r>
      <w:r w:rsidRPr="005275F1">
        <w:rPr>
          <w:color w:val="7F007F"/>
        </w:rPr>
        <w:t>name</w:t>
      </w:r>
      <w:r w:rsidRPr="005275F1">
        <w:rPr>
          <w:color w:val="000000"/>
        </w:rPr>
        <w:t>=</w:t>
      </w:r>
      <w:r w:rsidRPr="005275F1">
        <w:t xml:space="preserve">"configLocations" </w:t>
      </w:r>
      <w:r w:rsidRPr="005275F1">
        <w:rPr>
          <w:color w:val="7F007F"/>
        </w:rPr>
        <w:t>value</w:t>
      </w:r>
      <w:r w:rsidRPr="005275F1">
        <w:rPr>
          <w:color w:val="000000"/>
        </w:rPr>
        <w:t>=</w:t>
      </w:r>
      <w:r w:rsidRPr="005275F1">
        <w:t>"classpath:applicationContext.xml"</w:t>
      </w:r>
      <w:r w:rsidRPr="005275F1">
        <w:rPr>
          <w:color w:val="008080"/>
        </w:rPr>
        <w:t>&gt;&lt;/</w:t>
      </w:r>
      <w:r w:rsidRPr="005275F1">
        <w:rPr>
          <w:color w:val="3F7F7F"/>
        </w:rPr>
        <w:t>property</w:t>
      </w:r>
      <w:r w:rsidRPr="005275F1">
        <w:rPr>
          <w:color w:val="008080"/>
        </w:rPr>
        <w:t>&gt;</w:t>
      </w:r>
    </w:p>
    <w:p w:rsidR="0029099C" w:rsidRDefault="005275F1" w:rsidP="005275F1">
      <w:pPr>
        <w:pStyle w:val="a8"/>
        <w:rPr>
          <w:rFonts w:hint="eastAsia"/>
        </w:rPr>
      </w:pPr>
      <w:r w:rsidRPr="005275F1">
        <w:rPr>
          <w:color w:val="000000"/>
        </w:rPr>
        <w:tab/>
      </w:r>
      <w:r w:rsidRPr="005275F1">
        <w:rPr>
          <w:color w:val="008080"/>
        </w:rPr>
        <w:t>&lt;/</w:t>
      </w:r>
      <w:r w:rsidRPr="005275F1">
        <w:rPr>
          <w:color w:val="3F7F7F"/>
          <w:highlight w:val="lightGray"/>
        </w:rPr>
        <w:t>bean</w:t>
      </w:r>
      <w:r w:rsidRPr="005275F1">
        <w:rPr>
          <w:color w:val="008080"/>
        </w:rPr>
        <w:t>&gt;</w:t>
      </w:r>
      <w:r w:rsidRPr="005275F1">
        <w:rPr>
          <w:color w:val="000000"/>
        </w:rPr>
        <w:tab/>
      </w:r>
    </w:p>
    <w:p w:rsidR="00EA3850" w:rsidRDefault="00626DC1" w:rsidP="00F42C3B">
      <w:pPr>
        <w:pStyle w:val="a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事务管理</w:t>
      </w:r>
    </w:p>
    <w:p w:rsidR="001551FF" w:rsidRDefault="002725C7" w:rsidP="001551FF">
      <w:pPr>
        <w:pStyle w:val="a9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配置事务管理器</w:t>
      </w:r>
      <w:r w:rsidR="00B73219">
        <w:rPr>
          <w:rFonts w:hint="eastAsia"/>
        </w:rPr>
        <w:t>：</w:t>
      </w:r>
      <w:r w:rsidR="00D90002">
        <w:rPr>
          <w:rFonts w:hint="eastAsia"/>
        </w:rPr>
        <w:t xml:space="preserve"> PlatFormTransactionManager</w:t>
      </w:r>
      <w:r w:rsidR="00C0597F">
        <w:rPr>
          <w:rFonts w:hint="eastAsia"/>
        </w:rPr>
        <w:t>:</w:t>
      </w:r>
      <w:r w:rsidR="00C0597F">
        <w:rPr>
          <w:rFonts w:hint="eastAsia"/>
        </w:rPr>
        <w:t>接口</w:t>
      </w:r>
    </w:p>
    <w:p w:rsidR="00983A3E" w:rsidRDefault="0099431A" w:rsidP="00983A3E">
      <w:pPr>
        <w:pStyle w:val="a9"/>
        <w:numPr>
          <w:ilvl w:val="2"/>
          <w:numId w:val="1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dbc</w:t>
      </w:r>
      <w:r w:rsidR="0098425D">
        <w:rPr>
          <w:rFonts w:hint="eastAsia"/>
        </w:rPr>
        <w:t>：</w:t>
      </w:r>
      <w:r w:rsidR="0098425D">
        <w:rPr>
          <w:rFonts w:hint="eastAsia"/>
        </w:rPr>
        <w:t>DataSourceTransactionManager</w:t>
      </w:r>
    </w:p>
    <w:p w:rsidR="00150B72" w:rsidRDefault="00065E4D" w:rsidP="00983A3E">
      <w:pPr>
        <w:pStyle w:val="a9"/>
        <w:numPr>
          <w:ilvl w:val="2"/>
          <w:numId w:val="11"/>
        </w:numPr>
        <w:ind w:firstLineChars="0"/>
        <w:rPr>
          <w:rFonts w:hint="eastAsia"/>
        </w:rPr>
      </w:pPr>
      <w:r>
        <w:t>H</w:t>
      </w:r>
      <w:r w:rsidR="000964FC">
        <w:rPr>
          <w:rFonts w:hint="eastAsia"/>
        </w:rPr>
        <w:t>ibernate</w:t>
      </w:r>
      <w:r>
        <w:rPr>
          <w:rFonts w:hint="eastAsia"/>
        </w:rPr>
        <w:t>:</w:t>
      </w:r>
      <w:r w:rsidR="00CA4A22">
        <w:rPr>
          <w:rFonts w:hint="eastAsia"/>
        </w:rPr>
        <w:t>H</w:t>
      </w:r>
      <w:r w:rsidR="00DA41D1">
        <w:rPr>
          <w:rFonts w:hint="eastAsia"/>
        </w:rPr>
        <w:t>i</w:t>
      </w:r>
      <w:r w:rsidR="00CA4A22">
        <w:rPr>
          <w:rFonts w:hint="eastAsia"/>
        </w:rPr>
        <w:t>bernateTransactionManager</w:t>
      </w:r>
    </w:p>
    <w:p w:rsidR="00CC1D6D" w:rsidRPr="00CC1D6D" w:rsidRDefault="00CC1D6D" w:rsidP="00CC1D6D">
      <w:pPr>
        <w:pStyle w:val="a8"/>
      </w:pPr>
      <w:r w:rsidRPr="00CC1D6D">
        <w:t xml:space="preserve">&lt;!-- </w:t>
      </w:r>
      <w:r w:rsidRPr="00CC1D6D">
        <w:t>配置事务管理器</w:t>
      </w:r>
      <w:r w:rsidRPr="00CC1D6D">
        <w:t xml:space="preserve"> --&gt;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rPr>
          <w:color w:val="008080"/>
        </w:rPr>
        <w:t>&lt;</w:t>
      </w:r>
      <w:r w:rsidRPr="00CC1D6D">
        <w:rPr>
          <w:color w:val="3F7F7F"/>
        </w:rPr>
        <w:t>bean</w:t>
      </w:r>
      <w:r w:rsidRPr="00CC1D6D">
        <w:t xml:space="preserve"> </w:t>
      </w:r>
      <w:r w:rsidRPr="00CC1D6D">
        <w:rPr>
          <w:color w:val="7F007F"/>
        </w:rPr>
        <w:t>id</w:t>
      </w:r>
      <w:r w:rsidRPr="00CC1D6D">
        <w:rPr>
          <w:color w:val="000000"/>
        </w:rPr>
        <w:t>=</w:t>
      </w:r>
      <w:r w:rsidRPr="00CC1D6D">
        <w:rPr>
          <w:i/>
          <w:iCs/>
          <w:color w:val="2A00FF"/>
        </w:rPr>
        <w:t>"transactionManager"</w:t>
      </w:r>
    </w:p>
    <w:p w:rsidR="00CC1D6D" w:rsidRPr="00CC1D6D" w:rsidRDefault="00CC1D6D" w:rsidP="00CC1D6D">
      <w:pPr>
        <w:pStyle w:val="a8"/>
      </w:pPr>
      <w:r w:rsidRPr="00CC1D6D">
        <w:tab/>
      </w:r>
      <w:r w:rsidRPr="00CC1D6D">
        <w:tab/>
      </w:r>
      <w:r w:rsidRPr="00CC1D6D">
        <w:rPr>
          <w:color w:val="7F007F"/>
        </w:rPr>
        <w:t>class</w:t>
      </w:r>
      <w:r w:rsidRPr="00CC1D6D">
        <w:rPr>
          <w:color w:val="000000"/>
        </w:rPr>
        <w:t>=</w:t>
      </w:r>
      <w:r w:rsidRPr="00CC1D6D">
        <w:rPr>
          <w:i/>
          <w:iCs/>
          <w:color w:val="2A00FF"/>
        </w:rPr>
        <w:t>"org.springframework.orm.hibernate5.HibernateTransactionManager"</w:t>
      </w:r>
      <w:r w:rsidRPr="00CC1D6D">
        <w:rPr>
          <w:color w:val="008080"/>
        </w:rPr>
        <w:t>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rPr>
          <w:color w:val="000000"/>
        </w:rPr>
        <w:tab/>
      </w:r>
      <w:r w:rsidRPr="00CC1D6D">
        <w:rPr>
          <w:color w:val="008080"/>
        </w:rPr>
        <w:t>&lt;</w:t>
      </w:r>
      <w:r w:rsidRPr="00CC1D6D">
        <w:rPr>
          <w:color w:val="3F7F7F"/>
        </w:rPr>
        <w:t>property</w:t>
      </w:r>
      <w:r w:rsidRPr="00CC1D6D">
        <w:t xml:space="preserve"> </w:t>
      </w:r>
      <w:r w:rsidRPr="00CC1D6D">
        <w:rPr>
          <w:color w:val="7F007F"/>
        </w:rPr>
        <w:t>name</w:t>
      </w:r>
      <w:r w:rsidRPr="00CC1D6D">
        <w:rPr>
          <w:color w:val="000000"/>
        </w:rPr>
        <w:t>=</w:t>
      </w:r>
      <w:r w:rsidRPr="00CC1D6D">
        <w:rPr>
          <w:i/>
          <w:iCs/>
          <w:color w:val="2A00FF"/>
        </w:rPr>
        <w:t>"sessionFactory"</w:t>
      </w:r>
      <w:r w:rsidRPr="00CC1D6D">
        <w:t xml:space="preserve"> </w:t>
      </w:r>
      <w:r w:rsidRPr="00CC1D6D">
        <w:rPr>
          <w:color w:val="7F007F"/>
        </w:rPr>
        <w:t>ref</w:t>
      </w:r>
      <w:r w:rsidRPr="00CC1D6D">
        <w:rPr>
          <w:color w:val="000000"/>
        </w:rPr>
        <w:t>=</w:t>
      </w:r>
      <w:r w:rsidRPr="00CC1D6D">
        <w:rPr>
          <w:i/>
          <w:iCs/>
          <w:color w:val="2A00FF"/>
        </w:rPr>
        <w:t>"sessionFactory"</w:t>
      </w:r>
      <w:r w:rsidRPr="00CC1D6D">
        <w:rPr>
          <w:color w:val="008080"/>
        </w:rPr>
        <w:t>&gt;&lt;/</w:t>
      </w:r>
      <w:r w:rsidRPr="00CC1D6D">
        <w:rPr>
          <w:color w:val="3F7F7F"/>
        </w:rPr>
        <w:t>property</w:t>
      </w:r>
      <w:r w:rsidRPr="00CC1D6D">
        <w:rPr>
          <w:color w:val="008080"/>
        </w:rPr>
        <w:t>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rPr>
          <w:color w:val="008080"/>
        </w:rPr>
        <w:t>&lt;/</w:t>
      </w:r>
      <w:r w:rsidRPr="00CC1D6D">
        <w:rPr>
          <w:color w:val="3F7F7F"/>
        </w:rPr>
        <w:t>bean</w:t>
      </w:r>
      <w:r w:rsidRPr="00CC1D6D">
        <w:rPr>
          <w:color w:val="008080"/>
        </w:rPr>
        <w:t>&gt;</w:t>
      </w:r>
    </w:p>
    <w:p w:rsidR="00CC1D6D" w:rsidRPr="00CC1D6D" w:rsidRDefault="00CC1D6D" w:rsidP="00CC1D6D">
      <w:pPr>
        <w:pStyle w:val="a8"/>
      </w:pP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t xml:space="preserve">&lt;!-- </w:t>
      </w:r>
      <w:r w:rsidRPr="00CC1D6D">
        <w:rPr>
          <w:u w:val="single"/>
        </w:rPr>
        <w:t>xml</w:t>
      </w:r>
      <w:r w:rsidRPr="00CC1D6D">
        <w:t>方式管理事务</w:t>
      </w:r>
      <w:r w:rsidRPr="00CC1D6D">
        <w:t xml:space="preserve"> --&gt;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t xml:space="preserve">&lt;!-- </w:t>
      </w:r>
      <w:r w:rsidRPr="00CC1D6D">
        <w:t>配置通知：具体增强逻辑</w:t>
      </w:r>
      <w:r w:rsidRPr="00CC1D6D">
        <w:t xml:space="preserve"> --&gt;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rPr>
          <w:color w:val="008080"/>
        </w:rPr>
        <w:t>&lt;</w:t>
      </w:r>
      <w:r w:rsidRPr="00CC1D6D">
        <w:rPr>
          <w:color w:val="3F7F7F"/>
        </w:rPr>
        <w:t>tx:advice</w:t>
      </w:r>
      <w:r w:rsidRPr="00CC1D6D">
        <w:t xml:space="preserve"> </w:t>
      </w:r>
      <w:r w:rsidRPr="00CC1D6D">
        <w:rPr>
          <w:color w:val="7F007F"/>
        </w:rPr>
        <w:t>id</w:t>
      </w:r>
      <w:r w:rsidRPr="00CC1D6D">
        <w:rPr>
          <w:color w:val="000000"/>
        </w:rPr>
        <w:t>=</w:t>
      </w:r>
      <w:r w:rsidRPr="00CC1D6D">
        <w:rPr>
          <w:i/>
          <w:iCs/>
          <w:color w:val="2A00FF"/>
        </w:rPr>
        <w:t>"txAdvice"</w:t>
      </w:r>
      <w:r w:rsidRPr="00CC1D6D">
        <w:rPr>
          <w:color w:val="008080"/>
        </w:rPr>
        <w:t>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rPr>
          <w:color w:val="000000"/>
        </w:rPr>
        <w:tab/>
      </w:r>
      <w:r w:rsidRPr="00CC1D6D">
        <w:rPr>
          <w:color w:val="008080"/>
        </w:rPr>
        <w:t>&lt;</w:t>
      </w:r>
      <w:r w:rsidRPr="00CC1D6D">
        <w:rPr>
          <w:color w:val="3F7F7F"/>
        </w:rPr>
        <w:t>tx:attributes</w:t>
      </w:r>
      <w:r w:rsidRPr="00CC1D6D">
        <w:rPr>
          <w:color w:val="008080"/>
        </w:rPr>
        <w:t>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rPr>
          <w:color w:val="000000"/>
        </w:rPr>
        <w:tab/>
      </w:r>
      <w:r w:rsidRPr="00CC1D6D">
        <w:rPr>
          <w:color w:val="000000"/>
        </w:rPr>
        <w:tab/>
      </w:r>
      <w:r w:rsidRPr="00CC1D6D">
        <w:t xml:space="preserve">&lt;!-- </w:t>
      </w:r>
      <w:r w:rsidRPr="00CC1D6D">
        <w:t>匹配业务类中方法名称</w:t>
      </w:r>
      <w:r w:rsidRPr="00CC1D6D">
        <w:t xml:space="preserve"> --&gt;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rPr>
          <w:color w:val="000000"/>
        </w:rPr>
        <w:tab/>
      </w:r>
      <w:r w:rsidRPr="00CC1D6D">
        <w:rPr>
          <w:color w:val="000000"/>
        </w:rPr>
        <w:tab/>
      </w:r>
      <w:r w:rsidRPr="00CC1D6D">
        <w:rPr>
          <w:color w:val="008080"/>
        </w:rPr>
        <w:t>&lt;</w:t>
      </w:r>
      <w:r w:rsidRPr="00CC1D6D">
        <w:rPr>
          <w:color w:val="3F7F7F"/>
        </w:rPr>
        <w:t>tx:method</w:t>
      </w:r>
      <w:r w:rsidRPr="00CC1D6D">
        <w:t xml:space="preserve"> </w:t>
      </w:r>
      <w:r w:rsidRPr="00CC1D6D">
        <w:rPr>
          <w:color w:val="7F007F"/>
        </w:rPr>
        <w:t>name</w:t>
      </w:r>
      <w:r w:rsidRPr="00CC1D6D">
        <w:rPr>
          <w:color w:val="000000"/>
        </w:rPr>
        <w:t>=</w:t>
      </w:r>
      <w:r w:rsidRPr="00CC1D6D">
        <w:rPr>
          <w:i/>
          <w:iCs/>
          <w:color w:val="2A00FF"/>
        </w:rPr>
        <w:t>"save*"</w:t>
      </w:r>
      <w:r w:rsidRPr="00CC1D6D">
        <w:t xml:space="preserve"> </w:t>
      </w:r>
      <w:r w:rsidRPr="00CC1D6D">
        <w:rPr>
          <w:color w:val="008080"/>
        </w:rPr>
        <w:t>/&gt;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rPr>
          <w:color w:val="000000"/>
        </w:rPr>
        <w:tab/>
      </w:r>
      <w:r w:rsidRPr="00CC1D6D">
        <w:rPr>
          <w:color w:val="000000"/>
        </w:rPr>
        <w:tab/>
      </w:r>
      <w:r w:rsidRPr="00CC1D6D">
        <w:rPr>
          <w:color w:val="008080"/>
        </w:rPr>
        <w:t>&lt;</w:t>
      </w:r>
      <w:r w:rsidRPr="00CC1D6D">
        <w:rPr>
          <w:color w:val="3F7F7F"/>
        </w:rPr>
        <w:t>tx:method</w:t>
      </w:r>
      <w:r w:rsidRPr="00CC1D6D">
        <w:t xml:space="preserve"> </w:t>
      </w:r>
      <w:r w:rsidRPr="00CC1D6D">
        <w:rPr>
          <w:color w:val="7F007F"/>
        </w:rPr>
        <w:t>name</w:t>
      </w:r>
      <w:r w:rsidRPr="00CC1D6D">
        <w:rPr>
          <w:color w:val="000000"/>
        </w:rPr>
        <w:t>=</w:t>
      </w:r>
      <w:r w:rsidRPr="00CC1D6D">
        <w:rPr>
          <w:i/>
          <w:iCs/>
          <w:color w:val="2A00FF"/>
        </w:rPr>
        <w:t>"update*"</w:t>
      </w:r>
      <w:r w:rsidRPr="00CC1D6D">
        <w:t xml:space="preserve"> </w:t>
      </w:r>
      <w:r w:rsidRPr="00CC1D6D">
        <w:rPr>
          <w:color w:val="008080"/>
        </w:rPr>
        <w:t>/&gt;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rPr>
          <w:color w:val="000000"/>
        </w:rPr>
        <w:tab/>
      </w:r>
      <w:r w:rsidRPr="00CC1D6D">
        <w:rPr>
          <w:color w:val="000000"/>
        </w:rPr>
        <w:tab/>
      </w:r>
      <w:r w:rsidRPr="00CC1D6D">
        <w:rPr>
          <w:color w:val="008080"/>
        </w:rPr>
        <w:t>&lt;</w:t>
      </w:r>
      <w:r w:rsidRPr="00CC1D6D">
        <w:rPr>
          <w:color w:val="3F7F7F"/>
        </w:rPr>
        <w:t>tx:method</w:t>
      </w:r>
      <w:r w:rsidRPr="00CC1D6D">
        <w:t xml:space="preserve"> </w:t>
      </w:r>
      <w:r w:rsidRPr="00CC1D6D">
        <w:rPr>
          <w:color w:val="7F007F"/>
        </w:rPr>
        <w:t>name</w:t>
      </w:r>
      <w:r w:rsidRPr="00CC1D6D">
        <w:rPr>
          <w:color w:val="000000"/>
        </w:rPr>
        <w:t>=</w:t>
      </w:r>
      <w:r w:rsidRPr="00CC1D6D">
        <w:rPr>
          <w:i/>
          <w:iCs/>
          <w:color w:val="2A00FF"/>
        </w:rPr>
        <w:t>"delete*"</w:t>
      </w:r>
      <w:r w:rsidRPr="00CC1D6D">
        <w:t xml:space="preserve"> </w:t>
      </w:r>
      <w:r w:rsidRPr="00CC1D6D">
        <w:rPr>
          <w:color w:val="008080"/>
        </w:rPr>
        <w:t>/&gt;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rPr>
          <w:color w:val="000000"/>
        </w:rPr>
        <w:tab/>
      </w:r>
      <w:r w:rsidRPr="00CC1D6D">
        <w:rPr>
          <w:color w:val="000000"/>
        </w:rPr>
        <w:tab/>
      </w:r>
      <w:r w:rsidRPr="00CC1D6D">
        <w:rPr>
          <w:color w:val="008080"/>
        </w:rPr>
        <w:t>&lt;</w:t>
      </w:r>
      <w:r w:rsidRPr="00CC1D6D">
        <w:rPr>
          <w:color w:val="3F7F7F"/>
        </w:rPr>
        <w:t>tx:method</w:t>
      </w:r>
      <w:r w:rsidRPr="00CC1D6D">
        <w:t xml:space="preserve"> </w:t>
      </w:r>
      <w:r w:rsidRPr="00CC1D6D">
        <w:rPr>
          <w:color w:val="7F007F"/>
        </w:rPr>
        <w:t>name</w:t>
      </w:r>
      <w:r w:rsidRPr="00CC1D6D">
        <w:rPr>
          <w:color w:val="000000"/>
        </w:rPr>
        <w:t>=</w:t>
      </w:r>
      <w:r w:rsidRPr="00CC1D6D">
        <w:rPr>
          <w:i/>
          <w:iCs/>
          <w:color w:val="2A00FF"/>
        </w:rPr>
        <w:t>"find*"</w:t>
      </w:r>
      <w:r w:rsidRPr="00CC1D6D">
        <w:t xml:space="preserve"> </w:t>
      </w:r>
      <w:r w:rsidRPr="00CC1D6D">
        <w:rPr>
          <w:color w:val="7F007F"/>
        </w:rPr>
        <w:t>read-only</w:t>
      </w:r>
      <w:r w:rsidRPr="00CC1D6D">
        <w:rPr>
          <w:color w:val="000000"/>
        </w:rPr>
        <w:t>=</w:t>
      </w:r>
      <w:r w:rsidRPr="00CC1D6D">
        <w:rPr>
          <w:i/>
          <w:iCs/>
          <w:color w:val="2A00FF"/>
        </w:rPr>
        <w:t>"true"</w:t>
      </w:r>
      <w:r w:rsidRPr="00CC1D6D">
        <w:rPr>
          <w:color w:val="008080"/>
        </w:rPr>
        <w:t>/&gt;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rPr>
          <w:color w:val="000000"/>
        </w:rPr>
        <w:tab/>
      </w:r>
      <w:r w:rsidRPr="00CC1D6D">
        <w:rPr>
          <w:color w:val="000000"/>
        </w:rPr>
        <w:tab/>
      </w:r>
      <w:r w:rsidRPr="00CC1D6D">
        <w:rPr>
          <w:color w:val="008080"/>
        </w:rPr>
        <w:t>&lt;</w:t>
      </w:r>
      <w:r w:rsidRPr="00CC1D6D">
        <w:rPr>
          <w:color w:val="3F7F7F"/>
        </w:rPr>
        <w:t>tx:method</w:t>
      </w:r>
      <w:r w:rsidRPr="00CC1D6D">
        <w:t xml:space="preserve"> </w:t>
      </w:r>
      <w:r w:rsidRPr="00CC1D6D">
        <w:rPr>
          <w:color w:val="7F007F"/>
        </w:rPr>
        <w:t>name</w:t>
      </w:r>
      <w:r w:rsidRPr="00CC1D6D">
        <w:rPr>
          <w:color w:val="000000"/>
        </w:rPr>
        <w:t>=</w:t>
      </w:r>
      <w:r w:rsidRPr="00CC1D6D">
        <w:rPr>
          <w:i/>
          <w:iCs/>
          <w:color w:val="2A00FF"/>
        </w:rPr>
        <w:t>"*"</w:t>
      </w:r>
      <w:r w:rsidRPr="00CC1D6D">
        <w:rPr>
          <w:color w:val="008080"/>
        </w:rPr>
        <w:t>/&gt;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rPr>
          <w:color w:val="000000"/>
        </w:rPr>
        <w:tab/>
      </w:r>
      <w:r w:rsidRPr="00CC1D6D">
        <w:rPr>
          <w:color w:val="008080"/>
        </w:rPr>
        <w:t>&lt;/</w:t>
      </w:r>
      <w:r w:rsidRPr="00CC1D6D">
        <w:rPr>
          <w:color w:val="3F7F7F"/>
        </w:rPr>
        <w:t>tx:attributes</w:t>
      </w:r>
      <w:r w:rsidRPr="00CC1D6D">
        <w:rPr>
          <w:color w:val="008080"/>
        </w:rPr>
        <w:t>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rPr>
          <w:color w:val="008080"/>
        </w:rPr>
        <w:t>&lt;/</w:t>
      </w:r>
      <w:r w:rsidRPr="00CC1D6D">
        <w:rPr>
          <w:color w:val="3F7F7F"/>
        </w:rPr>
        <w:t>tx:advice</w:t>
      </w:r>
      <w:r w:rsidRPr="00CC1D6D">
        <w:rPr>
          <w:color w:val="008080"/>
        </w:rPr>
        <w:t>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t xml:space="preserve">&lt;!-- </w:t>
      </w:r>
      <w:r w:rsidRPr="00CC1D6D">
        <w:t>配置</w:t>
      </w:r>
      <w:r w:rsidRPr="00CC1D6D">
        <w:rPr>
          <w:u w:val="single"/>
        </w:rPr>
        <w:t>aop</w:t>
      </w:r>
      <w:r w:rsidRPr="00CC1D6D">
        <w:t xml:space="preserve"> --&gt;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rPr>
          <w:color w:val="008080"/>
        </w:rPr>
        <w:t>&lt;</w:t>
      </w:r>
      <w:r w:rsidRPr="00CC1D6D">
        <w:rPr>
          <w:color w:val="3F7F7F"/>
        </w:rPr>
        <w:t>aop:config</w:t>
      </w:r>
      <w:r w:rsidRPr="00CC1D6D">
        <w:rPr>
          <w:color w:val="008080"/>
        </w:rPr>
        <w:t>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rPr>
          <w:color w:val="000000"/>
        </w:rPr>
        <w:tab/>
      </w:r>
      <w:r w:rsidRPr="00CC1D6D">
        <w:t xml:space="preserve">&lt;!-- </w:t>
      </w:r>
      <w:r w:rsidRPr="00CC1D6D">
        <w:t>配置切点：具体哪些方法要增强（真正被增强的方法）</w:t>
      </w:r>
      <w:r w:rsidRPr="00CC1D6D">
        <w:t>--&gt;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rPr>
          <w:color w:val="000000"/>
        </w:rPr>
        <w:tab/>
      </w:r>
      <w:r w:rsidRPr="00CC1D6D">
        <w:rPr>
          <w:color w:val="008080"/>
        </w:rPr>
        <w:t>&lt;</w:t>
      </w:r>
      <w:r w:rsidRPr="00CC1D6D">
        <w:rPr>
          <w:color w:val="3F7F7F"/>
        </w:rPr>
        <w:t>aop:pointcut</w:t>
      </w:r>
      <w:r w:rsidRPr="00CC1D6D">
        <w:t xml:space="preserve"> </w:t>
      </w:r>
      <w:r w:rsidRPr="00CC1D6D">
        <w:rPr>
          <w:color w:val="7F007F"/>
        </w:rPr>
        <w:t>expression</w:t>
      </w:r>
      <w:r w:rsidRPr="00CC1D6D">
        <w:rPr>
          <w:color w:val="000000"/>
        </w:rPr>
        <w:t>=</w:t>
      </w:r>
      <w:r w:rsidRPr="00CC1D6D">
        <w:rPr>
          <w:i/>
          <w:iCs/>
          <w:color w:val="2A00FF"/>
        </w:rPr>
        <w:t>"execution(* cn.itcast.service.*.*(..))"</w:t>
      </w:r>
      <w:r w:rsidRPr="00CC1D6D">
        <w:t xml:space="preserve"> </w:t>
      </w:r>
      <w:r w:rsidRPr="00CC1D6D">
        <w:rPr>
          <w:color w:val="7F007F"/>
        </w:rPr>
        <w:t>id</w:t>
      </w:r>
      <w:r w:rsidRPr="00CC1D6D">
        <w:rPr>
          <w:color w:val="000000"/>
        </w:rPr>
        <w:t>=</w:t>
      </w:r>
      <w:r w:rsidRPr="00CC1D6D">
        <w:rPr>
          <w:i/>
          <w:iCs/>
          <w:color w:val="2A00FF"/>
        </w:rPr>
        <w:t>"cut"</w:t>
      </w:r>
      <w:r w:rsidRPr="00CC1D6D">
        <w:rPr>
          <w:color w:val="008080"/>
        </w:rPr>
        <w:t>/&gt;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rPr>
          <w:color w:val="000000"/>
        </w:rPr>
        <w:tab/>
      </w:r>
      <w:r w:rsidRPr="00CC1D6D">
        <w:t xml:space="preserve">&lt;!-- </w:t>
      </w:r>
      <w:r w:rsidRPr="00CC1D6D">
        <w:t>配置切面：将增强逻辑作用到切点</w:t>
      </w:r>
      <w:r w:rsidRPr="00CC1D6D">
        <w:t xml:space="preserve">  </w:t>
      </w:r>
      <w:r w:rsidRPr="00CC1D6D">
        <w:t>（通知</w:t>
      </w:r>
      <w:r w:rsidRPr="00CC1D6D">
        <w:t>+</w:t>
      </w:r>
      <w:r w:rsidRPr="00CC1D6D">
        <w:t>切入点）</w:t>
      </w:r>
      <w:r w:rsidRPr="00CC1D6D">
        <w:t xml:space="preserve"> --&gt;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rPr>
          <w:color w:val="000000"/>
        </w:rPr>
        <w:tab/>
      </w:r>
      <w:r w:rsidRPr="00CC1D6D">
        <w:rPr>
          <w:color w:val="008080"/>
        </w:rPr>
        <w:t>&lt;</w:t>
      </w:r>
      <w:r w:rsidRPr="00CC1D6D">
        <w:rPr>
          <w:color w:val="3F7F7F"/>
        </w:rPr>
        <w:t>aop:advisor</w:t>
      </w:r>
      <w:r w:rsidRPr="00CC1D6D">
        <w:t xml:space="preserve"> </w:t>
      </w:r>
      <w:r w:rsidRPr="00CC1D6D">
        <w:rPr>
          <w:color w:val="7F007F"/>
        </w:rPr>
        <w:t>advice-ref</w:t>
      </w:r>
      <w:r w:rsidRPr="00CC1D6D">
        <w:rPr>
          <w:color w:val="000000"/>
        </w:rPr>
        <w:t>=</w:t>
      </w:r>
      <w:r w:rsidRPr="00CC1D6D">
        <w:rPr>
          <w:i/>
          <w:iCs/>
          <w:color w:val="2A00FF"/>
        </w:rPr>
        <w:t>"txAdvice"</w:t>
      </w:r>
      <w:r w:rsidRPr="00CC1D6D">
        <w:t xml:space="preserve"> </w:t>
      </w:r>
      <w:r w:rsidRPr="00CC1D6D">
        <w:rPr>
          <w:color w:val="7F007F"/>
        </w:rPr>
        <w:t>pointcut-ref</w:t>
      </w:r>
      <w:r w:rsidRPr="00CC1D6D">
        <w:rPr>
          <w:color w:val="000000"/>
        </w:rPr>
        <w:t>=</w:t>
      </w:r>
      <w:r w:rsidRPr="00CC1D6D">
        <w:rPr>
          <w:i/>
          <w:iCs/>
          <w:color w:val="2A00FF"/>
        </w:rPr>
        <w:t>"cut"</w:t>
      </w:r>
      <w:r w:rsidRPr="00CC1D6D">
        <w:rPr>
          <w:color w:val="008080"/>
        </w:rPr>
        <w:t>/&gt;</w:t>
      </w:r>
    </w:p>
    <w:p w:rsidR="00CC1D6D" w:rsidRPr="00CC1D6D" w:rsidRDefault="00CC1D6D" w:rsidP="00CC1D6D">
      <w:pPr>
        <w:pStyle w:val="a8"/>
      </w:pPr>
      <w:r w:rsidRPr="00CC1D6D">
        <w:rPr>
          <w:color w:val="000000"/>
        </w:rPr>
        <w:tab/>
      </w:r>
      <w:r w:rsidRPr="00CC1D6D">
        <w:rPr>
          <w:color w:val="008080"/>
        </w:rPr>
        <w:t>&lt;/</w:t>
      </w:r>
      <w:r w:rsidRPr="00CC1D6D">
        <w:rPr>
          <w:color w:val="3F7F7F"/>
        </w:rPr>
        <w:t>aop:config</w:t>
      </w:r>
      <w:r w:rsidRPr="00CC1D6D">
        <w:rPr>
          <w:color w:val="008080"/>
        </w:rPr>
        <w:t>&gt;</w:t>
      </w:r>
    </w:p>
    <w:p w:rsidR="002D7587" w:rsidRDefault="00CC1D6D" w:rsidP="00CC1D6D">
      <w:pPr>
        <w:pStyle w:val="a8"/>
        <w:rPr>
          <w:rFonts w:hint="eastAsia"/>
        </w:rPr>
      </w:pPr>
      <w:r w:rsidRPr="00CC1D6D">
        <w:rPr>
          <w:color w:val="000000"/>
        </w:rPr>
        <w:lastRenderedPageBreak/>
        <w:tab/>
      </w:r>
      <w:r w:rsidRPr="00CC1D6D">
        <w:t xml:space="preserve">&lt;!-- </w:t>
      </w:r>
      <w:r w:rsidRPr="00CC1D6D">
        <w:rPr>
          <w:u w:val="single"/>
        </w:rPr>
        <w:t>xml</w:t>
      </w:r>
      <w:r w:rsidRPr="00CC1D6D">
        <w:t>方式管理事务</w:t>
      </w:r>
      <w:r w:rsidRPr="00CC1D6D">
        <w:t xml:space="preserve"> --&gt;</w:t>
      </w:r>
    </w:p>
    <w:p w:rsidR="003815B3" w:rsidRDefault="00131696" w:rsidP="00D87CD4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131696" w:rsidRDefault="00131696" w:rsidP="00131696">
      <w:pPr>
        <w:rPr>
          <w:rFonts w:hint="eastAsia"/>
        </w:rPr>
      </w:pPr>
      <w:r>
        <w:rPr>
          <w:rFonts w:hint="eastAsia"/>
        </w:rPr>
        <w:t>在地址栏输入</w:t>
      </w:r>
      <w:r>
        <w:rPr>
          <w:rFonts w:hint="eastAsia"/>
        </w:rPr>
        <w:t>action</w:t>
      </w:r>
      <w:r>
        <w:rPr>
          <w:rFonts w:hint="eastAsia"/>
        </w:rPr>
        <w:t>请求</w:t>
      </w:r>
      <w:r w:rsidR="00533DD8">
        <w:rPr>
          <w:rFonts w:hint="eastAsia"/>
        </w:rPr>
        <w:t>：</w:t>
      </w:r>
      <w:r w:rsidR="00533DD8">
        <w:rPr>
          <w:rFonts w:hint="eastAsia"/>
        </w:rPr>
        <w:t>http://locahost:8080/project/customerAction_findOne.action</w:t>
      </w:r>
      <w:r w:rsidR="00D96FE2">
        <w:rPr>
          <w:rFonts w:hint="eastAsia"/>
        </w:rPr>
        <w:t>?custId=1</w:t>
      </w:r>
      <w:r>
        <w:rPr>
          <w:rFonts w:hint="eastAsia"/>
        </w:rPr>
        <w:t>，</w:t>
      </w:r>
      <w:r>
        <w:rPr>
          <w:rFonts w:hint="eastAsia"/>
        </w:rPr>
        <w:t>action-service-dao</w:t>
      </w:r>
      <w:r>
        <w:rPr>
          <w:rFonts w:hint="eastAsia"/>
        </w:rPr>
        <w:t>。</w:t>
      </w:r>
      <w:r w:rsidR="0071421B">
        <w:rPr>
          <w:rFonts w:hint="eastAsia"/>
        </w:rPr>
        <w:t>完成客户查询</w:t>
      </w:r>
    </w:p>
    <w:p w:rsidR="00084ED9" w:rsidRDefault="00C52363" w:rsidP="00391C64">
      <w:pPr>
        <w:pStyle w:val="2"/>
        <w:rPr>
          <w:rFonts w:hint="eastAsia"/>
        </w:rPr>
      </w:pPr>
      <w:r>
        <w:rPr>
          <w:rFonts w:hint="eastAsia"/>
        </w:rPr>
        <w:t>具体实现</w:t>
      </w:r>
    </w:p>
    <w:p w:rsidR="00B04E71" w:rsidRDefault="00ED266F" w:rsidP="007C7E9B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创建客户实体类、映射文件</w:t>
      </w:r>
      <w:r w:rsidR="00D8733F">
        <w:rPr>
          <w:rFonts w:hint="eastAsia"/>
        </w:rPr>
        <w:t>、将映射文件引入</w:t>
      </w:r>
      <w:r w:rsidR="00D8733F">
        <w:rPr>
          <w:rFonts w:hint="eastAsia"/>
        </w:rPr>
        <w:t>Hibernate</w:t>
      </w:r>
      <w:r w:rsidR="00D8733F">
        <w:rPr>
          <w:rFonts w:hint="eastAsia"/>
        </w:rPr>
        <w:t>核心配置文件中</w:t>
      </w:r>
    </w:p>
    <w:p w:rsidR="007C7E9B" w:rsidRDefault="00DC40B8" w:rsidP="007C7E9B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。完成注入</w:t>
      </w:r>
    </w:p>
    <w:p w:rsidR="00F061B5" w:rsidRDefault="00175923" w:rsidP="00E06AD9">
      <w:pPr>
        <w:pStyle w:val="a9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在类中添加属性生成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3425C8" w:rsidRDefault="005D79FF" w:rsidP="00E06AD9">
      <w:pPr>
        <w:pStyle w:val="a9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配置文件中完成注入</w:t>
      </w:r>
    </w:p>
    <w:p w:rsidR="00BB49AE" w:rsidRDefault="00BB49AE" w:rsidP="00BB49AE">
      <w:pPr>
        <w:rPr>
          <w:rFonts w:hint="eastAsia"/>
        </w:rPr>
      </w:pPr>
      <w:r w:rsidRPr="00BB49AE">
        <w:rPr>
          <w:noProof/>
          <w:bdr w:val="single" w:sz="4" w:space="0" w:color="auto"/>
        </w:rPr>
        <w:drawing>
          <wp:inline distT="0" distB="0" distL="0" distR="0" wp14:anchorId="505146FA" wp14:editId="591CCB65">
            <wp:extent cx="5486400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EA" w:rsidRDefault="00404B79" w:rsidP="007B7AEA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struts.xml</w:t>
      </w:r>
      <w:r>
        <w:rPr>
          <w:rFonts w:hint="eastAsia"/>
        </w:rPr>
        <w:t>中配置</w:t>
      </w:r>
      <w:r w:rsidR="00EF013C">
        <w:rPr>
          <w:rFonts w:hint="eastAsia"/>
        </w:rPr>
        <w:t>action</w:t>
      </w:r>
      <w:r w:rsidR="00566F69">
        <w:rPr>
          <w:rFonts w:hint="eastAsia"/>
        </w:rPr>
        <w:t>，配置结果视图</w:t>
      </w:r>
    </w:p>
    <w:p w:rsidR="005400C6" w:rsidRDefault="005400C6" w:rsidP="005400C6">
      <w:pPr>
        <w:rPr>
          <w:rFonts w:hint="eastAsia"/>
        </w:rPr>
      </w:pPr>
      <w:r w:rsidRPr="005400C6">
        <w:rPr>
          <w:noProof/>
          <w:bdr w:val="single" w:sz="4" w:space="0" w:color="auto"/>
        </w:rPr>
        <w:drawing>
          <wp:inline distT="0" distB="0" distL="0" distR="0" wp14:anchorId="07A6DB16" wp14:editId="272F9F67">
            <wp:extent cx="5486400" cy="1097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9D" w:rsidRDefault="004A4A64" w:rsidP="004A4A64">
      <w:pPr>
        <w:rPr>
          <w:rFonts w:hint="eastAsia"/>
        </w:rPr>
      </w:pPr>
      <w:r>
        <w:rPr>
          <w:rFonts w:hint="eastAsia"/>
        </w:rPr>
        <w:t>总结</w:t>
      </w:r>
      <w:r w:rsidR="008A391D">
        <w:rPr>
          <w:rFonts w:hint="eastAsia"/>
        </w:rPr>
        <w:t>：</w:t>
      </w:r>
    </w:p>
    <w:p w:rsidR="00690740" w:rsidRPr="00927AB3" w:rsidRDefault="00F97105" w:rsidP="00690740">
      <w:pPr>
        <w:pStyle w:val="a9"/>
        <w:numPr>
          <w:ilvl w:val="0"/>
          <w:numId w:val="13"/>
        </w:numPr>
        <w:ind w:firstLineChars="0"/>
        <w:rPr>
          <w:rFonts w:hint="eastAsia"/>
          <w:color w:val="FF0000"/>
        </w:rPr>
      </w:pPr>
      <w:r w:rsidRPr="00927AB3">
        <w:rPr>
          <w:rFonts w:hint="eastAsia"/>
          <w:color w:val="FF0000"/>
        </w:rPr>
        <w:t>页面提交参数，在服务端</w:t>
      </w:r>
      <w:r w:rsidR="000323F2" w:rsidRPr="00927AB3">
        <w:rPr>
          <w:rFonts w:hint="eastAsia"/>
          <w:color w:val="FF0000"/>
        </w:rPr>
        <w:t>action</w:t>
      </w:r>
      <w:r w:rsidRPr="00927AB3">
        <w:rPr>
          <w:rFonts w:hint="eastAsia"/>
          <w:color w:val="FF0000"/>
        </w:rPr>
        <w:t>接收参数</w:t>
      </w:r>
      <w:r w:rsidR="00FA1CC1" w:rsidRPr="00927AB3">
        <w:rPr>
          <w:rFonts w:hint="eastAsia"/>
          <w:color w:val="FF0000"/>
        </w:rPr>
        <w:t xml:space="preserve">         </w:t>
      </w:r>
      <w:r w:rsidR="00B904A7" w:rsidRPr="00927AB3">
        <w:rPr>
          <w:rFonts w:hint="eastAsia"/>
          <w:color w:val="FF0000"/>
        </w:rPr>
        <w:t xml:space="preserve"> </w:t>
      </w:r>
      <w:r w:rsidR="00FA1CC1" w:rsidRPr="00927AB3">
        <w:rPr>
          <w:rFonts w:hint="eastAsia"/>
          <w:color w:val="FF0000"/>
        </w:rPr>
        <w:t>参</w:t>
      </w:r>
    </w:p>
    <w:p w:rsidR="004813A5" w:rsidRPr="00927AB3" w:rsidRDefault="00827548" w:rsidP="004813A5">
      <w:pPr>
        <w:pStyle w:val="a9"/>
        <w:numPr>
          <w:ilvl w:val="0"/>
          <w:numId w:val="13"/>
        </w:numPr>
        <w:ind w:firstLineChars="0"/>
        <w:rPr>
          <w:rFonts w:hint="eastAsia"/>
          <w:color w:val="FF0000"/>
        </w:rPr>
      </w:pPr>
      <w:r w:rsidRPr="00927AB3">
        <w:rPr>
          <w:rFonts w:hint="eastAsia"/>
          <w:color w:val="FF0000"/>
        </w:rPr>
        <w:t>调用业务层</w:t>
      </w:r>
      <w:r w:rsidR="001534BE" w:rsidRPr="00927AB3">
        <w:rPr>
          <w:rFonts w:hint="eastAsia"/>
          <w:color w:val="FF0000"/>
        </w:rPr>
        <w:t>方法</w:t>
      </w:r>
      <w:r w:rsidR="00800357" w:rsidRPr="00927AB3">
        <w:rPr>
          <w:color w:val="FF0000"/>
        </w:rPr>
        <w:t>—</w:t>
      </w:r>
      <w:r w:rsidR="00800357" w:rsidRPr="00927AB3">
        <w:rPr>
          <w:rFonts w:hint="eastAsia"/>
          <w:color w:val="FF0000"/>
        </w:rPr>
        <w:t>》</w:t>
      </w:r>
      <w:r w:rsidR="00800357" w:rsidRPr="00927AB3">
        <w:rPr>
          <w:rFonts w:hint="eastAsia"/>
          <w:color w:val="FF0000"/>
        </w:rPr>
        <w:t>dao</w:t>
      </w:r>
      <w:r w:rsidR="00800357" w:rsidRPr="00927AB3">
        <w:rPr>
          <w:rFonts w:hint="eastAsia"/>
          <w:color w:val="FF0000"/>
        </w:rPr>
        <w:t>的方法</w:t>
      </w:r>
      <w:r w:rsidR="009D5131" w:rsidRPr="00927AB3">
        <w:rPr>
          <w:color w:val="FF0000"/>
        </w:rPr>
        <w:t>—</w:t>
      </w:r>
      <w:r w:rsidR="009D5131" w:rsidRPr="00927AB3">
        <w:rPr>
          <w:rFonts w:hint="eastAsia"/>
          <w:color w:val="FF0000"/>
        </w:rPr>
        <w:t>》</w:t>
      </w:r>
      <w:r w:rsidR="009D5131" w:rsidRPr="00927AB3">
        <w:rPr>
          <w:rFonts w:hint="eastAsia"/>
          <w:color w:val="FF0000"/>
        </w:rPr>
        <w:t>DB</w:t>
      </w:r>
      <w:r w:rsidR="00B904A7" w:rsidRPr="00927AB3">
        <w:rPr>
          <w:rFonts w:hint="eastAsia"/>
          <w:color w:val="FF0000"/>
        </w:rPr>
        <w:t xml:space="preserve">            </w:t>
      </w:r>
      <w:r w:rsidR="00096574" w:rsidRPr="00927AB3">
        <w:rPr>
          <w:rFonts w:hint="eastAsia"/>
          <w:color w:val="FF0000"/>
        </w:rPr>
        <w:t>调</w:t>
      </w:r>
    </w:p>
    <w:p w:rsidR="007138C6" w:rsidRPr="00927AB3" w:rsidRDefault="009A22A7" w:rsidP="004813A5">
      <w:pPr>
        <w:pStyle w:val="a9"/>
        <w:numPr>
          <w:ilvl w:val="0"/>
          <w:numId w:val="13"/>
        </w:numPr>
        <w:ind w:firstLineChars="0"/>
        <w:rPr>
          <w:rFonts w:hint="eastAsia"/>
          <w:color w:val="FF0000"/>
        </w:rPr>
      </w:pPr>
      <w:r w:rsidRPr="00927AB3">
        <w:rPr>
          <w:rFonts w:hint="eastAsia"/>
          <w:color w:val="FF0000"/>
        </w:rPr>
        <w:t>将返回的数据存值栈</w:t>
      </w:r>
      <w:r w:rsidR="00B904A7" w:rsidRPr="00927AB3">
        <w:rPr>
          <w:rFonts w:hint="eastAsia"/>
          <w:color w:val="FF0000"/>
        </w:rPr>
        <w:t xml:space="preserve">                            </w:t>
      </w:r>
      <w:r w:rsidR="00B904A7" w:rsidRPr="00927AB3">
        <w:rPr>
          <w:rFonts w:hint="eastAsia"/>
          <w:color w:val="FF0000"/>
        </w:rPr>
        <w:t>存</w:t>
      </w:r>
    </w:p>
    <w:p w:rsidR="00917621" w:rsidRDefault="00BB1EA5" w:rsidP="004813A5">
      <w:pPr>
        <w:pStyle w:val="a9"/>
        <w:numPr>
          <w:ilvl w:val="0"/>
          <w:numId w:val="13"/>
        </w:numPr>
        <w:ind w:firstLineChars="0"/>
        <w:rPr>
          <w:rFonts w:hint="eastAsia"/>
          <w:color w:val="FF0000"/>
        </w:rPr>
      </w:pPr>
      <w:r w:rsidRPr="00927AB3">
        <w:rPr>
          <w:rFonts w:hint="eastAsia"/>
          <w:color w:val="FF0000"/>
        </w:rPr>
        <w:t>配置结果视图</w:t>
      </w:r>
      <w:r w:rsidR="00B904A7" w:rsidRPr="00927AB3">
        <w:rPr>
          <w:rFonts w:hint="eastAsia"/>
          <w:color w:val="FF0000"/>
        </w:rPr>
        <w:t>，跳转页面</w:t>
      </w:r>
      <w:r w:rsidR="00B904A7" w:rsidRPr="00927AB3">
        <w:rPr>
          <w:rFonts w:hint="eastAsia"/>
          <w:color w:val="FF0000"/>
        </w:rPr>
        <w:t xml:space="preserve">                        </w:t>
      </w:r>
      <w:r w:rsidR="00B904A7" w:rsidRPr="00927AB3">
        <w:rPr>
          <w:rFonts w:hint="eastAsia"/>
          <w:color w:val="FF0000"/>
        </w:rPr>
        <w:t>转</w:t>
      </w:r>
    </w:p>
    <w:p w:rsidR="00F37210" w:rsidRPr="00F37210" w:rsidRDefault="00F37210" w:rsidP="00F37210">
      <w:pPr>
        <w:rPr>
          <w:rFonts w:hint="eastAsia"/>
          <w:color w:val="FF0000"/>
        </w:rPr>
      </w:pPr>
    </w:p>
    <w:p w:rsidR="00785103" w:rsidRDefault="00D253F3" w:rsidP="00A96A3A">
      <w:pPr>
        <w:pStyle w:val="1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maven</w:t>
      </w:r>
      <w:r>
        <w:rPr>
          <w:rFonts w:hint="eastAsia"/>
        </w:rPr>
        <w:t>对项目进行拆分</w:t>
      </w:r>
      <w:r w:rsidR="0095310D">
        <w:rPr>
          <w:rFonts w:hint="eastAsia"/>
        </w:rPr>
        <w:t>、聚合</w:t>
      </w:r>
      <w:r w:rsidR="00686DF3">
        <w:rPr>
          <w:rFonts w:hint="eastAsia"/>
        </w:rPr>
        <w:t>（</w:t>
      </w:r>
      <w:r w:rsidR="00EE3AEC">
        <w:rPr>
          <w:rFonts w:hint="eastAsia"/>
        </w:rPr>
        <w:t>重点</w:t>
      </w:r>
      <w:r w:rsidR="00686DF3">
        <w:rPr>
          <w:rFonts w:hint="eastAsia"/>
        </w:rPr>
        <w:t>）</w:t>
      </w:r>
    </w:p>
    <w:p w:rsidR="00570A14" w:rsidRDefault="00584ACD" w:rsidP="00570A14">
      <w:pPr>
        <w:rPr>
          <w:rFonts w:hint="eastAsia"/>
        </w:rPr>
      </w:pPr>
      <w:r>
        <w:rPr>
          <w:rFonts w:hint="eastAsia"/>
        </w:rPr>
        <w:t>对现在已有</w:t>
      </w:r>
      <w:r>
        <w:rPr>
          <w:rFonts w:hint="eastAsia"/>
        </w:rPr>
        <w:t>maven ssh</w:t>
      </w:r>
      <w:r>
        <w:rPr>
          <w:rFonts w:hint="eastAsia"/>
        </w:rPr>
        <w:t>项目进行拆分</w:t>
      </w:r>
      <w:r w:rsidR="00601B8D">
        <w:rPr>
          <w:rFonts w:hint="eastAsia"/>
        </w:rPr>
        <w:t>，拆分思路：将</w:t>
      </w:r>
      <w:r w:rsidR="00601B8D">
        <w:rPr>
          <w:rFonts w:hint="eastAsia"/>
        </w:rPr>
        <w:t>dao</w:t>
      </w:r>
      <w:r w:rsidR="00601B8D">
        <w:rPr>
          <w:rFonts w:hint="eastAsia"/>
        </w:rPr>
        <w:t>层</w:t>
      </w:r>
      <w:r w:rsidR="00530A4D">
        <w:rPr>
          <w:rFonts w:hint="eastAsia"/>
        </w:rPr>
        <w:t>的代码已经配置文件</w:t>
      </w:r>
      <w:r w:rsidR="005403CE">
        <w:rPr>
          <w:rFonts w:hint="eastAsia"/>
        </w:rPr>
        <w:t>全体提取出来到一个表现上独立的工程中</w:t>
      </w:r>
      <w:r w:rsidR="0049606D">
        <w:rPr>
          <w:rFonts w:hint="eastAsia"/>
        </w:rPr>
        <w:t>。</w:t>
      </w:r>
      <w:r w:rsidR="005C726F">
        <w:rPr>
          <w:rFonts w:hint="eastAsia"/>
        </w:rPr>
        <w:t>同样</w:t>
      </w:r>
      <w:r w:rsidR="005C726F">
        <w:rPr>
          <w:rFonts w:hint="eastAsia"/>
        </w:rPr>
        <w:t>service</w:t>
      </w:r>
      <w:r w:rsidR="005C726F">
        <w:rPr>
          <w:rFonts w:hint="eastAsia"/>
        </w:rPr>
        <w:t>、</w:t>
      </w:r>
      <w:r w:rsidR="005C726F">
        <w:rPr>
          <w:rFonts w:hint="eastAsia"/>
        </w:rPr>
        <w:t>action</w:t>
      </w:r>
      <w:r w:rsidR="005C726F">
        <w:rPr>
          <w:rFonts w:hint="eastAsia"/>
        </w:rPr>
        <w:t>拆分</w:t>
      </w:r>
      <w:r w:rsidR="004C508B">
        <w:rPr>
          <w:rFonts w:hint="eastAsia"/>
        </w:rPr>
        <w:t>。</w:t>
      </w:r>
    </w:p>
    <w:p w:rsidR="00080022" w:rsidRDefault="009739E9" w:rsidP="00570A14">
      <w:pPr>
        <w:rPr>
          <w:rFonts w:hint="eastAsia"/>
        </w:rPr>
      </w:pPr>
      <w:r>
        <w:rPr>
          <w:rFonts w:hint="eastAsia"/>
        </w:rPr>
        <w:t>s</w:t>
      </w:r>
      <w:r w:rsidR="00404877">
        <w:rPr>
          <w:rFonts w:hint="eastAsia"/>
        </w:rPr>
        <w:t>sh-parent</w:t>
      </w:r>
      <w:r w:rsidR="000212B5">
        <w:rPr>
          <w:rFonts w:hint="eastAsia"/>
        </w:rPr>
        <w:t>:</w:t>
      </w:r>
      <w:r w:rsidR="000212B5" w:rsidRPr="000212B5">
        <w:rPr>
          <w:rFonts w:hint="eastAsia"/>
        </w:rPr>
        <w:t xml:space="preserve"> </w:t>
      </w:r>
      <w:r w:rsidR="000212B5">
        <w:rPr>
          <w:rFonts w:hint="eastAsia"/>
        </w:rPr>
        <w:t>父工程</w:t>
      </w:r>
    </w:p>
    <w:p w:rsidR="00E737B2" w:rsidRDefault="001D5915" w:rsidP="00404877">
      <w:pPr>
        <w:ind w:leftChars="100" w:left="211"/>
        <w:rPr>
          <w:rFonts w:hint="eastAsia"/>
        </w:rPr>
      </w:pPr>
      <w:r>
        <w:rPr>
          <w:rFonts w:hint="eastAsia"/>
        </w:rPr>
        <w:t>ssh-dao</w:t>
      </w:r>
      <w:r w:rsidR="005A56A5">
        <w:rPr>
          <w:rFonts w:hint="eastAsia"/>
        </w:rPr>
        <w:t>:</w:t>
      </w:r>
      <w:r w:rsidR="005A56A5">
        <w:rPr>
          <w:rFonts w:hint="eastAsia"/>
        </w:rPr>
        <w:t>（子模块）</w:t>
      </w:r>
    </w:p>
    <w:p w:rsidR="001D5915" w:rsidRDefault="001D5915" w:rsidP="00404877">
      <w:pPr>
        <w:ind w:leftChars="100" w:left="211"/>
        <w:rPr>
          <w:rFonts w:hint="eastAsia"/>
        </w:rPr>
      </w:pPr>
      <w:r>
        <w:rPr>
          <w:rFonts w:hint="eastAsia"/>
        </w:rPr>
        <w:t>ssh-service</w:t>
      </w:r>
    </w:p>
    <w:p w:rsidR="001D5915" w:rsidRDefault="001D5915" w:rsidP="00404877">
      <w:pPr>
        <w:ind w:leftChars="100" w:left="211"/>
        <w:rPr>
          <w:rFonts w:hint="eastAsia"/>
        </w:rPr>
      </w:pPr>
      <w:r>
        <w:rPr>
          <w:rFonts w:hint="eastAsia"/>
        </w:rPr>
        <w:t>ssh-web</w:t>
      </w:r>
    </w:p>
    <w:p w:rsidR="00B31B95" w:rsidRDefault="00B8320E" w:rsidP="00570A14">
      <w:pPr>
        <w:rPr>
          <w:rFonts w:hint="eastAsia"/>
        </w:rPr>
      </w:pPr>
      <w:r>
        <w:rPr>
          <w:rFonts w:hint="eastAsia"/>
        </w:rPr>
        <w:t>拆分完成对拆分后的项目进行聚合</w:t>
      </w:r>
      <w:r w:rsidR="00274450">
        <w:rPr>
          <w:rFonts w:hint="eastAsia"/>
        </w:rPr>
        <w:t>，提出概念父</w:t>
      </w:r>
      <w:r w:rsidR="00577BFA">
        <w:rPr>
          <w:rFonts w:hint="eastAsia"/>
        </w:rPr>
        <w:t>工程</w:t>
      </w:r>
    </w:p>
    <w:p w:rsidR="00B373F2" w:rsidRDefault="00E04DC3" w:rsidP="00B323C1">
      <w:pPr>
        <w:pStyle w:val="2"/>
        <w:rPr>
          <w:rFonts w:hint="eastAsia"/>
        </w:rPr>
      </w:pPr>
      <w:r>
        <w:rPr>
          <w:rFonts w:hint="eastAsia"/>
        </w:rPr>
        <w:lastRenderedPageBreak/>
        <w:t>创建父工程</w:t>
      </w:r>
    </w:p>
    <w:p w:rsidR="00E04DC3" w:rsidRDefault="00667AE8" w:rsidP="00E04DC3">
      <w:pPr>
        <w:rPr>
          <w:rFonts w:hint="eastAsia"/>
        </w:rPr>
      </w:pPr>
      <w:r>
        <w:rPr>
          <w:noProof/>
        </w:rPr>
        <w:drawing>
          <wp:inline distT="0" distB="0" distL="0" distR="0" wp14:anchorId="0DA27A86" wp14:editId="2D430D6B">
            <wp:extent cx="3605842" cy="33618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8401" cy="336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28" w:rsidRDefault="00563E28" w:rsidP="00E04DC3">
      <w:pPr>
        <w:rPr>
          <w:rFonts w:hint="eastAsia"/>
        </w:rPr>
      </w:pPr>
      <w:r>
        <w:rPr>
          <w:noProof/>
        </w:rPr>
        <w:drawing>
          <wp:inline distT="0" distB="0" distL="0" distR="0" wp14:anchorId="63FB6580" wp14:editId="2E2A75E5">
            <wp:extent cx="3605842" cy="24965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8642" cy="249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96" w:rsidRDefault="001C2E96" w:rsidP="00E04DC3">
      <w:pPr>
        <w:rPr>
          <w:rFonts w:hint="eastAsia"/>
        </w:rPr>
      </w:pPr>
      <w:r>
        <w:rPr>
          <w:rFonts w:hint="eastAsia"/>
        </w:rPr>
        <w:t>创建好父工程目录结构：</w:t>
      </w:r>
      <w:r w:rsidR="00794EA4">
        <w:rPr>
          <w:rFonts w:hint="eastAsia"/>
        </w:rPr>
        <w:t>只有</w:t>
      </w:r>
      <w:r w:rsidR="00C6695C">
        <w:rPr>
          <w:rFonts w:hint="eastAsia"/>
        </w:rPr>
        <w:t>pom.xml</w:t>
      </w:r>
      <w:r w:rsidR="00C6695C">
        <w:rPr>
          <w:rFonts w:hint="eastAsia"/>
        </w:rPr>
        <w:t>，</w:t>
      </w:r>
      <w:r w:rsidR="00D06168">
        <w:rPr>
          <w:rFonts w:hint="eastAsia"/>
        </w:rPr>
        <w:t>可以推断父工程不进行编码</w:t>
      </w:r>
      <w:r w:rsidR="00847B23">
        <w:rPr>
          <w:rFonts w:hint="eastAsia"/>
        </w:rPr>
        <w:t>。</w:t>
      </w:r>
    </w:p>
    <w:p w:rsidR="00DF043D" w:rsidRDefault="00373DA7" w:rsidP="00CC1AD3">
      <w:pPr>
        <w:pStyle w:val="a9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项目需要的依赖的信息，在父工程中定义</w:t>
      </w:r>
      <w:r w:rsidR="00DE43BE">
        <w:rPr>
          <w:rFonts w:hint="eastAsia"/>
        </w:rPr>
        <w:t>，子模块继承过程</w:t>
      </w:r>
    </w:p>
    <w:p w:rsidR="00CC1AD3" w:rsidRDefault="005A3B1F" w:rsidP="00CC1AD3">
      <w:pPr>
        <w:pStyle w:val="a9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将各个子模块聚合到一起</w:t>
      </w:r>
    </w:p>
    <w:p w:rsidR="001C2E96" w:rsidRDefault="001C2E96" w:rsidP="00E04DC3">
      <w:pPr>
        <w:rPr>
          <w:rFonts w:hint="eastAsia"/>
        </w:rPr>
      </w:pPr>
      <w:r w:rsidRPr="001C2E96">
        <w:rPr>
          <w:noProof/>
          <w:bdr w:val="single" w:sz="4" w:space="0" w:color="auto"/>
        </w:rPr>
        <w:drawing>
          <wp:inline distT="0" distB="0" distL="0" distR="0" wp14:anchorId="0C314BD5" wp14:editId="5A36E306">
            <wp:extent cx="1682151" cy="5023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2295" cy="5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F5" w:rsidRPr="00310E20" w:rsidRDefault="00085A46" w:rsidP="00920215">
      <w:pPr>
        <w:pStyle w:val="2"/>
        <w:rPr>
          <w:rFonts w:hint="eastAsia"/>
          <w:color w:val="FF0000"/>
        </w:rPr>
      </w:pPr>
      <w:r w:rsidRPr="00310E20">
        <w:rPr>
          <w:rFonts w:hint="eastAsia"/>
          <w:color w:val="FF0000"/>
        </w:rPr>
        <w:t>将创建父工程发布到本地仓库</w:t>
      </w:r>
    </w:p>
    <w:p w:rsidR="00B1756D" w:rsidRDefault="00DF19AF" w:rsidP="00B1756D">
      <w:pPr>
        <w:rPr>
          <w:rFonts w:hint="eastAsia"/>
        </w:rPr>
      </w:pPr>
      <w:r>
        <w:rPr>
          <w:rFonts w:hint="eastAsia"/>
        </w:rPr>
        <w:t>将来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工程发布到本地仓库</w:t>
      </w:r>
      <w:r w:rsidR="005E082D">
        <w:rPr>
          <w:rFonts w:hint="eastAsia"/>
        </w:rPr>
        <w:t>。发布的</w:t>
      </w:r>
      <w:r w:rsidR="005E082D">
        <w:rPr>
          <w:rFonts w:hint="eastAsia"/>
        </w:rPr>
        <w:t>service</w:t>
      </w:r>
      <w:r w:rsidR="005E082D">
        <w:rPr>
          <w:rFonts w:hint="eastAsia"/>
        </w:rPr>
        <w:t>工程会报错</w:t>
      </w:r>
      <w:r w:rsidR="0011602E">
        <w:rPr>
          <w:rFonts w:hint="eastAsia"/>
        </w:rPr>
        <w:t>。</w:t>
      </w:r>
    </w:p>
    <w:p w:rsidR="00F7269B" w:rsidRDefault="00F7269B" w:rsidP="00B1756D">
      <w:pPr>
        <w:rPr>
          <w:rFonts w:hint="eastAsia"/>
        </w:rPr>
      </w:pPr>
      <w:r>
        <w:rPr>
          <w:rFonts w:hint="eastAsia"/>
        </w:rPr>
        <w:t>如果忘记此步骤，将父工程发布到本地仓库</w:t>
      </w:r>
      <w:r w:rsidR="00455B0F">
        <w:rPr>
          <w:rFonts w:hint="eastAsia"/>
        </w:rPr>
        <w:t>。</w:t>
      </w:r>
    </w:p>
    <w:p w:rsidR="00B33961" w:rsidRDefault="00D7217C" w:rsidP="008A6C44">
      <w:pPr>
        <w:pStyle w:val="2"/>
        <w:rPr>
          <w:rFonts w:hint="eastAsia"/>
        </w:rPr>
      </w:pPr>
      <w:r>
        <w:rPr>
          <w:rFonts w:hint="eastAsia"/>
        </w:rPr>
        <w:t>创建子模块</w:t>
      </w:r>
      <w:r w:rsidR="00CA5B17">
        <w:rPr>
          <w:rFonts w:hint="eastAsia"/>
        </w:rPr>
        <w:t>ssh-dao</w:t>
      </w:r>
    </w:p>
    <w:p w:rsidR="00BF1FE5" w:rsidRPr="00BF1FE5" w:rsidRDefault="00BF1FE5" w:rsidP="00BF1FE5">
      <w:pPr>
        <w:rPr>
          <w:rFonts w:hint="eastAsia"/>
        </w:rPr>
      </w:pPr>
      <w:r>
        <w:t>S</w:t>
      </w:r>
      <w:r>
        <w:rPr>
          <w:rFonts w:hint="eastAsia"/>
        </w:rPr>
        <w:t>sh-dao</w:t>
      </w:r>
      <w:r>
        <w:rPr>
          <w:rFonts w:hint="eastAsia"/>
        </w:rPr>
        <w:t>负责数据访问层</w:t>
      </w:r>
      <w:r w:rsidR="005F4128">
        <w:rPr>
          <w:rFonts w:hint="eastAsia"/>
        </w:rPr>
        <w:t>：包含</w:t>
      </w:r>
      <w:r w:rsidR="005F4128">
        <w:rPr>
          <w:rFonts w:hint="eastAsia"/>
        </w:rPr>
        <w:t>dao</w:t>
      </w:r>
      <w:r w:rsidR="005F4128">
        <w:rPr>
          <w:rFonts w:hint="eastAsia"/>
        </w:rPr>
        <w:t>相关代码</w:t>
      </w:r>
      <w:r w:rsidR="005F4128">
        <w:rPr>
          <w:rFonts w:hint="eastAsia"/>
        </w:rPr>
        <w:t>&amp;</w:t>
      </w:r>
      <w:r w:rsidR="005F4128">
        <w:rPr>
          <w:rFonts w:hint="eastAsia"/>
        </w:rPr>
        <w:t>配置文件</w:t>
      </w:r>
    </w:p>
    <w:p w:rsidR="00A21262" w:rsidRDefault="006B4F3B" w:rsidP="00A212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F20262" wp14:editId="2F2ABB96">
            <wp:extent cx="3302760" cy="25792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0980" cy="257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3C" w:rsidRDefault="00C95A3C" w:rsidP="00A21262">
      <w:pPr>
        <w:rPr>
          <w:rFonts w:hint="eastAsia"/>
        </w:rPr>
      </w:pPr>
      <w:r>
        <w:rPr>
          <w:noProof/>
        </w:rPr>
        <w:drawing>
          <wp:inline distT="0" distB="0" distL="0" distR="0" wp14:anchorId="505F246B" wp14:editId="44311556">
            <wp:extent cx="3303917" cy="260068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8073" cy="26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6B" w:rsidRDefault="006115C2" w:rsidP="001A2BC1">
      <w:pPr>
        <w:pStyle w:val="3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spring</w:t>
      </w:r>
      <w:r>
        <w:rPr>
          <w:rFonts w:hint="eastAsia"/>
        </w:rPr>
        <w:t>的配置文件拆分</w:t>
      </w:r>
    </w:p>
    <w:p w:rsidR="00300485" w:rsidRPr="00300485" w:rsidRDefault="00300485" w:rsidP="00300485">
      <w:pPr>
        <w:rPr>
          <w:rFonts w:hint="eastAsia"/>
        </w:rPr>
      </w:pPr>
      <w:r w:rsidRPr="00DF5DD1">
        <w:rPr>
          <w:noProof/>
          <w:bdr w:val="single" w:sz="4" w:space="0" w:color="auto"/>
        </w:rPr>
        <w:drawing>
          <wp:inline distT="0" distB="0" distL="0" distR="0" wp14:anchorId="44A2BDAD" wp14:editId="32536F2A">
            <wp:extent cx="1552755" cy="2103172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2318" cy="21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10" w:rsidRDefault="005F0CFD" w:rsidP="00C21B10">
      <w:pPr>
        <w:rPr>
          <w:rFonts w:hint="eastAsia"/>
        </w:rPr>
      </w:pPr>
      <w:r w:rsidRPr="005F0CFD">
        <w:object w:dxaOrig="312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25pt;height:42.1pt" o:ole="">
            <v:imagedata r:id="rId21" o:title=""/>
          </v:shape>
          <o:OLEObject Type="Embed" ProgID="Package" ShapeID="_x0000_i1025" DrawAspect="Content" ObjectID="_1551433584" r:id="rId22"/>
        </w:object>
      </w:r>
      <w:r>
        <w:rPr>
          <w:rFonts w:hint="eastAsia"/>
        </w:rPr>
        <w:t>：项目基础的信息</w:t>
      </w:r>
    </w:p>
    <w:p w:rsidR="005F0CFD" w:rsidRPr="00C21B10" w:rsidRDefault="005F0CFD" w:rsidP="00C21B10">
      <w:pPr>
        <w:rPr>
          <w:rFonts w:hint="eastAsia"/>
        </w:rPr>
      </w:pPr>
      <w:r w:rsidRPr="005F0CFD">
        <w:object w:dxaOrig="3000" w:dyaOrig="840">
          <v:shape id="_x0000_i1026" type="#_x0000_t75" style="width:150.1pt;height:42.1pt" o:ole="">
            <v:imagedata r:id="rId23" o:title=""/>
          </v:shape>
          <o:OLEObject Type="Embed" ProgID="Package" ShapeID="_x0000_i1026" DrawAspect="Content" ObjectID="_1551433585" r:id="rId24"/>
        </w:object>
      </w:r>
      <w:r>
        <w:rPr>
          <w:rFonts w:hint="eastAsia"/>
        </w:rPr>
        <w:t>：</w:t>
      </w:r>
      <w:r>
        <w:rPr>
          <w:rFonts w:hint="eastAsia"/>
        </w:rPr>
        <w:t>dao</w:t>
      </w:r>
      <w:r>
        <w:rPr>
          <w:rFonts w:hint="eastAsia"/>
        </w:rPr>
        <w:t>层</w:t>
      </w:r>
      <w:r w:rsidR="00411ECA">
        <w:rPr>
          <w:rFonts w:hint="eastAsia"/>
        </w:rPr>
        <w:t>bean</w:t>
      </w:r>
      <w:r>
        <w:rPr>
          <w:rFonts w:hint="eastAsia"/>
        </w:rPr>
        <w:t>对象</w:t>
      </w:r>
    </w:p>
    <w:p w:rsidR="00A75FBC" w:rsidRPr="001C2E96" w:rsidRDefault="00A75FBC" w:rsidP="00E04DC3">
      <w:pPr>
        <w:rPr>
          <w:rFonts w:hint="eastAsia"/>
        </w:rPr>
      </w:pPr>
    </w:p>
    <w:p w:rsidR="00B373F2" w:rsidRDefault="007644F7" w:rsidP="002B1CC3">
      <w:pPr>
        <w:pStyle w:val="2"/>
        <w:rPr>
          <w:rFonts w:hint="eastAsia"/>
        </w:rPr>
      </w:pPr>
      <w:r>
        <w:rPr>
          <w:rFonts w:hint="eastAsia"/>
        </w:rPr>
        <w:t>创建子模块</w:t>
      </w:r>
      <w:r>
        <w:rPr>
          <w:rFonts w:hint="eastAsia"/>
        </w:rPr>
        <w:t>ssh-service</w:t>
      </w:r>
    </w:p>
    <w:p w:rsidR="00A526EC" w:rsidRDefault="00A8082E" w:rsidP="00A526EC">
      <w:pPr>
        <w:rPr>
          <w:rFonts w:hint="eastAsia"/>
        </w:rPr>
      </w:pPr>
      <w:r w:rsidRPr="00D45682">
        <w:rPr>
          <w:noProof/>
          <w:bdr w:val="single" w:sz="4" w:space="0" w:color="auto"/>
        </w:rPr>
        <w:drawing>
          <wp:inline distT="0" distB="0" distL="0" distR="0" wp14:anchorId="34ECDE78" wp14:editId="7E1F7A3B">
            <wp:extent cx="3717985" cy="27699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7985" cy="276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82" w:rsidRDefault="00295C23" w:rsidP="00A526EC">
      <w:pPr>
        <w:rPr>
          <w:rFonts w:hint="eastAsia"/>
        </w:rPr>
      </w:pPr>
      <w:r w:rsidRPr="00295C23">
        <w:rPr>
          <w:noProof/>
          <w:bdr w:val="single" w:sz="4" w:space="0" w:color="auto"/>
        </w:rPr>
        <w:drawing>
          <wp:inline distT="0" distB="0" distL="0" distR="0" wp14:anchorId="2CAA59AA" wp14:editId="1E3E8B9A">
            <wp:extent cx="3200400" cy="3000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82" w:rsidRDefault="00947C0B" w:rsidP="00A526EC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ssh-dao</w:t>
      </w:r>
      <w:r>
        <w:rPr>
          <w:rFonts w:hint="eastAsia"/>
        </w:rPr>
        <w:t>工程打包到本地仓库</w:t>
      </w:r>
      <w:r w:rsidR="00845FAD">
        <w:rPr>
          <w:rFonts w:hint="eastAsia"/>
        </w:rPr>
        <w:t>；</w:t>
      </w:r>
    </w:p>
    <w:p w:rsidR="00E9249D" w:rsidRDefault="00E9249D" w:rsidP="00A526E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工程</w:t>
      </w:r>
      <w:r>
        <w:rPr>
          <w:rFonts w:hint="eastAsia"/>
        </w:rPr>
        <w:t>pom.xml</w:t>
      </w:r>
      <w:r>
        <w:rPr>
          <w:rFonts w:hint="eastAsia"/>
        </w:rPr>
        <w:t>文件添加</w:t>
      </w:r>
      <w:r>
        <w:rPr>
          <w:rFonts w:hint="eastAsia"/>
        </w:rPr>
        <w:t>ssh-dao</w:t>
      </w:r>
      <w:r>
        <w:rPr>
          <w:rFonts w:hint="eastAsia"/>
        </w:rPr>
        <w:t>的依赖</w:t>
      </w:r>
    </w:p>
    <w:p w:rsidR="002B40A4" w:rsidRDefault="002B40A4" w:rsidP="002B40A4">
      <w:pPr>
        <w:pStyle w:val="3"/>
        <w:rPr>
          <w:rFonts w:hint="eastAsia"/>
        </w:rPr>
      </w:pPr>
      <w:r>
        <w:rPr>
          <w:rFonts w:hint="eastAsia"/>
        </w:rPr>
        <w:t>单元测试</w:t>
      </w:r>
    </w:p>
    <w:p w:rsidR="002B40A4" w:rsidRDefault="002B40A4" w:rsidP="002B40A4">
      <w:pPr>
        <w:pStyle w:val="a9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批量加载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2B40A4" w:rsidRDefault="002B40A4" w:rsidP="002B40A4">
      <w:pPr>
        <w:pStyle w:val="a9"/>
        <w:numPr>
          <w:ilvl w:val="1"/>
          <w:numId w:val="15"/>
        </w:numPr>
        <w:ind w:firstLineChars="0"/>
        <w:rPr>
          <w:rFonts w:hint="eastAsia"/>
        </w:rPr>
      </w:pPr>
      <w:r w:rsidRPr="002B40A4">
        <w:t>classpath:spring/applicationContext-*.xml</w:t>
      </w:r>
    </w:p>
    <w:p w:rsidR="00671D6C" w:rsidRDefault="00671D6C" w:rsidP="00671D6C">
      <w:pPr>
        <w:pStyle w:val="a9"/>
        <w:numPr>
          <w:ilvl w:val="1"/>
          <w:numId w:val="15"/>
        </w:numPr>
        <w:ind w:firstLineChars="0"/>
        <w:rPr>
          <w:rFonts w:hint="eastAsia"/>
        </w:rPr>
      </w:pPr>
      <w:r w:rsidRPr="00671D6C">
        <w:rPr>
          <w:color w:val="FF0000"/>
        </w:rPr>
        <w:t>classpath</w:t>
      </w:r>
      <w:r w:rsidRPr="00671D6C">
        <w:rPr>
          <w:rFonts w:hint="eastAsia"/>
          <w:color w:val="FF0000"/>
        </w:rPr>
        <w:t>*</w:t>
      </w:r>
      <w:r w:rsidRPr="002B40A4">
        <w:t>:spring/applicationContext-*.xml</w:t>
      </w:r>
      <w:r w:rsidR="003A4477">
        <w:rPr>
          <w:rFonts w:hint="eastAsia"/>
        </w:rPr>
        <w:t>：既要加载本项目中配置文件，还要加载</w:t>
      </w:r>
      <w:r w:rsidR="003A4477">
        <w:rPr>
          <w:rFonts w:hint="eastAsia"/>
        </w:rPr>
        <w:t>jar</w:t>
      </w:r>
      <w:r w:rsidR="003A4477">
        <w:rPr>
          <w:rFonts w:hint="eastAsia"/>
        </w:rPr>
        <w:t>包中配置文件</w:t>
      </w:r>
    </w:p>
    <w:p w:rsidR="004E41D0" w:rsidRDefault="004E41D0" w:rsidP="00AF706C">
      <w:pPr>
        <w:rPr>
          <w:rFonts w:hint="eastAsia"/>
        </w:rPr>
      </w:pPr>
    </w:p>
    <w:p w:rsidR="002D06A3" w:rsidRDefault="00AD70D9" w:rsidP="009D09DE">
      <w:pPr>
        <w:pStyle w:val="a9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传递依赖范围</w:t>
      </w:r>
      <w:r w:rsidR="00CF3AF0">
        <w:rPr>
          <w:rFonts w:hint="eastAsia"/>
        </w:rPr>
        <w:t>（了解）</w:t>
      </w:r>
    </w:p>
    <w:p w:rsidR="009D09DE" w:rsidRDefault="009D09DE" w:rsidP="009D09DE">
      <w:pPr>
        <w:rPr>
          <w:rFonts w:hint="eastAsia"/>
        </w:rPr>
      </w:pPr>
      <w:r w:rsidRPr="009D09DE">
        <w:rPr>
          <w:noProof/>
          <w:bdr w:val="single" w:sz="4" w:space="0" w:color="auto"/>
        </w:rPr>
        <w:lastRenderedPageBreak/>
        <w:drawing>
          <wp:inline distT="0" distB="0" distL="0" distR="0" wp14:anchorId="0180ECCA" wp14:editId="4A08A2BA">
            <wp:extent cx="5486400" cy="19291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DE" w:rsidRDefault="009D09DE" w:rsidP="009D09DE">
      <w:pPr>
        <w:rPr>
          <w:rFonts w:hint="eastAsia"/>
        </w:rPr>
      </w:pPr>
    </w:p>
    <w:p w:rsidR="009D09DE" w:rsidRDefault="009D09DE" w:rsidP="009D09DE">
      <w:pPr>
        <w:rPr>
          <w:rFonts w:hint="eastAsia"/>
        </w:rPr>
      </w:pPr>
      <w:r>
        <w:rPr>
          <w:rFonts w:hint="eastAsia"/>
        </w:rPr>
        <w:t xml:space="preserve">A:ssh-service </w:t>
      </w:r>
      <w:r>
        <w:rPr>
          <w:rFonts w:hint="eastAsia"/>
        </w:rPr>
        <w:t>工程</w:t>
      </w:r>
    </w:p>
    <w:p w:rsidR="00B55C6D" w:rsidRDefault="00B55C6D" w:rsidP="009D09DE">
      <w:pPr>
        <w:rPr>
          <w:rFonts w:hint="eastAsia"/>
        </w:rPr>
      </w:pPr>
      <w:r>
        <w:rPr>
          <w:rFonts w:hint="eastAsia"/>
        </w:rPr>
        <w:t>B:ssh-dao</w:t>
      </w:r>
      <w:r>
        <w:rPr>
          <w:rFonts w:hint="eastAsia"/>
        </w:rPr>
        <w:t>工程</w:t>
      </w:r>
    </w:p>
    <w:p w:rsidR="00CD1D0A" w:rsidRDefault="00CD1D0A" w:rsidP="009D09DE">
      <w:pPr>
        <w:rPr>
          <w:rFonts w:hint="eastAsia"/>
        </w:rPr>
      </w:pPr>
      <w:r>
        <w:rPr>
          <w:rFonts w:hint="eastAsia"/>
        </w:rPr>
        <w:t>C:junit</w:t>
      </w:r>
      <w:r>
        <w:rPr>
          <w:rFonts w:hint="eastAsia"/>
        </w:rPr>
        <w:t>单元测试</w:t>
      </w:r>
    </w:p>
    <w:p w:rsidR="00B26952" w:rsidRDefault="00B26952" w:rsidP="009D09DE">
      <w:pPr>
        <w:rPr>
          <w:rFonts w:hint="eastAsia"/>
        </w:rPr>
      </w:pPr>
    </w:p>
    <w:p w:rsidR="00B26952" w:rsidRDefault="00B26952" w:rsidP="009D09DE">
      <w:pPr>
        <w:rPr>
          <w:rFonts w:hint="eastAsia"/>
        </w:rPr>
      </w:pPr>
      <w:r>
        <w:rPr>
          <w:rFonts w:hint="eastAsia"/>
        </w:rPr>
        <w:t>总结</w:t>
      </w:r>
      <w:r w:rsidR="00A33A49">
        <w:rPr>
          <w:rFonts w:hint="eastAsia"/>
        </w:rPr>
        <w:t>：</w:t>
      </w:r>
      <w:r w:rsidR="00FB4592">
        <w:rPr>
          <w:rFonts w:hint="eastAsia"/>
        </w:rPr>
        <w:t>当项目中需要的某一个依赖没有传递过来</w:t>
      </w:r>
      <w:r w:rsidR="00852271">
        <w:rPr>
          <w:rFonts w:hint="eastAsia"/>
        </w:rPr>
        <w:t>。</w:t>
      </w:r>
      <w:r w:rsidR="00B5480A">
        <w:rPr>
          <w:rFonts w:hint="eastAsia"/>
        </w:rPr>
        <w:t>在自己工程中添加对应依赖就可以</w:t>
      </w:r>
      <w:r w:rsidR="009452DB">
        <w:rPr>
          <w:rFonts w:hint="eastAsia"/>
        </w:rPr>
        <w:t>。</w:t>
      </w:r>
    </w:p>
    <w:p w:rsidR="00F3657D" w:rsidRDefault="00F3657D" w:rsidP="00F3657D">
      <w:pPr>
        <w:pStyle w:val="2"/>
        <w:rPr>
          <w:rFonts w:hint="eastAsia"/>
        </w:rPr>
      </w:pPr>
      <w:r>
        <w:rPr>
          <w:rFonts w:hint="eastAsia"/>
        </w:rPr>
        <w:t>创建子模块</w:t>
      </w:r>
      <w:r>
        <w:rPr>
          <w:rFonts w:hint="eastAsia"/>
        </w:rPr>
        <w:t>ssh-web</w:t>
      </w:r>
      <w:r w:rsidR="00EA6CB1">
        <w:rPr>
          <w:rFonts w:hint="eastAsia"/>
        </w:rPr>
        <w:t>：</w:t>
      </w:r>
      <w:r w:rsidR="00EA6CB1">
        <w:rPr>
          <w:rFonts w:hint="eastAsia"/>
        </w:rPr>
        <w:t>war</w:t>
      </w:r>
    </w:p>
    <w:p w:rsidR="00425D0C" w:rsidRDefault="00237525" w:rsidP="00425D0C">
      <w:pPr>
        <w:rPr>
          <w:rFonts w:hint="eastAsia"/>
        </w:rPr>
      </w:pPr>
      <w:r>
        <w:rPr>
          <w:noProof/>
        </w:rPr>
        <w:drawing>
          <wp:inline distT="0" distB="0" distL="0" distR="0" wp14:anchorId="1B4FB47E" wp14:editId="69A80711">
            <wp:extent cx="3673023" cy="2838091"/>
            <wp:effectExtent l="0" t="0" r="381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223" cy="284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E2" w:rsidRDefault="004E5AE2" w:rsidP="00425D0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ssh-web</w:t>
      </w:r>
      <w:r>
        <w:rPr>
          <w:rFonts w:hint="eastAsia"/>
        </w:rPr>
        <w:t>项目中添加</w:t>
      </w:r>
      <w:r>
        <w:rPr>
          <w:rFonts w:hint="eastAsia"/>
        </w:rPr>
        <w:t>service</w:t>
      </w:r>
      <w:r>
        <w:rPr>
          <w:rFonts w:hint="eastAsia"/>
        </w:rPr>
        <w:t>工程依赖</w:t>
      </w:r>
      <w:r w:rsidR="00F85AFB">
        <w:rPr>
          <w:rFonts w:hint="eastAsia"/>
        </w:rPr>
        <w:t>。</w:t>
      </w:r>
    </w:p>
    <w:p w:rsidR="002703C3" w:rsidRDefault="002703C3" w:rsidP="00425D0C">
      <w:pPr>
        <w:rPr>
          <w:rFonts w:hint="eastAsia"/>
        </w:rPr>
      </w:pPr>
    </w:p>
    <w:p w:rsidR="002703C3" w:rsidRDefault="002703C3" w:rsidP="00425D0C">
      <w:pPr>
        <w:rPr>
          <w:rFonts w:hint="eastAsia"/>
        </w:rPr>
      </w:pPr>
    </w:p>
    <w:p w:rsidR="00044F7A" w:rsidRDefault="00B46675" w:rsidP="00425D0C">
      <w:pPr>
        <w:rPr>
          <w:rFonts w:hint="eastAsia"/>
        </w:rPr>
      </w:pPr>
      <w:r>
        <w:t>W</w:t>
      </w:r>
      <w:r>
        <w:rPr>
          <w:rFonts w:hint="eastAsia"/>
        </w:rPr>
        <w:t>eb.xml</w:t>
      </w:r>
    </w:p>
    <w:p w:rsidR="00044F7A" w:rsidRDefault="001D307C" w:rsidP="00425D0C">
      <w:pPr>
        <w:rPr>
          <w:rFonts w:hint="eastAsia"/>
        </w:rPr>
      </w:pPr>
      <w:r w:rsidRPr="001D307C">
        <w:rPr>
          <w:noProof/>
          <w:bdr w:val="single" w:sz="4" w:space="0" w:color="auto"/>
        </w:rPr>
        <w:drawing>
          <wp:inline distT="0" distB="0" distL="0" distR="0" wp14:anchorId="7C90C5C4" wp14:editId="58FFDBE0">
            <wp:extent cx="5486400" cy="10953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86" w:rsidRDefault="00C63612" w:rsidP="00485B7D">
      <w:pPr>
        <w:pStyle w:val="2"/>
        <w:rPr>
          <w:rFonts w:hint="eastAsia"/>
        </w:rPr>
      </w:pPr>
      <w:r>
        <w:rPr>
          <w:rFonts w:hint="eastAsia"/>
        </w:rPr>
        <w:t>运行方式</w:t>
      </w:r>
    </w:p>
    <w:p w:rsidR="00A11BD9" w:rsidRPr="00A11BD9" w:rsidRDefault="00A11BD9" w:rsidP="00A11BD9">
      <w:pPr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方式：</w:t>
      </w:r>
    </w:p>
    <w:p w:rsidR="00C404C8" w:rsidRDefault="00E40173" w:rsidP="00C404C8">
      <w:pPr>
        <w:rPr>
          <w:rFonts w:hint="eastAsia"/>
        </w:rPr>
      </w:pPr>
      <w:r>
        <w:rPr>
          <w:rFonts w:hint="eastAsia"/>
        </w:rPr>
        <w:lastRenderedPageBreak/>
        <w:t>方式</w:t>
      </w:r>
      <w:r>
        <w:rPr>
          <w:rFonts w:hint="eastAsia"/>
        </w:rPr>
        <w:t>1</w:t>
      </w:r>
      <w:r>
        <w:rPr>
          <w:rFonts w:hint="eastAsia"/>
        </w:rPr>
        <w:t>：运行父工程</w:t>
      </w:r>
      <w:r w:rsidR="006F2C2D">
        <w:rPr>
          <w:rFonts w:hint="eastAsia"/>
        </w:rPr>
        <w:t>。</w:t>
      </w:r>
      <w:r w:rsidR="00EB1B18">
        <w:rPr>
          <w:rFonts w:hint="eastAsia"/>
        </w:rPr>
        <w:t>父工程将各个子模块聚合到一起。将</w:t>
      </w:r>
      <w:r w:rsidR="00EB1B18">
        <w:rPr>
          <w:rFonts w:hint="eastAsia"/>
        </w:rPr>
        <w:t>ssh-web</w:t>
      </w:r>
      <w:r w:rsidR="00EB1B18">
        <w:rPr>
          <w:rFonts w:hint="eastAsia"/>
        </w:rPr>
        <w:t>打</w:t>
      </w:r>
      <w:r w:rsidR="00EB1B18">
        <w:rPr>
          <w:rFonts w:hint="eastAsia"/>
        </w:rPr>
        <w:t>war</w:t>
      </w:r>
      <w:r w:rsidR="00EB1B18">
        <w:rPr>
          <w:rFonts w:hint="eastAsia"/>
        </w:rPr>
        <w:t>包发布到</w:t>
      </w:r>
      <w:r w:rsidR="00EB1B18">
        <w:rPr>
          <w:rFonts w:hint="eastAsia"/>
        </w:rPr>
        <w:t>tomcat</w:t>
      </w:r>
    </w:p>
    <w:p w:rsidR="005560A0" w:rsidRDefault="005560A0" w:rsidP="00C404C8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：直接运行</w:t>
      </w:r>
      <w:r>
        <w:rPr>
          <w:rFonts w:hint="eastAsia"/>
        </w:rPr>
        <w:t>web</w:t>
      </w:r>
      <w:r>
        <w:rPr>
          <w:rFonts w:hint="eastAsia"/>
        </w:rPr>
        <w:t>工程</w:t>
      </w:r>
    </w:p>
    <w:p w:rsidR="008F3C1D" w:rsidRDefault="00503CF1" w:rsidP="00C404C8">
      <w:pPr>
        <w:rPr>
          <w:rFonts w:hint="eastAsia"/>
        </w:rPr>
      </w:pPr>
      <w:r>
        <w:rPr>
          <w:rFonts w:hint="eastAsia"/>
        </w:rPr>
        <w:t>其他方式：</w:t>
      </w:r>
    </w:p>
    <w:p w:rsidR="00176DBF" w:rsidRPr="0012743E" w:rsidRDefault="00647A87" w:rsidP="00C404C8">
      <w:pPr>
        <w:rPr>
          <w:rFonts w:hint="eastAsia"/>
        </w:rPr>
      </w:pPr>
      <w:r>
        <w:rPr>
          <w:rFonts w:hint="eastAsia"/>
        </w:rPr>
        <w:t>部署到</w:t>
      </w:r>
      <w:r>
        <w:rPr>
          <w:rFonts w:hint="eastAsia"/>
        </w:rPr>
        <w:t>tomcat</w:t>
      </w:r>
    </w:p>
    <w:p w:rsidR="00E96D21" w:rsidRDefault="00714D0B" w:rsidP="00A96A3A">
      <w:pPr>
        <w:pStyle w:val="1"/>
        <w:rPr>
          <w:rFonts w:hint="eastAsia"/>
        </w:rPr>
      </w:pPr>
      <w:r>
        <w:rPr>
          <w:rFonts w:hint="eastAsia"/>
        </w:rPr>
        <w:t>私服应用（了解）</w:t>
      </w:r>
    </w:p>
    <w:p w:rsidR="002D1E3E" w:rsidRDefault="00375118" w:rsidP="002D1E3E">
      <w:pPr>
        <w:rPr>
          <w:rFonts w:hint="eastAsia"/>
        </w:rPr>
      </w:pPr>
      <w:r w:rsidRPr="00375118">
        <w:rPr>
          <w:noProof/>
          <w:bdr w:val="single" w:sz="4" w:space="0" w:color="auto"/>
        </w:rPr>
        <w:drawing>
          <wp:inline distT="0" distB="0" distL="0" distR="0" wp14:anchorId="13413188" wp14:editId="4715D8E4">
            <wp:extent cx="4201064" cy="2693252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1064" cy="26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A9" w:rsidRDefault="006E0F71" w:rsidP="009C169D">
      <w:pPr>
        <w:pStyle w:val="2"/>
        <w:rPr>
          <w:rFonts w:hint="eastAsia"/>
        </w:rPr>
      </w:pPr>
      <w:r>
        <w:rPr>
          <w:rFonts w:hint="eastAsia"/>
        </w:rPr>
        <w:t>私服安装</w:t>
      </w:r>
    </w:p>
    <w:p w:rsidR="00CC6D0C" w:rsidRDefault="008A7A5C" w:rsidP="0017330F">
      <w:pPr>
        <w:pStyle w:val="a9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下载安装包</w:t>
      </w:r>
    </w:p>
    <w:p w:rsidR="00C67818" w:rsidRDefault="00C67818" w:rsidP="00C67818">
      <w:pPr>
        <w:rPr>
          <w:rFonts w:hint="eastAsia"/>
        </w:rPr>
      </w:pPr>
      <w:r w:rsidRPr="00C67818">
        <w:rPr>
          <w:noProof/>
          <w:bdr w:val="single" w:sz="4" w:space="0" w:color="auto"/>
        </w:rPr>
        <w:drawing>
          <wp:inline distT="0" distB="0" distL="0" distR="0" wp14:anchorId="46969A7A" wp14:editId="1AB101CE">
            <wp:extent cx="5486400" cy="19367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0F" w:rsidRDefault="002D48C3" w:rsidP="0017330F">
      <w:pPr>
        <w:pStyle w:val="a9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解压到本地磁盘</w:t>
      </w:r>
    </w:p>
    <w:p w:rsidR="00546230" w:rsidRDefault="00C8794E" w:rsidP="00546230">
      <w:pPr>
        <w:rPr>
          <w:rFonts w:hint="eastAsia"/>
        </w:rPr>
      </w:pPr>
      <w:r w:rsidRPr="00C8794E">
        <w:rPr>
          <w:noProof/>
          <w:bdr w:val="single" w:sz="4" w:space="0" w:color="auto"/>
        </w:rPr>
        <w:drawing>
          <wp:inline distT="0" distB="0" distL="0" distR="0" wp14:anchorId="719D5958" wp14:editId="3C796C38">
            <wp:extent cx="5105400" cy="18097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E1" w:rsidRDefault="00861BC7" w:rsidP="0017330F">
      <w:pPr>
        <w:pStyle w:val="a9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使用管理员权限打开</w:t>
      </w:r>
      <w:r w:rsidR="00252EA4">
        <w:rPr>
          <w:rFonts w:hint="eastAsia"/>
        </w:rPr>
        <w:t>dos,</w:t>
      </w:r>
      <w:r>
        <w:rPr>
          <w:rFonts w:hint="eastAsia"/>
        </w:rPr>
        <w:t>在</w:t>
      </w:r>
      <w:r>
        <w:rPr>
          <w:rFonts w:hint="eastAsia"/>
        </w:rPr>
        <w:t>dos</w:t>
      </w:r>
      <w:r>
        <w:rPr>
          <w:rFonts w:hint="eastAsia"/>
        </w:rPr>
        <w:t>下</w:t>
      </w:r>
      <w:r w:rsidR="008B75C7">
        <w:rPr>
          <w:rFonts w:hint="eastAsia"/>
        </w:rPr>
        <w:t>执行命令安装私服</w:t>
      </w:r>
    </w:p>
    <w:p w:rsidR="00B21507" w:rsidRDefault="00B21507" w:rsidP="00B21507">
      <w:pPr>
        <w:rPr>
          <w:rFonts w:hint="eastAsia"/>
        </w:rPr>
      </w:pPr>
      <w:r w:rsidRPr="00B21507">
        <w:rPr>
          <w:noProof/>
          <w:bdr w:val="single" w:sz="4" w:space="0" w:color="auto"/>
        </w:rPr>
        <w:lastRenderedPageBreak/>
        <w:drawing>
          <wp:inline distT="0" distB="0" distL="0" distR="0" wp14:anchorId="0E5B7D52" wp14:editId="66E37626">
            <wp:extent cx="4743450" cy="5048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EE" w:rsidRDefault="00E239A1" w:rsidP="0017330F">
      <w:pPr>
        <w:pStyle w:val="a9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启动服务</w:t>
      </w:r>
    </w:p>
    <w:p w:rsidR="00265FD6" w:rsidRDefault="00265FD6" w:rsidP="00265FD6">
      <w:pPr>
        <w:rPr>
          <w:rFonts w:hint="eastAsia"/>
        </w:rPr>
      </w:pPr>
      <w:r w:rsidRPr="00265FD6">
        <w:rPr>
          <w:noProof/>
          <w:bdr w:val="single" w:sz="4" w:space="0" w:color="auto"/>
        </w:rPr>
        <w:drawing>
          <wp:inline distT="0" distB="0" distL="0" distR="0" wp14:anchorId="7B75E083" wp14:editId="7432F474">
            <wp:extent cx="4848225" cy="15716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D6" w:rsidRDefault="000872AC" w:rsidP="0017330F">
      <w:pPr>
        <w:pStyle w:val="a9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找到私服的访问</w:t>
      </w:r>
      <w:r>
        <w:rPr>
          <w:rFonts w:hint="eastAsia"/>
        </w:rPr>
        <w:t>url</w:t>
      </w:r>
      <w:r w:rsidR="00607209">
        <w:rPr>
          <w:rFonts w:hint="eastAsia"/>
        </w:rPr>
        <w:t>：</w:t>
      </w:r>
    </w:p>
    <w:p w:rsidR="00946FD7" w:rsidRDefault="00226171" w:rsidP="00946FD7">
      <w:pPr>
        <w:rPr>
          <w:rFonts w:hint="eastAsia"/>
        </w:rPr>
      </w:pPr>
      <w:hyperlink r:id="rId35" w:history="1">
        <w:r w:rsidRPr="001F705D">
          <w:rPr>
            <w:rStyle w:val="aa"/>
          </w:rPr>
          <w:t>http://localhost:8081/nexus/#welcome</w:t>
        </w:r>
      </w:hyperlink>
    </w:p>
    <w:p w:rsidR="00226171" w:rsidRDefault="00226171" w:rsidP="00946FD7">
      <w:pPr>
        <w:rPr>
          <w:rFonts w:hint="eastAsia"/>
        </w:rPr>
      </w:pPr>
      <w:r>
        <w:rPr>
          <w:rFonts w:hint="eastAsia"/>
        </w:rPr>
        <w:t>登陆：</w:t>
      </w:r>
      <w:r>
        <w:rPr>
          <w:rFonts w:hint="eastAsia"/>
        </w:rPr>
        <w:t>admin/admin123</w:t>
      </w:r>
    </w:p>
    <w:p w:rsidR="00946FD7" w:rsidRDefault="00411F77" w:rsidP="00274FFA">
      <w:pPr>
        <w:pStyle w:val="2"/>
        <w:rPr>
          <w:rFonts w:hint="eastAsia"/>
        </w:rPr>
      </w:pPr>
      <w:r>
        <w:rPr>
          <w:rFonts w:hint="eastAsia"/>
        </w:rPr>
        <w:t>私服仓库类型</w:t>
      </w:r>
    </w:p>
    <w:p w:rsidR="00DD5B71" w:rsidRDefault="00BC581C" w:rsidP="00DD5B71">
      <w:pPr>
        <w:rPr>
          <w:rFonts w:hint="eastAsia"/>
        </w:rPr>
      </w:pPr>
      <w:r w:rsidRPr="00BC581C">
        <w:rPr>
          <w:noProof/>
          <w:bdr w:val="single" w:sz="4" w:space="0" w:color="auto"/>
        </w:rPr>
        <w:drawing>
          <wp:inline distT="0" distB="0" distL="0" distR="0" wp14:anchorId="097CE7A2" wp14:editId="17CEE6AE">
            <wp:extent cx="2447925" cy="20383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10" w:rsidRDefault="004B7FD7" w:rsidP="00DD5B71">
      <w:pPr>
        <w:rPr>
          <w:rFonts w:hint="eastAsia"/>
        </w:rPr>
      </w:pPr>
      <w:r>
        <w:t>H</w:t>
      </w:r>
      <w:r>
        <w:rPr>
          <w:rFonts w:hint="eastAsia"/>
        </w:rPr>
        <w:t>osted</w:t>
      </w:r>
      <w:r w:rsidR="00392950">
        <w:rPr>
          <w:rFonts w:hint="eastAsia"/>
        </w:rPr>
        <w:t>:</w:t>
      </w:r>
      <w:r w:rsidR="00287B02">
        <w:rPr>
          <w:rFonts w:hint="eastAsia"/>
        </w:rPr>
        <w:t>宿主仓库</w:t>
      </w:r>
    </w:p>
    <w:p w:rsidR="003E4CD5" w:rsidRPr="00DD5B71" w:rsidRDefault="0013394B" w:rsidP="00DD5B71">
      <w:pPr>
        <w:rPr>
          <w:rFonts w:hint="eastAsia"/>
        </w:rPr>
      </w:pPr>
      <w:r>
        <w:rPr>
          <w:rFonts w:hint="eastAsia"/>
        </w:rPr>
        <w:tab/>
      </w:r>
      <w:r w:rsidR="004E3FA0">
        <w:rPr>
          <w:rFonts w:hint="eastAsia"/>
        </w:rPr>
        <w:t>存放本公司开发的</w:t>
      </w:r>
      <w:r w:rsidR="004E3FA0">
        <w:rPr>
          <w:rFonts w:hint="eastAsia"/>
        </w:rPr>
        <w:t>jar</w:t>
      </w:r>
      <w:r w:rsidR="004E3FA0">
        <w:rPr>
          <w:rFonts w:hint="eastAsia"/>
        </w:rPr>
        <w:t>包（正式版本、测试版本</w:t>
      </w:r>
      <w:r w:rsidR="00E81A4D">
        <w:rPr>
          <w:rFonts w:hint="eastAsia"/>
        </w:rPr>
        <w:t>、第三方：存在版权问题</w:t>
      </w:r>
      <w:r w:rsidR="001E6E01">
        <w:rPr>
          <w:rFonts w:hint="eastAsia"/>
        </w:rPr>
        <w:t>--Oracle</w:t>
      </w:r>
      <w:r w:rsidR="004E3FA0">
        <w:rPr>
          <w:rFonts w:hint="eastAsia"/>
        </w:rPr>
        <w:t>）</w:t>
      </w:r>
    </w:p>
    <w:p w:rsidR="00AF46AC" w:rsidRDefault="0096479F" w:rsidP="00AF46AC">
      <w:pPr>
        <w:rPr>
          <w:rFonts w:hint="eastAsia"/>
        </w:rPr>
      </w:pPr>
      <w:r>
        <w:t>P</w:t>
      </w:r>
      <w:r>
        <w:rPr>
          <w:rFonts w:hint="eastAsia"/>
        </w:rPr>
        <w:t>roxy:</w:t>
      </w:r>
      <w:r>
        <w:rPr>
          <w:rFonts w:hint="eastAsia"/>
        </w:rPr>
        <w:t>代理仓库</w:t>
      </w:r>
    </w:p>
    <w:p w:rsidR="00FD20BA" w:rsidRDefault="00FD20BA" w:rsidP="00AF46AC">
      <w:pPr>
        <w:rPr>
          <w:rFonts w:hint="eastAsia"/>
        </w:rPr>
      </w:pPr>
      <w:r>
        <w:rPr>
          <w:rFonts w:hint="eastAsia"/>
        </w:rPr>
        <w:tab/>
      </w:r>
      <w:r w:rsidR="00EB7121">
        <w:rPr>
          <w:rFonts w:hint="eastAsia"/>
        </w:rPr>
        <w:t>代理中央仓库、</w:t>
      </w:r>
      <w:r w:rsidR="00EB7121">
        <w:rPr>
          <w:rFonts w:hint="eastAsia"/>
        </w:rPr>
        <w:t>Apache</w:t>
      </w:r>
      <w:r w:rsidR="00EB7121">
        <w:rPr>
          <w:rFonts w:hint="eastAsia"/>
        </w:rPr>
        <w:t>下测试版本的</w:t>
      </w:r>
      <w:r w:rsidR="00EB7121">
        <w:rPr>
          <w:rFonts w:hint="eastAsia"/>
        </w:rPr>
        <w:t>jar</w:t>
      </w:r>
      <w:r w:rsidR="00EB7121">
        <w:rPr>
          <w:rFonts w:hint="eastAsia"/>
        </w:rPr>
        <w:t>包</w:t>
      </w:r>
    </w:p>
    <w:p w:rsidR="00561460" w:rsidRDefault="00F56577" w:rsidP="00AF46AC">
      <w:pPr>
        <w:rPr>
          <w:rFonts w:hint="eastAsia"/>
        </w:rPr>
      </w:pPr>
      <w:r>
        <w:t>G</w:t>
      </w:r>
      <w:r>
        <w:rPr>
          <w:rFonts w:hint="eastAsia"/>
        </w:rPr>
        <w:t>roup</w:t>
      </w:r>
      <w:r>
        <w:rPr>
          <w:rFonts w:hint="eastAsia"/>
        </w:rPr>
        <w:t>：组仓库</w:t>
      </w:r>
    </w:p>
    <w:p w:rsidR="00471A00" w:rsidRDefault="00195865" w:rsidP="00471A00">
      <w:pPr>
        <w:rPr>
          <w:rFonts w:hint="eastAsia"/>
        </w:rPr>
      </w:pPr>
      <w:r>
        <w:rPr>
          <w:rFonts w:hint="eastAsia"/>
        </w:rPr>
        <w:tab/>
      </w:r>
      <w:r w:rsidR="0060559E" w:rsidRPr="00DA48CA">
        <w:rPr>
          <w:rFonts w:hint="eastAsia"/>
          <w:color w:val="FF0000"/>
        </w:rPr>
        <w:t>将来连接组仓库</w:t>
      </w:r>
      <w:r w:rsidR="007E47FD">
        <w:rPr>
          <w:rFonts w:hint="eastAsia"/>
        </w:rPr>
        <w:t>。</w:t>
      </w:r>
      <w:r w:rsidR="00471A00">
        <w:rPr>
          <w:rFonts w:hint="eastAsia"/>
        </w:rPr>
        <w:t>包含</w:t>
      </w:r>
      <w:r w:rsidR="00471A00">
        <w:t>H</w:t>
      </w:r>
      <w:r w:rsidR="00471A00">
        <w:rPr>
          <w:rFonts w:hint="eastAsia"/>
        </w:rPr>
        <w:t>osted:</w:t>
      </w:r>
      <w:r w:rsidR="00471A00">
        <w:rPr>
          <w:rFonts w:hint="eastAsia"/>
        </w:rPr>
        <w:t>宿主仓库</w:t>
      </w:r>
      <w:r w:rsidR="00471A00">
        <w:rPr>
          <w:rFonts w:hint="eastAsia"/>
        </w:rPr>
        <w:t>，</w:t>
      </w:r>
      <w:r w:rsidR="00471A00">
        <w:t>P</w:t>
      </w:r>
      <w:r w:rsidR="00471A00">
        <w:rPr>
          <w:rFonts w:hint="eastAsia"/>
        </w:rPr>
        <w:t>roxy:</w:t>
      </w:r>
      <w:r w:rsidR="00471A00">
        <w:rPr>
          <w:rFonts w:hint="eastAsia"/>
        </w:rPr>
        <w:t>代理仓库</w:t>
      </w:r>
    </w:p>
    <w:p w:rsidR="00471A00" w:rsidRDefault="00471A00" w:rsidP="00471A00">
      <w:pPr>
        <w:rPr>
          <w:rFonts w:hint="eastAsia"/>
        </w:rPr>
      </w:pPr>
    </w:p>
    <w:p w:rsidR="00195865" w:rsidRDefault="00D43097" w:rsidP="005125A4">
      <w:pPr>
        <w:pStyle w:val="2"/>
        <w:rPr>
          <w:rFonts w:hint="eastAsia"/>
        </w:rPr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包到私服</w:t>
      </w:r>
      <w:r w:rsidR="00626086">
        <w:rPr>
          <w:rFonts w:hint="eastAsia"/>
        </w:rPr>
        <w:t>上</w:t>
      </w:r>
      <w:r w:rsidR="00717630">
        <w:rPr>
          <w:rFonts w:hint="eastAsia"/>
        </w:rPr>
        <w:t>（应用）</w:t>
      </w:r>
    </w:p>
    <w:p w:rsidR="00113069" w:rsidRDefault="00200733" w:rsidP="00825ADC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目录下</w:t>
      </w:r>
      <w:r>
        <w:rPr>
          <w:rFonts w:hint="eastAsia"/>
        </w:rPr>
        <w:t>conf/settings.xml</w:t>
      </w:r>
      <w:r w:rsidR="001855CF">
        <w:rPr>
          <w:rFonts w:hint="eastAsia"/>
        </w:rPr>
        <w:t>.</w:t>
      </w:r>
      <w:r w:rsidR="006B4DDB">
        <w:rPr>
          <w:rFonts w:hint="eastAsia"/>
        </w:rPr>
        <w:t>认证：</w:t>
      </w:r>
      <w:r w:rsidR="00E406F4">
        <w:rPr>
          <w:rFonts w:hint="eastAsia"/>
        </w:rPr>
        <w:t>配置用户名密码</w:t>
      </w:r>
    </w:p>
    <w:p w:rsidR="00423AEF" w:rsidRDefault="00423AEF" w:rsidP="00423AEF">
      <w:pPr>
        <w:pStyle w:val="a8"/>
      </w:pPr>
      <w:r>
        <w:t>&lt;server&gt;</w:t>
      </w:r>
    </w:p>
    <w:p w:rsidR="00423AEF" w:rsidRDefault="00423AEF" w:rsidP="00423AEF">
      <w:pPr>
        <w:pStyle w:val="a8"/>
      </w:pPr>
      <w:r>
        <w:t xml:space="preserve">      &lt;id&gt;releases&lt;/id&gt;</w:t>
      </w:r>
    </w:p>
    <w:p w:rsidR="00423AEF" w:rsidRDefault="00423AEF" w:rsidP="00423AEF">
      <w:pPr>
        <w:pStyle w:val="a8"/>
      </w:pPr>
      <w:r>
        <w:t xml:space="preserve">      &lt;username&gt;admin&lt;/username&gt;</w:t>
      </w:r>
    </w:p>
    <w:p w:rsidR="00423AEF" w:rsidRDefault="00423AEF" w:rsidP="00423AEF">
      <w:pPr>
        <w:pStyle w:val="a8"/>
      </w:pPr>
      <w:r>
        <w:t xml:space="preserve">      &lt;password&gt;admin123&lt;/password&gt;</w:t>
      </w:r>
    </w:p>
    <w:p w:rsidR="00423AEF" w:rsidRDefault="00423AEF" w:rsidP="00423AEF">
      <w:pPr>
        <w:pStyle w:val="a8"/>
      </w:pPr>
      <w:r>
        <w:t xml:space="preserve">    &lt;/server&gt;</w:t>
      </w:r>
    </w:p>
    <w:p w:rsidR="00423AEF" w:rsidRDefault="00423AEF" w:rsidP="00423AEF">
      <w:pPr>
        <w:pStyle w:val="a8"/>
      </w:pPr>
      <w:r>
        <w:tab/>
        <w:t>&lt;server&gt;</w:t>
      </w:r>
    </w:p>
    <w:p w:rsidR="00423AEF" w:rsidRDefault="00423AEF" w:rsidP="00423AEF">
      <w:pPr>
        <w:pStyle w:val="a8"/>
      </w:pPr>
      <w:r>
        <w:t xml:space="preserve">      &lt;id&gt;snapshots&lt;/id&gt;</w:t>
      </w:r>
    </w:p>
    <w:p w:rsidR="00423AEF" w:rsidRDefault="00423AEF" w:rsidP="00423AEF">
      <w:pPr>
        <w:pStyle w:val="a8"/>
      </w:pPr>
      <w:r>
        <w:lastRenderedPageBreak/>
        <w:t xml:space="preserve">      &lt;username&gt;admin&lt;/username&gt;</w:t>
      </w:r>
    </w:p>
    <w:p w:rsidR="00423AEF" w:rsidRDefault="00423AEF" w:rsidP="00423AEF">
      <w:pPr>
        <w:pStyle w:val="a8"/>
      </w:pPr>
      <w:r>
        <w:t xml:space="preserve">      &lt;password&gt;admin123&lt;/password&gt;</w:t>
      </w:r>
    </w:p>
    <w:p w:rsidR="00423AEF" w:rsidRDefault="00423AEF" w:rsidP="00423AEF">
      <w:pPr>
        <w:pStyle w:val="a8"/>
        <w:rPr>
          <w:rFonts w:hint="eastAsia"/>
        </w:rPr>
      </w:pPr>
      <w:r>
        <w:t xml:space="preserve">    &lt;/server&gt;</w:t>
      </w:r>
    </w:p>
    <w:p w:rsidR="00423AEF" w:rsidRDefault="00423AEF" w:rsidP="00423AEF">
      <w:pPr>
        <w:rPr>
          <w:rFonts w:hint="eastAsia"/>
        </w:rPr>
      </w:pPr>
      <w:r w:rsidRPr="00423AEF">
        <w:rPr>
          <w:noProof/>
          <w:bdr w:val="single" w:sz="4" w:space="0" w:color="auto"/>
        </w:rPr>
        <w:drawing>
          <wp:inline distT="0" distB="0" distL="0" distR="0" wp14:anchorId="692D17AA" wp14:editId="01F1B14C">
            <wp:extent cx="5048250" cy="1562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DC" w:rsidRDefault="005A6265" w:rsidP="00825ADC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在将要上传的项目的</w:t>
      </w:r>
      <w:r>
        <w:rPr>
          <w:rFonts w:hint="eastAsia"/>
        </w:rPr>
        <w:t>pom.xml</w:t>
      </w:r>
      <w:r>
        <w:rPr>
          <w:rFonts w:hint="eastAsia"/>
        </w:rPr>
        <w:t>中</w:t>
      </w:r>
      <w:r w:rsidR="00C22306">
        <w:rPr>
          <w:rFonts w:hint="eastAsia"/>
        </w:rPr>
        <w:t>配置</w:t>
      </w:r>
      <w:r w:rsidR="00C22306">
        <w:rPr>
          <w:rFonts w:hint="eastAsia"/>
        </w:rPr>
        <w:t>jar</w:t>
      </w:r>
      <w:r w:rsidR="00C22306">
        <w:rPr>
          <w:rFonts w:hint="eastAsia"/>
        </w:rPr>
        <w:t>包上传路径</w:t>
      </w:r>
      <w:r w:rsidR="00945BDF">
        <w:rPr>
          <w:rFonts w:hint="eastAsia"/>
        </w:rPr>
        <w:t>url</w:t>
      </w:r>
    </w:p>
    <w:p w:rsidR="000D621D" w:rsidRDefault="000D621D" w:rsidP="000D621D">
      <w:pPr>
        <w:pStyle w:val="a8"/>
      </w:pPr>
      <w:r>
        <w:t>&lt;distributionManagement&gt;</w:t>
      </w:r>
    </w:p>
    <w:p w:rsidR="000D621D" w:rsidRDefault="000D621D" w:rsidP="000D621D">
      <w:pPr>
        <w:pStyle w:val="a8"/>
      </w:pPr>
      <w:r>
        <w:t xml:space="preserve">  </w:t>
      </w:r>
      <w:r>
        <w:tab/>
        <w:t>&lt;repository&gt;</w:t>
      </w:r>
    </w:p>
    <w:p w:rsidR="000D621D" w:rsidRDefault="000D621D" w:rsidP="000D621D">
      <w:pPr>
        <w:pStyle w:val="a8"/>
      </w:pPr>
      <w:r>
        <w:t xml:space="preserve">  </w:t>
      </w:r>
      <w:r>
        <w:tab/>
      </w:r>
      <w:r>
        <w:tab/>
        <w:t>&lt;id&gt;releases&lt;/id&gt;</w:t>
      </w:r>
    </w:p>
    <w:p w:rsidR="000D621D" w:rsidRDefault="000D621D" w:rsidP="000D621D">
      <w:pPr>
        <w:pStyle w:val="a8"/>
      </w:pPr>
      <w:r>
        <w:tab/>
        <w:t>&lt;url&gt;http://localhost:8081/nexus/content/repositories/releases/&lt;/url&gt;</w:t>
      </w:r>
    </w:p>
    <w:p w:rsidR="000D621D" w:rsidRDefault="000D621D" w:rsidP="000D621D">
      <w:pPr>
        <w:pStyle w:val="a8"/>
      </w:pPr>
      <w:r>
        <w:t xml:space="preserve">  </w:t>
      </w:r>
      <w:r>
        <w:tab/>
        <w:t xml:space="preserve">&lt;/repository&gt; </w:t>
      </w:r>
    </w:p>
    <w:p w:rsidR="000D621D" w:rsidRDefault="000D621D" w:rsidP="000D621D">
      <w:pPr>
        <w:pStyle w:val="a8"/>
      </w:pPr>
      <w:r>
        <w:t xml:space="preserve">  </w:t>
      </w:r>
      <w:r>
        <w:tab/>
        <w:t>&lt;snapshotRepository&gt;</w:t>
      </w:r>
    </w:p>
    <w:p w:rsidR="000D621D" w:rsidRDefault="000D621D" w:rsidP="000D621D">
      <w:pPr>
        <w:pStyle w:val="a8"/>
      </w:pPr>
      <w:r>
        <w:t xml:space="preserve">  </w:t>
      </w:r>
      <w:r>
        <w:tab/>
      </w:r>
      <w:r>
        <w:tab/>
        <w:t>&lt;id&gt;snapshots&lt;/id&gt;</w:t>
      </w:r>
    </w:p>
    <w:p w:rsidR="000D621D" w:rsidRDefault="000D621D" w:rsidP="000D621D">
      <w:pPr>
        <w:pStyle w:val="a8"/>
      </w:pPr>
      <w:r>
        <w:tab/>
        <w:t>&lt;url&gt;http://localhost:8081/nexus/content/repositories/snapshots/&lt;/url&gt;</w:t>
      </w:r>
    </w:p>
    <w:p w:rsidR="000D621D" w:rsidRDefault="000D621D" w:rsidP="000D621D">
      <w:pPr>
        <w:pStyle w:val="a8"/>
      </w:pPr>
      <w:r>
        <w:t xml:space="preserve">  </w:t>
      </w:r>
      <w:r>
        <w:tab/>
        <w:t xml:space="preserve">&lt;/snapshotRepository&gt; </w:t>
      </w:r>
    </w:p>
    <w:p w:rsidR="00A66A19" w:rsidRDefault="000D621D" w:rsidP="000D621D">
      <w:pPr>
        <w:pStyle w:val="a8"/>
        <w:rPr>
          <w:rFonts w:hint="eastAsia"/>
        </w:rPr>
      </w:pPr>
      <w:r>
        <w:t xml:space="preserve">  &lt;/distributionManagement&gt;</w:t>
      </w:r>
    </w:p>
    <w:p w:rsidR="003E2004" w:rsidRDefault="003E2004" w:rsidP="003E2004">
      <w:pPr>
        <w:rPr>
          <w:rFonts w:hint="eastAsia"/>
        </w:rPr>
      </w:pPr>
      <w:r w:rsidRPr="003E2004">
        <w:rPr>
          <w:noProof/>
          <w:bdr w:val="single" w:sz="4" w:space="0" w:color="auto"/>
        </w:rPr>
        <w:drawing>
          <wp:inline distT="0" distB="0" distL="0" distR="0" wp14:anchorId="7B82714C" wp14:editId="56415CF4">
            <wp:extent cx="5486400" cy="132715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2A" w:rsidRDefault="00771E75" w:rsidP="00825ADC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执行命令发布项目到私服（</w:t>
      </w:r>
      <w:r>
        <w:rPr>
          <w:rFonts w:hint="eastAsia"/>
        </w:rPr>
        <w:t>上传</w:t>
      </w:r>
      <w:r>
        <w:rPr>
          <w:rFonts w:hint="eastAsia"/>
        </w:rPr>
        <w:t>）</w:t>
      </w:r>
    </w:p>
    <w:p w:rsidR="0086202E" w:rsidRDefault="00110694" w:rsidP="0086202E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d</w:t>
      </w:r>
      <w:r w:rsidR="007730FB">
        <w:rPr>
          <w:rFonts w:hint="eastAsia"/>
        </w:rPr>
        <w:t>eploy</w:t>
      </w:r>
    </w:p>
    <w:p w:rsidR="001E7CFF" w:rsidRDefault="001E7CFF" w:rsidP="001E7CFF">
      <w:pPr>
        <w:rPr>
          <w:rFonts w:hint="eastAsia"/>
        </w:rPr>
      </w:pPr>
      <w:r w:rsidRPr="001E7CFF">
        <w:rPr>
          <w:noProof/>
          <w:bdr w:val="single" w:sz="4" w:space="0" w:color="auto"/>
        </w:rPr>
        <w:drawing>
          <wp:inline distT="0" distB="0" distL="0" distR="0" wp14:anchorId="666D0067" wp14:editId="7EB5517F">
            <wp:extent cx="5486400" cy="124396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A1" w:rsidRDefault="003D6F0E" w:rsidP="00FC683D">
      <w:pPr>
        <w:pStyle w:val="2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jar</w:t>
      </w:r>
      <w:r>
        <w:rPr>
          <w:rFonts w:hint="eastAsia"/>
        </w:rPr>
        <w:t>包到本地仓库</w:t>
      </w:r>
      <w:r w:rsidR="00E05A23">
        <w:rPr>
          <w:rFonts w:hint="eastAsia"/>
        </w:rPr>
        <w:t>（应用）</w:t>
      </w:r>
    </w:p>
    <w:p w:rsidR="00F46BA5" w:rsidRDefault="005C0A2E" w:rsidP="00293E4D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目录下</w:t>
      </w:r>
      <w:r>
        <w:rPr>
          <w:rFonts w:hint="eastAsia"/>
        </w:rPr>
        <w:t>conf/settings.xml</w:t>
      </w:r>
      <w:r>
        <w:rPr>
          <w:rFonts w:hint="eastAsia"/>
        </w:rPr>
        <w:t>。配置模板</w:t>
      </w:r>
    </w:p>
    <w:p w:rsidR="000340A1" w:rsidRDefault="000340A1" w:rsidP="000340A1">
      <w:pPr>
        <w:pStyle w:val="a8"/>
      </w:pPr>
      <w:r>
        <w:t xml:space="preserve">&lt;profile&gt;   </w:t>
      </w:r>
    </w:p>
    <w:p w:rsidR="000340A1" w:rsidRDefault="000340A1" w:rsidP="000340A1">
      <w:pPr>
        <w:pStyle w:val="a8"/>
        <w:rPr>
          <w:rFonts w:hint="eastAsia"/>
        </w:rPr>
      </w:pPr>
      <w:r>
        <w:rPr>
          <w:rFonts w:hint="eastAsia"/>
        </w:rPr>
        <w:tab/>
        <w:t>&lt;!--profile</w:t>
      </w:r>
      <w:r>
        <w:rPr>
          <w:rFonts w:hint="eastAsia"/>
        </w:rPr>
        <w:t>的</w:t>
      </w:r>
      <w:r>
        <w:rPr>
          <w:rFonts w:hint="eastAsia"/>
        </w:rPr>
        <w:t>id--&gt;</w:t>
      </w:r>
    </w:p>
    <w:p w:rsidR="000340A1" w:rsidRDefault="000340A1" w:rsidP="000340A1">
      <w:pPr>
        <w:pStyle w:val="a8"/>
      </w:pPr>
      <w:r>
        <w:t xml:space="preserve">   &lt;id&gt;dev&lt;/id&gt;   </w:t>
      </w:r>
    </w:p>
    <w:p w:rsidR="000340A1" w:rsidRDefault="000340A1" w:rsidP="000340A1">
      <w:pPr>
        <w:pStyle w:val="a8"/>
      </w:pPr>
      <w:r>
        <w:t xml:space="preserve">    &lt;repositories&gt;   </w:t>
      </w:r>
    </w:p>
    <w:p w:rsidR="000340A1" w:rsidRDefault="000340A1" w:rsidP="000340A1">
      <w:pPr>
        <w:pStyle w:val="a8"/>
      </w:pPr>
      <w:r>
        <w:t xml:space="preserve">      &lt;repository&gt;  </w:t>
      </w:r>
    </w:p>
    <w:p w:rsidR="000340A1" w:rsidRDefault="000340A1" w:rsidP="000340A1">
      <w:pPr>
        <w:pStyle w:val="a8"/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仓库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repositories</w:t>
      </w:r>
      <w:r>
        <w:rPr>
          <w:rFonts w:hint="eastAsia"/>
        </w:rPr>
        <w:t>可以配置多个仓库，保证</w:t>
      </w:r>
      <w:r>
        <w:rPr>
          <w:rFonts w:hint="eastAsia"/>
        </w:rPr>
        <w:t>id</w:t>
      </w:r>
      <w:r>
        <w:rPr>
          <w:rFonts w:hint="eastAsia"/>
        </w:rPr>
        <w:t>不重复</w:t>
      </w:r>
      <w:r>
        <w:rPr>
          <w:rFonts w:hint="eastAsia"/>
        </w:rPr>
        <w:t>--&gt;</w:t>
      </w:r>
    </w:p>
    <w:p w:rsidR="000340A1" w:rsidRDefault="000340A1" w:rsidP="000340A1">
      <w:pPr>
        <w:pStyle w:val="a8"/>
      </w:pPr>
      <w:r>
        <w:lastRenderedPageBreak/>
        <w:t xml:space="preserve">        &lt;id&gt;nexus&lt;/id&gt;   </w:t>
      </w:r>
    </w:p>
    <w:p w:rsidR="000340A1" w:rsidRDefault="000340A1" w:rsidP="000340A1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仓库地址，即</w:t>
      </w:r>
      <w:r>
        <w:rPr>
          <w:rFonts w:hint="eastAsia"/>
        </w:rPr>
        <w:t>nexus</w:t>
      </w:r>
      <w:r>
        <w:rPr>
          <w:rFonts w:hint="eastAsia"/>
        </w:rPr>
        <w:t>仓库组的地址</w:t>
      </w:r>
      <w:r>
        <w:rPr>
          <w:rFonts w:hint="eastAsia"/>
        </w:rPr>
        <w:t>--&gt;</w:t>
      </w:r>
    </w:p>
    <w:p w:rsidR="000340A1" w:rsidRDefault="000340A1" w:rsidP="000340A1">
      <w:pPr>
        <w:pStyle w:val="a8"/>
      </w:pPr>
      <w:r>
        <w:t xml:space="preserve">        &lt;url&gt;http://localhost:8081/nexus/content/groups/public/&lt;/url&gt;   </w:t>
      </w:r>
    </w:p>
    <w:p w:rsidR="000340A1" w:rsidRDefault="000340A1" w:rsidP="000340A1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是否下载</w:t>
      </w:r>
      <w:r>
        <w:rPr>
          <w:rFonts w:hint="eastAsia"/>
        </w:rPr>
        <w:t>releases</w:t>
      </w:r>
      <w:r>
        <w:rPr>
          <w:rFonts w:hint="eastAsia"/>
        </w:rPr>
        <w:t>构件</w:t>
      </w:r>
      <w:r>
        <w:rPr>
          <w:rFonts w:hint="eastAsia"/>
        </w:rPr>
        <w:t>--&gt;</w:t>
      </w:r>
    </w:p>
    <w:p w:rsidR="000340A1" w:rsidRDefault="000340A1" w:rsidP="000340A1">
      <w:pPr>
        <w:pStyle w:val="a8"/>
      </w:pPr>
      <w:r>
        <w:t xml:space="preserve">        &lt;releases&gt;   </w:t>
      </w:r>
    </w:p>
    <w:p w:rsidR="000340A1" w:rsidRDefault="000340A1" w:rsidP="000340A1">
      <w:pPr>
        <w:pStyle w:val="a8"/>
      </w:pPr>
      <w:r>
        <w:t xml:space="preserve">          &lt;enabled&gt;true&lt;/enabled&gt;   </w:t>
      </w:r>
    </w:p>
    <w:p w:rsidR="000340A1" w:rsidRDefault="000340A1" w:rsidP="000340A1">
      <w:pPr>
        <w:pStyle w:val="a8"/>
      </w:pPr>
      <w:r>
        <w:t xml:space="preserve">        &lt;/releases&gt;   </w:t>
      </w:r>
    </w:p>
    <w:p w:rsidR="000340A1" w:rsidRDefault="000340A1" w:rsidP="000340A1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是否下载</w:t>
      </w:r>
      <w:r>
        <w:rPr>
          <w:rFonts w:hint="eastAsia"/>
        </w:rPr>
        <w:t>snapshots</w:t>
      </w:r>
      <w:r>
        <w:rPr>
          <w:rFonts w:hint="eastAsia"/>
        </w:rPr>
        <w:t>构件</w:t>
      </w:r>
      <w:r>
        <w:rPr>
          <w:rFonts w:hint="eastAsia"/>
        </w:rPr>
        <w:t>--&gt;</w:t>
      </w:r>
    </w:p>
    <w:p w:rsidR="000340A1" w:rsidRDefault="000340A1" w:rsidP="000340A1">
      <w:pPr>
        <w:pStyle w:val="a8"/>
      </w:pPr>
      <w:r>
        <w:t xml:space="preserve">        &lt;snapshots&gt;   </w:t>
      </w:r>
    </w:p>
    <w:p w:rsidR="000340A1" w:rsidRDefault="000340A1" w:rsidP="000340A1">
      <w:pPr>
        <w:pStyle w:val="a8"/>
      </w:pPr>
      <w:r>
        <w:t xml:space="preserve">          &lt;enabled&gt;true&lt;/enabled&gt;   </w:t>
      </w:r>
    </w:p>
    <w:p w:rsidR="000340A1" w:rsidRDefault="000340A1" w:rsidP="000340A1">
      <w:pPr>
        <w:pStyle w:val="a8"/>
      </w:pPr>
      <w:r>
        <w:t xml:space="preserve">        &lt;/snapshots&gt;   </w:t>
      </w:r>
    </w:p>
    <w:p w:rsidR="000340A1" w:rsidRDefault="000340A1" w:rsidP="000340A1">
      <w:pPr>
        <w:pStyle w:val="a8"/>
      </w:pPr>
      <w:r>
        <w:t xml:space="preserve">      &lt;/repository&gt;   </w:t>
      </w:r>
    </w:p>
    <w:p w:rsidR="000340A1" w:rsidRDefault="000340A1" w:rsidP="000340A1">
      <w:pPr>
        <w:pStyle w:val="a8"/>
      </w:pPr>
      <w:r>
        <w:t xml:space="preserve">    &lt;/repositories&gt;  </w:t>
      </w:r>
    </w:p>
    <w:p w:rsidR="000340A1" w:rsidRDefault="000340A1" w:rsidP="000340A1">
      <w:pPr>
        <w:pStyle w:val="a8"/>
      </w:pPr>
      <w:r>
        <w:tab/>
        <w:t xml:space="preserve"> &lt;pluginRepositories&gt;  </w:t>
      </w:r>
    </w:p>
    <w:p w:rsidR="000340A1" w:rsidRDefault="000340A1" w:rsidP="000340A1">
      <w:pPr>
        <w:pStyle w:val="a8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插件仓库，</w:t>
      </w:r>
      <w:r>
        <w:rPr>
          <w:rFonts w:hint="eastAsia"/>
        </w:rPr>
        <w:t>maven</w:t>
      </w:r>
      <w:r>
        <w:rPr>
          <w:rFonts w:hint="eastAsia"/>
        </w:rPr>
        <w:t>的运行依赖插件，也需要从私服下载插件</w:t>
      </w:r>
      <w:r>
        <w:rPr>
          <w:rFonts w:hint="eastAsia"/>
        </w:rPr>
        <w:t xml:space="preserve"> --&gt;</w:t>
      </w:r>
    </w:p>
    <w:p w:rsidR="000340A1" w:rsidRDefault="000340A1" w:rsidP="000340A1">
      <w:pPr>
        <w:pStyle w:val="a8"/>
      </w:pPr>
      <w:r>
        <w:t xml:space="preserve">        &lt;pluginRepository&gt;  </w:t>
      </w:r>
    </w:p>
    <w:p w:rsidR="000340A1" w:rsidRDefault="000340A1" w:rsidP="000340A1">
      <w:pPr>
        <w:pStyle w:val="a8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插件仓库的</w:t>
      </w:r>
      <w:r>
        <w:rPr>
          <w:rFonts w:hint="eastAsia"/>
        </w:rPr>
        <w:t>id</w:t>
      </w:r>
      <w:r>
        <w:rPr>
          <w:rFonts w:hint="eastAsia"/>
        </w:rPr>
        <w:t>不允许重复，如果重复后边配置会覆盖前边</w:t>
      </w:r>
      <w:r>
        <w:rPr>
          <w:rFonts w:hint="eastAsia"/>
        </w:rPr>
        <w:t xml:space="preserve"> --&gt;</w:t>
      </w:r>
    </w:p>
    <w:p w:rsidR="000340A1" w:rsidRDefault="000340A1" w:rsidP="000340A1">
      <w:pPr>
        <w:pStyle w:val="a8"/>
      </w:pPr>
      <w:r>
        <w:t xml:space="preserve">            &lt;id&gt;public&lt;/id&gt;  </w:t>
      </w:r>
    </w:p>
    <w:p w:rsidR="000340A1" w:rsidRDefault="000340A1" w:rsidP="000340A1">
      <w:pPr>
        <w:pStyle w:val="a8"/>
      </w:pPr>
      <w:r>
        <w:t xml:space="preserve">            &lt;name&gt;Public Repositories&lt;/name&gt;  </w:t>
      </w:r>
    </w:p>
    <w:p w:rsidR="000340A1" w:rsidRDefault="000340A1" w:rsidP="000340A1">
      <w:pPr>
        <w:pStyle w:val="a8"/>
      </w:pPr>
      <w:r>
        <w:t xml:space="preserve">            &lt;url&gt;http://localhost:8081/nexus/content/groups/public/&lt;/url&gt;  </w:t>
      </w:r>
    </w:p>
    <w:p w:rsidR="000340A1" w:rsidRDefault="000340A1" w:rsidP="000340A1">
      <w:pPr>
        <w:pStyle w:val="a8"/>
      </w:pPr>
      <w:r>
        <w:t xml:space="preserve">        &lt;/pluginRepository&gt;  </w:t>
      </w:r>
    </w:p>
    <w:p w:rsidR="000340A1" w:rsidRDefault="000340A1" w:rsidP="000340A1">
      <w:pPr>
        <w:pStyle w:val="a8"/>
      </w:pPr>
      <w:r>
        <w:t xml:space="preserve">    &lt;/pluginRepositories&gt;  </w:t>
      </w:r>
    </w:p>
    <w:p w:rsidR="000340A1" w:rsidRDefault="000340A1" w:rsidP="000340A1">
      <w:pPr>
        <w:pStyle w:val="a8"/>
        <w:rPr>
          <w:rFonts w:hint="eastAsia"/>
        </w:rPr>
      </w:pPr>
      <w:r>
        <w:t xml:space="preserve">  &lt;/profile&gt;  </w:t>
      </w:r>
    </w:p>
    <w:p w:rsidR="000340A1" w:rsidRDefault="000340A1" w:rsidP="000340A1">
      <w:pPr>
        <w:rPr>
          <w:rFonts w:hint="eastAsia"/>
        </w:rPr>
      </w:pPr>
      <w:r w:rsidRPr="000340A1">
        <w:rPr>
          <w:noProof/>
          <w:bdr w:val="single" w:sz="4" w:space="0" w:color="auto"/>
        </w:rPr>
        <w:drawing>
          <wp:inline distT="0" distB="0" distL="0" distR="0" wp14:anchorId="207FDD6B" wp14:editId="645E04D2">
            <wp:extent cx="5486400" cy="2967355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4D" w:rsidRDefault="00A03BDE" w:rsidP="00293E4D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激活模板</w:t>
      </w:r>
    </w:p>
    <w:p w:rsidR="002F422B" w:rsidRDefault="002F422B" w:rsidP="002F422B">
      <w:pPr>
        <w:pStyle w:val="a8"/>
      </w:pPr>
      <w:r>
        <w:t>&lt;activeProfiles&gt;</w:t>
      </w:r>
    </w:p>
    <w:p w:rsidR="002F422B" w:rsidRDefault="002F422B" w:rsidP="002F422B">
      <w:pPr>
        <w:pStyle w:val="a8"/>
      </w:pPr>
      <w:r>
        <w:t xml:space="preserve">    &lt;activeProfile&gt;dev&lt;/activeProfile&gt;</w:t>
      </w:r>
    </w:p>
    <w:p w:rsidR="002F422B" w:rsidRDefault="002F422B" w:rsidP="002F422B">
      <w:pPr>
        <w:pStyle w:val="a8"/>
        <w:rPr>
          <w:rFonts w:hint="eastAsia"/>
        </w:rPr>
      </w:pPr>
      <w:r>
        <w:t xml:space="preserve">  &lt;/activeProfiles&gt;</w:t>
      </w:r>
    </w:p>
    <w:p w:rsidR="002F422B" w:rsidRDefault="002F422B" w:rsidP="0067381A">
      <w:pPr>
        <w:rPr>
          <w:rFonts w:hint="eastAsia"/>
        </w:rPr>
      </w:pPr>
    </w:p>
    <w:p w:rsidR="0080597E" w:rsidRDefault="00756C08" w:rsidP="006850BA">
      <w:pPr>
        <w:pStyle w:val="1"/>
        <w:rPr>
          <w:rFonts w:hint="eastAsia"/>
        </w:rPr>
      </w:pPr>
      <w:r>
        <w:lastRenderedPageBreak/>
        <w:t>M</w:t>
      </w:r>
      <w:r>
        <w:rPr>
          <w:rFonts w:hint="eastAsia"/>
        </w:rPr>
        <w:t>aven</w:t>
      </w:r>
      <w:r>
        <w:rPr>
          <w:rFonts w:hint="eastAsia"/>
        </w:rPr>
        <w:t>的好处</w:t>
      </w:r>
    </w:p>
    <w:p w:rsidR="009D0B98" w:rsidRDefault="00B3783E" w:rsidP="007344CC">
      <w:pPr>
        <w:pStyle w:val="a9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不再拷贝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BD16ED">
        <w:rPr>
          <w:rFonts w:hint="eastAsia"/>
        </w:rPr>
        <w:t>。项目不需要存放</w:t>
      </w:r>
      <w:r w:rsidR="00BD16ED">
        <w:rPr>
          <w:rFonts w:hint="eastAsia"/>
        </w:rPr>
        <w:t>jar</w:t>
      </w:r>
      <w:r w:rsidR="00BD16ED">
        <w:rPr>
          <w:rFonts w:hint="eastAsia"/>
        </w:rPr>
        <w:t>包</w:t>
      </w:r>
      <w:r w:rsidR="002715B9">
        <w:rPr>
          <w:rFonts w:hint="eastAsia"/>
        </w:rPr>
        <w:t>。</w:t>
      </w:r>
      <w:r w:rsidR="0054708C">
        <w:rPr>
          <w:rFonts w:hint="eastAsia"/>
        </w:rPr>
        <w:t>导致项目源代码小</w:t>
      </w:r>
    </w:p>
    <w:p w:rsidR="007344CC" w:rsidRDefault="00394A18" w:rsidP="007344CC">
      <w:pPr>
        <w:pStyle w:val="a9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开发的工程</w:t>
      </w:r>
      <w:r>
        <w:rPr>
          <w:rFonts w:hint="eastAsia"/>
        </w:rPr>
        <w:t>,</w:t>
      </w:r>
      <w:r>
        <w:rPr>
          <w:rFonts w:hint="eastAsia"/>
        </w:rPr>
        <w:t>如果环境统一导入别的</w:t>
      </w:r>
      <w:r>
        <w:rPr>
          <w:rFonts w:hint="eastAsia"/>
        </w:rPr>
        <w:t>maven</w:t>
      </w:r>
      <w:r>
        <w:rPr>
          <w:rFonts w:hint="eastAsia"/>
        </w:rPr>
        <w:t>的项目不会报错</w:t>
      </w:r>
    </w:p>
    <w:p w:rsidR="004119E5" w:rsidRDefault="00813AE4" w:rsidP="007344CC">
      <w:pPr>
        <w:pStyle w:val="a9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代码耦合度进一步降低</w:t>
      </w:r>
      <w:r w:rsidR="00BE46FD">
        <w:rPr>
          <w:rFonts w:hint="eastAsia"/>
        </w:rPr>
        <w:t>.</w:t>
      </w:r>
    </w:p>
    <w:p w:rsidR="00D324A2" w:rsidRDefault="00AC0518" w:rsidP="007344CC">
      <w:pPr>
        <w:pStyle w:val="a9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方便</w:t>
      </w:r>
      <w:r w:rsidR="007F7BD1">
        <w:rPr>
          <w:rFonts w:hint="eastAsia"/>
        </w:rPr>
        <w:t>项目进行升级</w:t>
      </w:r>
    </w:p>
    <w:p w:rsidR="00496716" w:rsidRDefault="00252E0C" w:rsidP="007344CC">
      <w:pPr>
        <w:pStyle w:val="a9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节省人力成本</w:t>
      </w:r>
    </w:p>
    <w:p w:rsidR="00486505" w:rsidRDefault="00486505" w:rsidP="00486505">
      <w:pPr>
        <w:rPr>
          <w:rFonts w:hint="eastAsia"/>
        </w:rPr>
      </w:pPr>
    </w:p>
    <w:p w:rsidR="00112374" w:rsidRDefault="00112374" w:rsidP="00486505">
      <w:pPr>
        <w:rPr>
          <w:rFonts w:hint="eastAsia"/>
        </w:rPr>
      </w:pPr>
      <w:bookmarkStart w:id="0" w:name="_GoBack"/>
      <w:bookmarkEnd w:id="0"/>
    </w:p>
    <w:p w:rsidR="00486505" w:rsidRPr="009D0B98" w:rsidRDefault="004425F6" w:rsidP="00486505">
      <w:pPr>
        <w:rPr>
          <w:rFonts w:hint="eastAsia"/>
        </w:rPr>
      </w:pPr>
      <w:r>
        <w:rPr>
          <w:rFonts w:hint="eastAsia"/>
        </w:rPr>
        <w:t>www.github.com</w:t>
      </w:r>
    </w:p>
    <w:p w:rsidR="0080597E" w:rsidRDefault="0080597E" w:rsidP="0067381A">
      <w:pPr>
        <w:rPr>
          <w:rFonts w:hint="eastAsia"/>
        </w:rPr>
      </w:pPr>
    </w:p>
    <w:p w:rsidR="0080597E" w:rsidRDefault="0080597E" w:rsidP="0067381A">
      <w:pPr>
        <w:rPr>
          <w:rFonts w:hint="eastAsia"/>
        </w:rPr>
      </w:pPr>
    </w:p>
    <w:p w:rsidR="0080597E" w:rsidRDefault="0080597E" w:rsidP="0067381A">
      <w:pPr>
        <w:rPr>
          <w:rFonts w:hint="eastAsia"/>
        </w:rPr>
      </w:pPr>
    </w:p>
    <w:p w:rsidR="0080597E" w:rsidRDefault="0080597E" w:rsidP="0067381A">
      <w:pPr>
        <w:rPr>
          <w:rFonts w:hint="eastAsia"/>
        </w:rPr>
      </w:pPr>
    </w:p>
    <w:p w:rsidR="0080597E" w:rsidRDefault="0080597E" w:rsidP="0067381A">
      <w:pPr>
        <w:rPr>
          <w:rFonts w:hint="eastAsia"/>
        </w:rPr>
      </w:pPr>
    </w:p>
    <w:p w:rsidR="0080597E" w:rsidRDefault="0080597E" w:rsidP="0067381A">
      <w:pPr>
        <w:rPr>
          <w:rFonts w:hint="eastAsia"/>
        </w:rPr>
      </w:pPr>
    </w:p>
    <w:p w:rsidR="0080597E" w:rsidRDefault="0080597E" w:rsidP="0067381A">
      <w:pPr>
        <w:rPr>
          <w:rFonts w:hint="eastAsia"/>
        </w:rPr>
      </w:pPr>
    </w:p>
    <w:p w:rsidR="0080597E" w:rsidRDefault="0080597E" w:rsidP="0067381A">
      <w:pPr>
        <w:rPr>
          <w:rFonts w:hint="eastAsia"/>
        </w:rPr>
      </w:pPr>
    </w:p>
    <w:p w:rsidR="0080597E" w:rsidRDefault="0080597E" w:rsidP="0067381A">
      <w:pPr>
        <w:rPr>
          <w:rFonts w:hint="eastAsia"/>
        </w:rPr>
      </w:pPr>
    </w:p>
    <w:p w:rsidR="0080597E" w:rsidRDefault="0080597E" w:rsidP="0067381A">
      <w:pPr>
        <w:rPr>
          <w:rFonts w:hint="eastAsia"/>
        </w:rPr>
      </w:pPr>
    </w:p>
    <w:p w:rsidR="0080597E" w:rsidRDefault="0080597E" w:rsidP="0067381A">
      <w:pPr>
        <w:rPr>
          <w:rFonts w:hint="eastAsia"/>
        </w:rPr>
      </w:pPr>
    </w:p>
    <w:p w:rsidR="0080597E" w:rsidRDefault="0080597E" w:rsidP="0067381A">
      <w:pPr>
        <w:rPr>
          <w:rFonts w:hint="eastAsia"/>
        </w:rPr>
      </w:pPr>
    </w:p>
    <w:p w:rsidR="00E228E7" w:rsidRDefault="006B7DB6" w:rsidP="00BF7455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BF01BA" w:rsidRDefault="00C67AB0" w:rsidP="00847BF7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整合</w:t>
      </w:r>
      <w:r>
        <w:rPr>
          <w:rFonts w:hint="eastAsia"/>
        </w:rPr>
        <w:t>ssh</w:t>
      </w:r>
      <w:r>
        <w:rPr>
          <w:rFonts w:hint="eastAsia"/>
        </w:rPr>
        <w:t>框架</w:t>
      </w:r>
      <w:r w:rsidR="00892C43">
        <w:rPr>
          <w:rFonts w:hint="eastAsia"/>
        </w:rPr>
        <w:t>（掌握）</w:t>
      </w:r>
    </w:p>
    <w:p w:rsidR="00847BF7" w:rsidRDefault="004C4A07" w:rsidP="00847BF7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拆分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293DD6">
        <w:rPr>
          <w:rFonts w:hint="eastAsia"/>
        </w:rPr>
        <w:t>（重点）</w:t>
      </w:r>
    </w:p>
    <w:p w:rsidR="00D125E5" w:rsidRDefault="001B1928" w:rsidP="00D125E5">
      <w:pPr>
        <w:pStyle w:val="a9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将每一层代码</w:t>
      </w:r>
      <w:r>
        <w:rPr>
          <w:rFonts w:hint="eastAsia"/>
        </w:rPr>
        <w:t>&amp;</w:t>
      </w:r>
      <w:r>
        <w:rPr>
          <w:rFonts w:hint="eastAsia"/>
        </w:rPr>
        <w:t>配置文件全部提取一个表现独立工程</w:t>
      </w:r>
    </w:p>
    <w:p w:rsidR="00EA53A0" w:rsidRPr="00BF01BA" w:rsidRDefault="0027308B" w:rsidP="00EA53A0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私服</w:t>
      </w:r>
      <w:r w:rsidR="00C1538D">
        <w:rPr>
          <w:rFonts w:hint="eastAsia"/>
        </w:rPr>
        <w:t>（了解）</w:t>
      </w:r>
    </w:p>
    <w:p w:rsidR="001377BA" w:rsidRPr="00AF46AC" w:rsidRDefault="001377BA" w:rsidP="00AF46AC">
      <w:pPr>
        <w:rPr>
          <w:rFonts w:hint="eastAsia"/>
        </w:rPr>
      </w:pPr>
    </w:p>
    <w:sectPr w:rsidR="001377BA" w:rsidRPr="00AF46AC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08E" w:rsidRDefault="00B6508E" w:rsidP="00256015">
      <w:r>
        <w:separator/>
      </w:r>
    </w:p>
  </w:endnote>
  <w:endnote w:type="continuationSeparator" w:id="0">
    <w:p w:rsidR="00B6508E" w:rsidRDefault="00B6508E" w:rsidP="00256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08E" w:rsidRDefault="00B6508E" w:rsidP="00256015">
      <w:r>
        <w:separator/>
      </w:r>
    </w:p>
  </w:footnote>
  <w:footnote w:type="continuationSeparator" w:id="0">
    <w:p w:rsidR="00B6508E" w:rsidRDefault="00B6508E" w:rsidP="00256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4015"/>
    <w:multiLevelType w:val="hybridMultilevel"/>
    <w:tmpl w:val="96D863AA"/>
    <w:lvl w:ilvl="0" w:tplc="C21C4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9B439C"/>
    <w:multiLevelType w:val="hybridMultilevel"/>
    <w:tmpl w:val="FF089226"/>
    <w:lvl w:ilvl="0" w:tplc="22D254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677C97"/>
    <w:multiLevelType w:val="hybridMultilevel"/>
    <w:tmpl w:val="5C2C8BCA"/>
    <w:lvl w:ilvl="0" w:tplc="22A0A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C165B7"/>
    <w:multiLevelType w:val="hybridMultilevel"/>
    <w:tmpl w:val="A5507688"/>
    <w:lvl w:ilvl="0" w:tplc="969EB1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8715EF"/>
    <w:multiLevelType w:val="hybridMultilevel"/>
    <w:tmpl w:val="6980BBD2"/>
    <w:lvl w:ilvl="0" w:tplc="DF9884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E76908"/>
    <w:multiLevelType w:val="hybridMultilevel"/>
    <w:tmpl w:val="8D72BFAA"/>
    <w:lvl w:ilvl="0" w:tplc="A6024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7A583A"/>
    <w:multiLevelType w:val="hybridMultilevel"/>
    <w:tmpl w:val="F5263B5A"/>
    <w:lvl w:ilvl="0" w:tplc="88525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A64379"/>
    <w:multiLevelType w:val="hybridMultilevel"/>
    <w:tmpl w:val="10A27D04"/>
    <w:lvl w:ilvl="0" w:tplc="35929E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583E127A"/>
    <w:multiLevelType w:val="hybridMultilevel"/>
    <w:tmpl w:val="EE04D980"/>
    <w:lvl w:ilvl="0" w:tplc="5276D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090810"/>
    <w:multiLevelType w:val="hybridMultilevel"/>
    <w:tmpl w:val="920EC36C"/>
    <w:lvl w:ilvl="0" w:tplc="5C12AF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C742E8"/>
    <w:multiLevelType w:val="multilevel"/>
    <w:tmpl w:val="6DC742E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2C6687"/>
    <w:multiLevelType w:val="hybridMultilevel"/>
    <w:tmpl w:val="C85AC0EE"/>
    <w:lvl w:ilvl="0" w:tplc="672093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4554C9"/>
    <w:multiLevelType w:val="hybridMultilevel"/>
    <w:tmpl w:val="936C31CE"/>
    <w:lvl w:ilvl="0" w:tplc="46C201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8E76AD"/>
    <w:multiLevelType w:val="hybridMultilevel"/>
    <w:tmpl w:val="F9F851E6"/>
    <w:lvl w:ilvl="0" w:tplc="ACA6CD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B343C6"/>
    <w:multiLevelType w:val="hybridMultilevel"/>
    <w:tmpl w:val="30D0064E"/>
    <w:lvl w:ilvl="0" w:tplc="7F3EE4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BE0C28"/>
    <w:multiLevelType w:val="hybridMultilevel"/>
    <w:tmpl w:val="324E588C"/>
    <w:lvl w:ilvl="0" w:tplc="0D1C5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8"/>
    <w:lvlOverride w:ilvl="1">
      <w:startOverride w:val="1"/>
    </w:lvlOverride>
  </w:num>
  <w:num w:numId="3">
    <w:abstractNumId w:val="11"/>
  </w:num>
  <w:num w:numId="4">
    <w:abstractNumId w:val="8"/>
    <w:lvlOverride w:ilvl="1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6"/>
  </w:num>
  <w:num w:numId="8">
    <w:abstractNumId w:val="13"/>
  </w:num>
  <w:num w:numId="9">
    <w:abstractNumId w:val="3"/>
  </w:num>
  <w:num w:numId="10">
    <w:abstractNumId w:val="14"/>
  </w:num>
  <w:num w:numId="11">
    <w:abstractNumId w:val="10"/>
  </w:num>
  <w:num w:numId="12">
    <w:abstractNumId w:val="15"/>
  </w:num>
  <w:num w:numId="13">
    <w:abstractNumId w:val="12"/>
  </w:num>
  <w:num w:numId="14">
    <w:abstractNumId w:val="5"/>
  </w:num>
  <w:num w:numId="15">
    <w:abstractNumId w:val="9"/>
  </w:num>
  <w:num w:numId="16">
    <w:abstractNumId w:val="0"/>
  </w:num>
  <w:num w:numId="17">
    <w:abstractNumId w:val="1"/>
  </w:num>
  <w:num w:numId="18">
    <w:abstractNumId w:val="4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40E"/>
    <w:rsid w:val="00000414"/>
    <w:rsid w:val="00000B25"/>
    <w:rsid w:val="00000EEC"/>
    <w:rsid w:val="0000108F"/>
    <w:rsid w:val="000025C0"/>
    <w:rsid w:val="00003056"/>
    <w:rsid w:val="00003226"/>
    <w:rsid w:val="000034C0"/>
    <w:rsid w:val="00004768"/>
    <w:rsid w:val="00004F77"/>
    <w:rsid w:val="00005E5D"/>
    <w:rsid w:val="00007485"/>
    <w:rsid w:val="00010438"/>
    <w:rsid w:val="0001158A"/>
    <w:rsid w:val="0001165F"/>
    <w:rsid w:val="000124CE"/>
    <w:rsid w:val="00012E4D"/>
    <w:rsid w:val="00013BAF"/>
    <w:rsid w:val="00015514"/>
    <w:rsid w:val="00015B13"/>
    <w:rsid w:val="00015FEB"/>
    <w:rsid w:val="000161A8"/>
    <w:rsid w:val="00016A62"/>
    <w:rsid w:val="00017441"/>
    <w:rsid w:val="000176C0"/>
    <w:rsid w:val="000212B5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23F2"/>
    <w:rsid w:val="000333E6"/>
    <w:rsid w:val="00033A95"/>
    <w:rsid w:val="000340A1"/>
    <w:rsid w:val="0003486E"/>
    <w:rsid w:val="00034E13"/>
    <w:rsid w:val="000358D6"/>
    <w:rsid w:val="00035D2D"/>
    <w:rsid w:val="00037399"/>
    <w:rsid w:val="000405A8"/>
    <w:rsid w:val="00042409"/>
    <w:rsid w:val="000444A9"/>
    <w:rsid w:val="000445D7"/>
    <w:rsid w:val="00044F7A"/>
    <w:rsid w:val="000459DF"/>
    <w:rsid w:val="00045E04"/>
    <w:rsid w:val="00050876"/>
    <w:rsid w:val="00050F38"/>
    <w:rsid w:val="00050F95"/>
    <w:rsid w:val="00051C2E"/>
    <w:rsid w:val="000572CF"/>
    <w:rsid w:val="0006063C"/>
    <w:rsid w:val="000606E0"/>
    <w:rsid w:val="00061794"/>
    <w:rsid w:val="00062364"/>
    <w:rsid w:val="00063068"/>
    <w:rsid w:val="00064C29"/>
    <w:rsid w:val="00065340"/>
    <w:rsid w:val="00065925"/>
    <w:rsid w:val="00065C0C"/>
    <w:rsid w:val="00065E4D"/>
    <w:rsid w:val="000663F0"/>
    <w:rsid w:val="00066560"/>
    <w:rsid w:val="000667AB"/>
    <w:rsid w:val="000702B6"/>
    <w:rsid w:val="00071761"/>
    <w:rsid w:val="00072353"/>
    <w:rsid w:val="00072D4D"/>
    <w:rsid w:val="00073BF8"/>
    <w:rsid w:val="000743B5"/>
    <w:rsid w:val="0007443A"/>
    <w:rsid w:val="0007474A"/>
    <w:rsid w:val="00074FAE"/>
    <w:rsid w:val="00076890"/>
    <w:rsid w:val="0007742A"/>
    <w:rsid w:val="000774EE"/>
    <w:rsid w:val="00077C97"/>
    <w:rsid w:val="00077D27"/>
    <w:rsid w:val="00080022"/>
    <w:rsid w:val="0008119A"/>
    <w:rsid w:val="00081A0F"/>
    <w:rsid w:val="00081D3A"/>
    <w:rsid w:val="00081D54"/>
    <w:rsid w:val="000821A6"/>
    <w:rsid w:val="000826FA"/>
    <w:rsid w:val="00082870"/>
    <w:rsid w:val="00083DFC"/>
    <w:rsid w:val="0008476E"/>
    <w:rsid w:val="00084ED2"/>
    <w:rsid w:val="00084ED9"/>
    <w:rsid w:val="00084F32"/>
    <w:rsid w:val="00085A46"/>
    <w:rsid w:val="00086600"/>
    <w:rsid w:val="000872AC"/>
    <w:rsid w:val="000874AA"/>
    <w:rsid w:val="0009029F"/>
    <w:rsid w:val="0009175E"/>
    <w:rsid w:val="00092129"/>
    <w:rsid w:val="00093562"/>
    <w:rsid w:val="00094165"/>
    <w:rsid w:val="00096452"/>
    <w:rsid w:val="000964FC"/>
    <w:rsid w:val="00096574"/>
    <w:rsid w:val="000A06AC"/>
    <w:rsid w:val="000A1141"/>
    <w:rsid w:val="000A12C2"/>
    <w:rsid w:val="000A1FDB"/>
    <w:rsid w:val="000A20EC"/>
    <w:rsid w:val="000A276E"/>
    <w:rsid w:val="000A303B"/>
    <w:rsid w:val="000A4DAC"/>
    <w:rsid w:val="000A543A"/>
    <w:rsid w:val="000A70EA"/>
    <w:rsid w:val="000B13CA"/>
    <w:rsid w:val="000B1999"/>
    <w:rsid w:val="000B1DC3"/>
    <w:rsid w:val="000B38F0"/>
    <w:rsid w:val="000C01A5"/>
    <w:rsid w:val="000C0BD6"/>
    <w:rsid w:val="000C2174"/>
    <w:rsid w:val="000C2A62"/>
    <w:rsid w:val="000C49BA"/>
    <w:rsid w:val="000C4AD7"/>
    <w:rsid w:val="000C4B9B"/>
    <w:rsid w:val="000C4EA4"/>
    <w:rsid w:val="000C5002"/>
    <w:rsid w:val="000C5EA8"/>
    <w:rsid w:val="000C5F62"/>
    <w:rsid w:val="000C6423"/>
    <w:rsid w:val="000C685A"/>
    <w:rsid w:val="000C6C81"/>
    <w:rsid w:val="000C75A4"/>
    <w:rsid w:val="000C7699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621D"/>
    <w:rsid w:val="000D7367"/>
    <w:rsid w:val="000D7635"/>
    <w:rsid w:val="000E01C8"/>
    <w:rsid w:val="000E1CBF"/>
    <w:rsid w:val="000E20D0"/>
    <w:rsid w:val="000E3232"/>
    <w:rsid w:val="000E341D"/>
    <w:rsid w:val="000E3AAA"/>
    <w:rsid w:val="000E4BF4"/>
    <w:rsid w:val="000E53E6"/>
    <w:rsid w:val="000F099C"/>
    <w:rsid w:val="000F2654"/>
    <w:rsid w:val="000F2969"/>
    <w:rsid w:val="000F3131"/>
    <w:rsid w:val="000F3ABC"/>
    <w:rsid w:val="000F3E92"/>
    <w:rsid w:val="000F478B"/>
    <w:rsid w:val="000F5547"/>
    <w:rsid w:val="000F5E46"/>
    <w:rsid w:val="000F6A91"/>
    <w:rsid w:val="000F7404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694"/>
    <w:rsid w:val="001107B4"/>
    <w:rsid w:val="001115DD"/>
    <w:rsid w:val="00112374"/>
    <w:rsid w:val="00113069"/>
    <w:rsid w:val="00113B6D"/>
    <w:rsid w:val="00113DA3"/>
    <w:rsid w:val="001141CE"/>
    <w:rsid w:val="00114681"/>
    <w:rsid w:val="001158DC"/>
    <w:rsid w:val="0011602E"/>
    <w:rsid w:val="001165A3"/>
    <w:rsid w:val="00117D2C"/>
    <w:rsid w:val="001208B5"/>
    <w:rsid w:val="00120F07"/>
    <w:rsid w:val="001211E2"/>
    <w:rsid w:val="001230FD"/>
    <w:rsid w:val="00124A41"/>
    <w:rsid w:val="00125671"/>
    <w:rsid w:val="00125780"/>
    <w:rsid w:val="00126C9D"/>
    <w:rsid w:val="00127431"/>
    <w:rsid w:val="0012743E"/>
    <w:rsid w:val="001277D2"/>
    <w:rsid w:val="00131161"/>
    <w:rsid w:val="001315CD"/>
    <w:rsid w:val="00131696"/>
    <w:rsid w:val="0013394B"/>
    <w:rsid w:val="00133DBE"/>
    <w:rsid w:val="0013726F"/>
    <w:rsid w:val="001377BA"/>
    <w:rsid w:val="00137D7A"/>
    <w:rsid w:val="00140551"/>
    <w:rsid w:val="001416F0"/>
    <w:rsid w:val="0014384A"/>
    <w:rsid w:val="00143DBD"/>
    <w:rsid w:val="001445ED"/>
    <w:rsid w:val="00146415"/>
    <w:rsid w:val="001500F1"/>
    <w:rsid w:val="00150B72"/>
    <w:rsid w:val="00151101"/>
    <w:rsid w:val="00151114"/>
    <w:rsid w:val="00152685"/>
    <w:rsid w:val="001531A8"/>
    <w:rsid w:val="001534BE"/>
    <w:rsid w:val="00153822"/>
    <w:rsid w:val="00154534"/>
    <w:rsid w:val="00154740"/>
    <w:rsid w:val="00155176"/>
    <w:rsid w:val="001551FF"/>
    <w:rsid w:val="001552BB"/>
    <w:rsid w:val="001553AB"/>
    <w:rsid w:val="00156847"/>
    <w:rsid w:val="00157068"/>
    <w:rsid w:val="0016136A"/>
    <w:rsid w:val="00161BD8"/>
    <w:rsid w:val="0016233D"/>
    <w:rsid w:val="00165050"/>
    <w:rsid w:val="001657C3"/>
    <w:rsid w:val="0016629F"/>
    <w:rsid w:val="00167494"/>
    <w:rsid w:val="001704E4"/>
    <w:rsid w:val="00170559"/>
    <w:rsid w:val="00171A53"/>
    <w:rsid w:val="0017330F"/>
    <w:rsid w:val="00175923"/>
    <w:rsid w:val="00176DBF"/>
    <w:rsid w:val="001771F6"/>
    <w:rsid w:val="001801B7"/>
    <w:rsid w:val="001801F0"/>
    <w:rsid w:val="0018020B"/>
    <w:rsid w:val="00180D6C"/>
    <w:rsid w:val="00182BE7"/>
    <w:rsid w:val="001831C5"/>
    <w:rsid w:val="001841B2"/>
    <w:rsid w:val="00184767"/>
    <w:rsid w:val="001855CF"/>
    <w:rsid w:val="00186412"/>
    <w:rsid w:val="00186F79"/>
    <w:rsid w:val="001903C6"/>
    <w:rsid w:val="001918C1"/>
    <w:rsid w:val="00193489"/>
    <w:rsid w:val="001944BF"/>
    <w:rsid w:val="00194EC0"/>
    <w:rsid w:val="00195865"/>
    <w:rsid w:val="00196338"/>
    <w:rsid w:val="0019732E"/>
    <w:rsid w:val="00197CF8"/>
    <w:rsid w:val="001A15B2"/>
    <w:rsid w:val="001A1698"/>
    <w:rsid w:val="001A2BC1"/>
    <w:rsid w:val="001A2E28"/>
    <w:rsid w:val="001A3E55"/>
    <w:rsid w:val="001A4399"/>
    <w:rsid w:val="001A53C5"/>
    <w:rsid w:val="001A721C"/>
    <w:rsid w:val="001B065C"/>
    <w:rsid w:val="001B0A91"/>
    <w:rsid w:val="001B1928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181C"/>
    <w:rsid w:val="001C1857"/>
    <w:rsid w:val="001C1D4C"/>
    <w:rsid w:val="001C1FFE"/>
    <w:rsid w:val="001C2417"/>
    <w:rsid w:val="001C290D"/>
    <w:rsid w:val="001C2E96"/>
    <w:rsid w:val="001C3880"/>
    <w:rsid w:val="001C420B"/>
    <w:rsid w:val="001C42B4"/>
    <w:rsid w:val="001C4FDA"/>
    <w:rsid w:val="001C5772"/>
    <w:rsid w:val="001C5B94"/>
    <w:rsid w:val="001D0404"/>
    <w:rsid w:val="001D0B2F"/>
    <w:rsid w:val="001D0D63"/>
    <w:rsid w:val="001D307C"/>
    <w:rsid w:val="001D3667"/>
    <w:rsid w:val="001D38EA"/>
    <w:rsid w:val="001D3FE7"/>
    <w:rsid w:val="001D54A3"/>
    <w:rsid w:val="001D5915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2EE6"/>
    <w:rsid w:val="001E4782"/>
    <w:rsid w:val="001E4A7B"/>
    <w:rsid w:val="001E5759"/>
    <w:rsid w:val="001E62A1"/>
    <w:rsid w:val="001E6A8A"/>
    <w:rsid w:val="001E6D7D"/>
    <w:rsid w:val="001E6E01"/>
    <w:rsid w:val="001E7CFF"/>
    <w:rsid w:val="001F0562"/>
    <w:rsid w:val="001F08A8"/>
    <w:rsid w:val="001F2A11"/>
    <w:rsid w:val="001F313A"/>
    <w:rsid w:val="001F5815"/>
    <w:rsid w:val="001F7D13"/>
    <w:rsid w:val="00200733"/>
    <w:rsid w:val="00201550"/>
    <w:rsid w:val="002015B0"/>
    <w:rsid w:val="00202CD3"/>
    <w:rsid w:val="002030CE"/>
    <w:rsid w:val="002035B9"/>
    <w:rsid w:val="0020393D"/>
    <w:rsid w:val="0020475B"/>
    <w:rsid w:val="00205706"/>
    <w:rsid w:val="00205F77"/>
    <w:rsid w:val="002061C5"/>
    <w:rsid w:val="002064C7"/>
    <w:rsid w:val="00207393"/>
    <w:rsid w:val="0020793F"/>
    <w:rsid w:val="002079DA"/>
    <w:rsid w:val="002100A3"/>
    <w:rsid w:val="002111E1"/>
    <w:rsid w:val="002124C5"/>
    <w:rsid w:val="0021377C"/>
    <w:rsid w:val="002157B3"/>
    <w:rsid w:val="00216562"/>
    <w:rsid w:val="002206E1"/>
    <w:rsid w:val="00221425"/>
    <w:rsid w:val="00221791"/>
    <w:rsid w:val="002220DE"/>
    <w:rsid w:val="0022401F"/>
    <w:rsid w:val="00225436"/>
    <w:rsid w:val="00225EC0"/>
    <w:rsid w:val="00226171"/>
    <w:rsid w:val="00226933"/>
    <w:rsid w:val="0022796E"/>
    <w:rsid w:val="00227A86"/>
    <w:rsid w:val="00227BDA"/>
    <w:rsid w:val="00230997"/>
    <w:rsid w:val="00233EBC"/>
    <w:rsid w:val="00234373"/>
    <w:rsid w:val="00234905"/>
    <w:rsid w:val="0023493B"/>
    <w:rsid w:val="00235444"/>
    <w:rsid w:val="00235E3C"/>
    <w:rsid w:val="0023653F"/>
    <w:rsid w:val="0023665A"/>
    <w:rsid w:val="00237525"/>
    <w:rsid w:val="0023775C"/>
    <w:rsid w:val="002410E4"/>
    <w:rsid w:val="0024158D"/>
    <w:rsid w:val="002448B3"/>
    <w:rsid w:val="00252E0C"/>
    <w:rsid w:val="00252EA4"/>
    <w:rsid w:val="00253967"/>
    <w:rsid w:val="00254105"/>
    <w:rsid w:val="00254771"/>
    <w:rsid w:val="00255288"/>
    <w:rsid w:val="00255B7E"/>
    <w:rsid w:val="00256015"/>
    <w:rsid w:val="0025644A"/>
    <w:rsid w:val="002579B3"/>
    <w:rsid w:val="002635DA"/>
    <w:rsid w:val="00263F50"/>
    <w:rsid w:val="00265FD6"/>
    <w:rsid w:val="00267675"/>
    <w:rsid w:val="002679DB"/>
    <w:rsid w:val="002703C3"/>
    <w:rsid w:val="00270F0D"/>
    <w:rsid w:val="002715B9"/>
    <w:rsid w:val="002718CA"/>
    <w:rsid w:val="002725C7"/>
    <w:rsid w:val="00272AAA"/>
    <w:rsid w:val="0027308B"/>
    <w:rsid w:val="00274184"/>
    <w:rsid w:val="00274369"/>
    <w:rsid w:val="00274450"/>
    <w:rsid w:val="00274FFA"/>
    <w:rsid w:val="002753D5"/>
    <w:rsid w:val="00276C9E"/>
    <w:rsid w:val="0027711E"/>
    <w:rsid w:val="002774C9"/>
    <w:rsid w:val="002816DE"/>
    <w:rsid w:val="00281A43"/>
    <w:rsid w:val="00282219"/>
    <w:rsid w:val="002827DA"/>
    <w:rsid w:val="00282E05"/>
    <w:rsid w:val="00282F3B"/>
    <w:rsid w:val="002838AE"/>
    <w:rsid w:val="002840C0"/>
    <w:rsid w:val="0028589A"/>
    <w:rsid w:val="00286264"/>
    <w:rsid w:val="00287245"/>
    <w:rsid w:val="00287B02"/>
    <w:rsid w:val="00290024"/>
    <w:rsid w:val="00290894"/>
    <w:rsid w:val="0029099C"/>
    <w:rsid w:val="0029203B"/>
    <w:rsid w:val="00292802"/>
    <w:rsid w:val="002929B1"/>
    <w:rsid w:val="002930FE"/>
    <w:rsid w:val="00293DD6"/>
    <w:rsid w:val="00293E4D"/>
    <w:rsid w:val="0029414E"/>
    <w:rsid w:val="00295AA1"/>
    <w:rsid w:val="00295C23"/>
    <w:rsid w:val="002960A5"/>
    <w:rsid w:val="00297BF5"/>
    <w:rsid w:val="002A00D5"/>
    <w:rsid w:val="002A2FA9"/>
    <w:rsid w:val="002A4985"/>
    <w:rsid w:val="002A5298"/>
    <w:rsid w:val="002A5602"/>
    <w:rsid w:val="002A6D83"/>
    <w:rsid w:val="002A7131"/>
    <w:rsid w:val="002A761E"/>
    <w:rsid w:val="002A7793"/>
    <w:rsid w:val="002B0435"/>
    <w:rsid w:val="002B0D41"/>
    <w:rsid w:val="002B1358"/>
    <w:rsid w:val="002B15F4"/>
    <w:rsid w:val="002B1CC3"/>
    <w:rsid w:val="002B22BE"/>
    <w:rsid w:val="002B40A4"/>
    <w:rsid w:val="002B5798"/>
    <w:rsid w:val="002B5A22"/>
    <w:rsid w:val="002B6833"/>
    <w:rsid w:val="002B791D"/>
    <w:rsid w:val="002B7AF5"/>
    <w:rsid w:val="002B7DB3"/>
    <w:rsid w:val="002C0886"/>
    <w:rsid w:val="002C2283"/>
    <w:rsid w:val="002C252D"/>
    <w:rsid w:val="002C3653"/>
    <w:rsid w:val="002C4620"/>
    <w:rsid w:val="002C5AB2"/>
    <w:rsid w:val="002C5EA4"/>
    <w:rsid w:val="002C7115"/>
    <w:rsid w:val="002C76F5"/>
    <w:rsid w:val="002D06A3"/>
    <w:rsid w:val="002D1122"/>
    <w:rsid w:val="002D15C7"/>
    <w:rsid w:val="002D1E3E"/>
    <w:rsid w:val="002D2EC6"/>
    <w:rsid w:val="002D33A9"/>
    <w:rsid w:val="002D48C3"/>
    <w:rsid w:val="002D6276"/>
    <w:rsid w:val="002D6947"/>
    <w:rsid w:val="002D7007"/>
    <w:rsid w:val="002D7587"/>
    <w:rsid w:val="002D771E"/>
    <w:rsid w:val="002D7CA3"/>
    <w:rsid w:val="002E073E"/>
    <w:rsid w:val="002E28F5"/>
    <w:rsid w:val="002E2A5E"/>
    <w:rsid w:val="002E52D1"/>
    <w:rsid w:val="002E53A6"/>
    <w:rsid w:val="002E7E88"/>
    <w:rsid w:val="002F08E5"/>
    <w:rsid w:val="002F0A69"/>
    <w:rsid w:val="002F14D2"/>
    <w:rsid w:val="002F1999"/>
    <w:rsid w:val="002F1EC4"/>
    <w:rsid w:val="002F2F9D"/>
    <w:rsid w:val="002F422B"/>
    <w:rsid w:val="002F4AF0"/>
    <w:rsid w:val="002F5E88"/>
    <w:rsid w:val="002F62CC"/>
    <w:rsid w:val="002F6F6E"/>
    <w:rsid w:val="002F6FDB"/>
    <w:rsid w:val="002F7094"/>
    <w:rsid w:val="002F7EC7"/>
    <w:rsid w:val="0030009A"/>
    <w:rsid w:val="00300420"/>
    <w:rsid w:val="00300485"/>
    <w:rsid w:val="00301AAA"/>
    <w:rsid w:val="00302039"/>
    <w:rsid w:val="00303204"/>
    <w:rsid w:val="00303488"/>
    <w:rsid w:val="0030528E"/>
    <w:rsid w:val="0030538D"/>
    <w:rsid w:val="00306611"/>
    <w:rsid w:val="00310316"/>
    <w:rsid w:val="00310E20"/>
    <w:rsid w:val="00311254"/>
    <w:rsid w:val="00312DAD"/>
    <w:rsid w:val="00312DE2"/>
    <w:rsid w:val="003132C6"/>
    <w:rsid w:val="00313717"/>
    <w:rsid w:val="003138F2"/>
    <w:rsid w:val="003139C8"/>
    <w:rsid w:val="00314525"/>
    <w:rsid w:val="003148D3"/>
    <w:rsid w:val="0031534A"/>
    <w:rsid w:val="00316419"/>
    <w:rsid w:val="00317BAA"/>
    <w:rsid w:val="00317D8B"/>
    <w:rsid w:val="00320A0D"/>
    <w:rsid w:val="00320FB4"/>
    <w:rsid w:val="00321D2B"/>
    <w:rsid w:val="003258D0"/>
    <w:rsid w:val="003264C8"/>
    <w:rsid w:val="00326508"/>
    <w:rsid w:val="003277F3"/>
    <w:rsid w:val="003313C6"/>
    <w:rsid w:val="00332095"/>
    <w:rsid w:val="003334CC"/>
    <w:rsid w:val="00334A25"/>
    <w:rsid w:val="00335A93"/>
    <w:rsid w:val="00335C62"/>
    <w:rsid w:val="003360BC"/>
    <w:rsid w:val="0033738F"/>
    <w:rsid w:val="0033748E"/>
    <w:rsid w:val="003375F9"/>
    <w:rsid w:val="00337CC2"/>
    <w:rsid w:val="00337D2E"/>
    <w:rsid w:val="00342240"/>
    <w:rsid w:val="003425C8"/>
    <w:rsid w:val="00344F01"/>
    <w:rsid w:val="00346FB9"/>
    <w:rsid w:val="003508BC"/>
    <w:rsid w:val="00350EBC"/>
    <w:rsid w:val="00350F59"/>
    <w:rsid w:val="003513A6"/>
    <w:rsid w:val="00352092"/>
    <w:rsid w:val="00352C07"/>
    <w:rsid w:val="003539F4"/>
    <w:rsid w:val="00353ED0"/>
    <w:rsid w:val="00353EE7"/>
    <w:rsid w:val="00354DD5"/>
    <w:rsid w:val="0035571B"/>
    <w:rsid w:val="00355F61"/>
    <w:rsid w:val="00357FEB"/>
    <w:rsid w:val="003608AA"/>
    <w:rsid w:val="0036310F"/>
    <w:rsid w:val="00363EE4"/>
    <w:rsid w:val="00365CE3"/>
    <w:rsid w:val="00366734"/>
    <w:rsid w:val="003679CD"/>
    <w:rsid w:val="003701B1"/>
    <w:rsid w:val="00370A84"/>
    <w:rsid w:val="00373219"/>
    <w:rsid w:val="0037335A"/>
    <w:rsid w:val="00373901"/>
    <w:rsid w:val="00373DA7"/>
    <w:rsid w:val="00375118"/>
    <w:rsid w:val="0037515E"/>
    <w:rsid w:val="0037554B"/>
    <w:rsid w:val="00375BFA"/>
    <w:rsid w:val="00375EE1"/>
    <w:rsid w:val="003768F1"/>
    <w:rsid w:val="00377619"/>
    <w:rsid w:val="00377716"/>
    <w:rsid w:val="003802AB"/>
    <w:rsid w:val="0038051E"/>
    <w:rsid w:val="00380F07"/>
    <w:rsid w:val="003815B3"/>
    <w:rsid w:val="00382043"/>
    <w:rsid w:val="0038215E"/>
    <w:rsid w:val="0038257B"/>
    <w:rsid w:val="003835CC"/>
    <w:rsid w:val="003836E1"/>
    <w:rsid w:val="00383EA0"/>
    <w:rsid w:val="003841FF"/>
    <w:rsid w:val="0038667D"/>
    <w:rsid w:val="00390B2B"/>
    <w:rsid w:val="00391216"/>
    <w:rsid w:val="00391250"/>
    <w:rsid w:val="00391C64"/>
    <w:rsid w:val="00392950"/>
    <w:rsid w:val="00393ED3"/>
    <w:rsid w:val="0039466A"/>
    <w:rsid w:val="00394A18"/>
    <w:rsid w:val="003963BE"/>
    <w:rsid w:val="00397770"/>
    <w:rsid w:val="003A0A3B"/>
    <w:rsid w:val="003A1504"/>
    <w:rsid w:val="003A3848"/>
    <w:rsid w:val="003A4477"/>
    <w:rsid w:val="003A5BA9"/>
    <w:rsid w:val="003B0CBD"/>
    <w:rsid w:val="003B4813"/>
    <w:rsid w:val="003B4A52"/>
    <w:rsid w:val="003B4AEA"/>
    <w:rsid w:val="003B64B9"/>
    <w:rsid w:val="003B77A6"/>
    <w:rsid w:val="003C09E8"/>
    <w:rsid w:val="003C10FC"/>
    <w:rsid w:val="003C12A8"/>
    <w:rsid w:val="003C191E"/>
    <w:rsid w:val="003C1F76"/>
    <w:rsid w:val="003C3296"/>
    <w:rsid w:val="003C376B"/>
    <w:rsid w:val="003C3B09"/>
    <w:rsid w:val="003C4534"/>
    <w:rsid w:val="003C4543"/>
    <w:rsid w:val="003C5B76"/>
    <w:rsid w:val="003C5FCE"/>
    <w:rsid w:val="003C689F"/>
    <w:rsid w:val="003C7289"/>
    <w:rsid w:val="003C7E75"/>
    <w:rsid w:val="003D00D8"/>
    <w:rsid w:val="003D1EEB"/>
    <w:rsid w:val="003D2DEA"/>
    <w:rsid w:val="003D3A31"/>
    <w:rsid w:val="003D4993"/>
    <w:rsid w:val="003D4E18"/>
    <w:rsid w:val="003D51C0"/>
    <w:rsid w:val="003D625C"/>
    <w:rsid w:val="003D6F0E"/>
    <w:rsid w:val="003D7107"/>
    <w:rsid w:val="003E0A44"/>
    <w:rsid w:val="003E0EB6"/>
    <w:rsid w:val="003E11EC"/>
    <w:rsid w:val="003E1A8E"/>
    <w:rsid w:val="003E2004"/>
    <w:rsid w:val="003E23EE"/>
    <w:rsid w:val="003E3E10"/>
    <w:rsid w:val="003E41B0"/>
    <w:rsid w:val="003E469B"/>
    <w:rsid w:val="003E4CD5"/>
    <w:rsid w:val="003E5B0F"/>
    <w:rsid w:val="003E700B"/>
    <w:rsid w:val="003E76CE"/>
    <w:rsid w:val="003F07C3"/>
    <w:rsid w:val="003F195C"/>
    <w:rsid w:val="003F2FF2"/>
    <w:rsid w:val="003F33EB"/>
    <w:rsid w:val="003F3836"/>
    <w:rsid w:val="003F39BB"/>
    <w:rsid w:val="003F4610"/>
    <w:rsid w:val="003F7146"/>
    <w:rsid w:val="003F790B"/>
    <w:rsid w:val="00400CB5"/>
    <w:rsid w:val="00401269"/>
    <w:rsid w:val="00402792"/>
    <w:rsid w:val="00402D65"/>
    <w:rsid w:val="0040343F"/>
    <w:rsid w:val="00403759"/>
    <w:rsid w:val="00404877"/>
    <w:rsid w:val="00404B79"/>
    <w:rsid w:val="00404CCF"/>
    <w:rsid w:val="00405509"/>
    <w:rsid w:val="00405BB9"/>
    <w:rsid w:val="00405BDE"/>
    <w:rsid w:val="00406B71"/>
    <w:rsid w:val="00406F20"/>
    <w:rsid w:val="00407015"/>
    <w:rsid w:val="004102E3"/>
    <w:rsid w:val="00410BBB"/>
    <w:rsid w:val="004119E5"/>
    <w:rsid w:val="00411ECA"/>
    <w:rsid w:val="00411F77"/>
    <w:rsid w:val="004124C8"/>
    <w:rsid w:val="00414D77"/>
    <w:rsid w:val="00415677"/>
    <w:rsid w:val="0041624C"/>
    <w:rsid w:val="0041696D"/>
    <w:rsid w:val="00422FB7"/>
    <w:rsid w:val="0042321C"/>
    <w:rsid w:val="00423AEF"/>
    <w:rsid w:val="00424194"/>
    <w:rsid w:val="0042466F"/>
    <w:rsid w:val="00424F4C"/>
    <w:rsid w:val="00425005"/>
    <w:rsid w:val="00425D0C"/>
    <w:rsid w:val="00425D2F"/>
    <w:rsid w:val="004261F5"/>
    <w:rsid w:val="004264C9"/>
    <w:rsid w:val="0042750D"/>
    <w:rsid w:val="00431FF7"/>
    <w:rsid w:val="0043228A"/>
    <w:rsid w:val="00433704"/>
    <w:rsid w:val="004343E4"/>
    <w:rsid w:val="0043491A"/>
    <w:rsid w:val="00434B9A"/>
    <w:rsid w:val="00435416"/>
    <w:rsid w:val="00435B17"/>
    <w:rsid w:val="00435BC4"/>
    <w:rsid w:val="00435F8D"/>
    <w:rsid w:val="004360BE"/>
    <w:rsid w:val="00436536"/>
    <w:rsid w:val="00436E16"/>
    <w:rsid w:val="00437E38"/>
    <w:rsid w:val="004400CD"/>
    <w:rsid w:val="00441999"/>
    <w:rsid w:val="004425F6"/>
    <w:rsid w:val="0044274C"/>
    <w:rsid w:val="00443F48"/>
    <w:rsid w:val="0044408A"/>
    <w:rsid w:val="004455FA"/>
    <w:rsid w:val="00445E50"/>
    <w:rsid w:val="00446C50"/>
    <w:rsid w:val="004471D4"/>
    <w:rsid w:val="00450378"/>
    <w:rsid w:val="00450AF0"/>
    <w:rsid w:val="004539D0"/>
    <w:rsid w:val="004548AB"/>
    <w:rsid w:val="00454F2F"/>
    <w:rsid w:val="00455B0F"/>
    <w:rsid w:val="00457033"/>
    <w:rsid w:val="004570BD"/>
    <w:rsid w:val="00463913"/>
    <w:rsid w:val="00466327"/>
    <w:rsid w:val="0046702C"/>
    <w:rsid w:val="00470D00"/>
    <w:rsid w:val="00471A00"/>
    <w:rsid w:val="00471B41"/>
    <w:rsid w:val="00472B02"/>
    <w:rsid w:val="00474064"/>
    <w:rsid w:val="004744C7"/>
    <w:rsid w:val="004744EA"/>
    <w:rsid w:val="00474C1C"/>
    <w:rsid w:val="00476575"/>
    <w:rsid w:val="00476604"/>
    <w:rsid w:val="00476F65"/>
    <w:rsid w:val="004813A5"/>
    <w:rsid w:val="00481572"/>
    <w:rsid w:val="00482DD7"/>
    <w:rsid w:val="00482E14"/>
    <w:rsid w:val="00483124"/>
    <w:rsid w:val="004831E4"/>
    <w:rsid w:val="0048338B"/>
    <w:rsid w:val="004840A1"/>
    <w:rsid w:val="00485B7D"/>
    <w:rsid w:val="00486505"/>
    <w:rsid w:val="004901D7"/>
    <w:rsid w:val="004902E1"/>
    <w:rsid w:val="00490D65"/>
    <w:rsid w:val="00490EE8"/>
    <w:rsid w:val="004943CD"/>
    <w:rsid w:val="004944A3"/>
    <w:rsid w:val="004956A2"/>
    <w:rsid w:val="0049606D"/>
    <w:rsid w:val="00496716"/>
    <w:rsid w:val="004A087C"/>
    <w:rsid w:val="004A1258"/>
    <w:rsid w:val="004A2758"/>
    <w:rsid w:val="004A35E1"/>
    <w:rsid w:val="004A43A6"/>
    <w:rsid w:val="004A4433"/>
    <w:rsid w:val="004A49EF"/>
    <w:rsid w:val="004A4A64"/>
    <w:rsid w:val="004A6E18"/>
    <w:rsid w:val="004B062C"/>
    <w:rsid w:val="004B08FF"/>
    <w:rsid w:val="004B0BEA"/>
    <w:rsid w:val="004B0BF2"/>
    <w:rsid w:val="004B21BF"/>
    <w:rsid w:val="004B228D"/>
    <w:rsid w:val="004B2CA9"/>
    <w:rsid w:val="004B3744"/>
    <w:rsid w:val="004B4F58"/>
    <w:rsid w:val="004B5284"/>
    <w:rsid w:val="004B5A1A"/>
    <w:rsid w:val="004B667F"/>
    <w:rsid w:val="004B6B49"/>
    <w:rsid w:val="004B6D74"/>
    <w:rsid w:val="004B7FD7"/>
    <w:rsid w:val="004C0766"/>
    <w:rsid w:val="004C174F"/>
    <w:rsid w:val="004C18E8"/>
    <w:rsid w:val="004C1AA1"/>
    <w:rsid w:val="004C200C"/>
    <w:rsid w:val="004C2CFF"/>
    <w:rsid w:val="004C353F"/>
    <w:rsid w:val="004C3D54"/>
    <w:rsid w:val="004C4A07"/>
    <w:rsid w:val="004C508B"/>
    <w:rsid w:val="004C52BA"/>
    <w:rsid w:val="004C5646"/>
    <w:rsid w:val="004C58D0"/>
    <w:rsid w:val="004C5933"/>
    <w:rsid w:val="004C6395"/>
    <w:rsid w:val="004C7186"/>
    <w:rsid w:val="004D0A83"/>
    <w:rsid w:val="004D0FEA"/>
    <w:rsid w:val="004D1F87"/>
    <w:rsid w:val="004D20F3"/>
    <w:rsid w:val="004D3305"/>
    <w:rsid w:val="004D3A2D"/>
    <w:rsid w:val="004D3F61"/>
    <w:rsid w:val="004D4EFF"/>
    <w:rsid w:val="004D59A5"/>
    <w:rsid w:val="004E0377"/>
    <w:rsid w:val="004E0D5A"/>
    <w:rsid w:val="004E23B3"/>
    <w:rsid w:val="004E309B"/>
    <w:rsid w:val="004E3A0C"/>
    <w:rsid w:val="004E3FA0"/>
    <w:rsid w:val="004E41D0"/>
    <w:rsid w:val="004E4C5B"/>
    <w:rsid w:val="004E4C6C"/>
    <w:rsid w:val="004E4FE8"/>
    <w:rsid w:val="004E5519"/>
    <w:rsid w:val="004E5AE2"/>
    <w:rsid w:val="004E7ED7"/>
    <w:rsid w:val="004F03FE"/>
    <w:rsid w:val="004F0483"/>
    <w:rsid w:val="004F05A0"/>
    <w:rsid w:val="004F0FCE"/>
    <w:rsid w:val="004F19FE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35E5"/>
    <w:rsid w:val="00503CF1"/>
    <w:rsid w:val="00507890"/>
    <w:rsid w:val="0051150D"/>
    <w:rsid w:val="005115BE"/>
    <w:rsid w:val="0051175D"/>
    <w:rsid w:val="0051175E"/>
    <w:rsid w:val="00511AB4"/>
    <w:rsid w:val="005125A4"/>
    <w:rsid w:val="005125BE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388B"/>
    <w:rsid w:val="005238E7"/>
    <w:rsid w:val="00523D24"/>
    <w:rsid w:val="0052437D"/>
    <w:rsid w:val="00524493"/>
    <w:rsid w:val="00524877"/>
    <w:rsid w:val="00525EFD"/>
    <w:rsid w:val="00525FD5"/>
    <w:rsid w:val="00526E60"/>
    <w:rsid w:val="0052717A"/>
    <w:rsid w:val="005275F1"/>
    <w:rsid w:val="00527D2C"/>
    <w:rsid w:val="00530295"/>
    <w:rsid w:val="00530A00"/>
    <w:rsid w:val="00530A4D"/>
    <w:rsid w:val="00533DD8"/>
    <w:rsid w:val="0053472F"/>
    <w:rsid w:val="00534C1E"/>
    <w:rsid w:val="00534EFC"/>
    <w:rsid w:val="005362BE"/>
    <w:rsid w:val="00536AF0"/>
    <w:rsid w:val="00536EE8"/>
    <w:rsid w:val="00537BD0"/>
    <w:rsid w:val="00537E04"/>
    <w:rsid w:val="005400C6"/>
    <w:rsid w:val="005403CE"/>
    <w:rsid w:val="00541630"/>
    <w:rsid w:val="00542954"/>
    <w:rsid w:val="00543CE4"/>
    <w:rsid w:val="00544DC1"/>
    <w:rsid w:val="005450AD"/>
    <w:rsid w:val="00546230"/>
    <w:rsid w:val="00546285"/>
    <w:rsid w:val="0054708C"/>
    <w:rsid w:val="005475A5"/>
    <w:rsid w:val="00550C0D"/>
    <w:rsid w:val="00550D57"/>
    <w:rsid w:val="00550F96"/>
    <w:rsid w:val="005515E8"/>
    <w:rsid w:val="005521D6"/>
    <w:rsid w:val="00552CB2"/>
    <w:rsid w:val="00552FA2"/>
    <w:rsid w:val="005530F4"/>
    <w:rsid w:val="005532EC"/>
    <w:rsid w:val="0055407C"/>
    <w:rsid w:val="005548B9"/>
    <w:rsid w:val="00554DA6"/>
    <w:rsid w:val="00555ADA"/>
    <w:rsid w:val="005560A0"/>
    <w:rsid w:val="005560D4"/>
    <w:rsid w:val="0055709A"/>
    <w:rsid w:val="00557784"/>
    <w:rsid w:val="00557912"/>
    <w:rsid w:val="00557D9A"/>
    <w:rsid w:val="00560FD4"/>
    <w:rsid w:val="00561460"/>
    <w:rsid w:val="00562BA5"/>
    <w:rsid w:val="00563E28"/>
    <w:rsid w:val="00563EDE"/>
    <w:rsid w:val="00564435"/>
    <w:rsid w:val="005644E2"/>
    <w:rsid w:val="0056524A"/>
    <w:rsid w:val="0056529E"/>
    <w:rsid w:val="00566EDE"/>
    <w:rsid w:val="00566F69"/>
    <w:rsid w:val="00570A14"/>
    <w:rsid w:val="00572FC0"/>
    <w:rsid w:val="005735BE"/>
    <w:rsid w:val="0057534E"/>
    <w:rsid w:val="00577BFA"/>
    <w:rsid w:val="00580165"/>
    <w:rsid w:val="0058124E"/>
    <w:rsid w:val="005820D1"/>
    <w:rsid w:val="0058245E"/>
    <w:rsid w:val="0058297D"/>
    <w:rsid w:val="00582D06"/>
    <w:rsid w:val="00582F10"/>
    <w:rsid w:val="0058333F"/>
    <w:rsid w:val="00584841"/>
    <w:rsid w:val="00584ACD"/>
    <w:rsid w:val="00585222"/>
    <w:rsid w:val="00585372"/>
    <w:rsid w:val="00587DF6"/>
    <w:rsid w:val="005904FB"/>
    <w:rsid w:val="005907B0"/>
    <w:rsid w:val="00590EA5"/>
    <w:rsid w:val="0059187A"/>
    <w:rsid w:val="0059226B"/>
    <w:rsid w:val="005936A6"/>
    <w:rsid w:val="005947A2"/>
    <w:rsid w:val="00594B04"/>
    <w:rsid w:val="00595160"/>
    <w:rsid w:val="0059564C"/>
    <w:rsid w:val="00595C22"/>
    <w:rsid w:val="00596994"/>
    <w:rsid w:val="005973B6"/>
    <w:rsid w:val="005A054A"/>
    <w:rsid w:val="005A0A4C"/>
    <w:rsid w:val="005A2BFF"/>
    <w:rsid w:val="005A3B1F"/>
    <w:rsid w:val="005A40C6"/>
    <w:rsid w:val="005A470C"/>
    <w:rsid w:val="005A4712"/>
    <w:rsid w:val="005A56A5"/>
    <w:rsid w:val="005A6265"/>
    <w:rsid w:val="005A756F"/>
    <w:rsid w:val="005B07B4"/>
    <w:rsid w:val="005B096E"/>
    <w:rsid w:val="005B0E5F"/>
    <w:rsid w:val="005B10FA"/>
    <w:rsid w:val="005B3085"/>
    <w:rsid w:val="005B56CC"/>
    <w:rsid w:val="005B5EFF"/>
    <w:rsid w:val="005B6EC2"/>
    <w:rsid w:val="005B6F75"/>
    <w:rsid w:val="005C0A2E"/>
    <w:rsid w:val="005C2D76"/>
    <w:rsid w:val="005C2DEE"/>
    <w:rsid w:val="005C4174"/>
    <w:rsid w:val="005C5631"/>
    <w:rsid w:val="005C56E6"/>
    <w:rsid w:val="005C57CB"/>
    <w:rsid w:val="005C726F"/>
    <w:rsid w:val="005D0261"/>
    <w:rsid w:val="005D0319"/>
    <w:rsid w:val="005D0C33"/>
    <w:rsid w:val="005D1D9C"/>
    <w:rsid w:val="005D2324"/>
    <w:rsid w:val="005D2CC5"/>
    <w:rsid w:val="005D415A"/>
    <w:rsid w:val="005D49C7"/>
    <w:rsid w:val="005D49E0"/>
    <w:rsid w:val="005D5079"/>
    <w:rsid w:val="005D5433"/>
    <w:rsid w:val="005D5768"/>
    <w:rsid w:val="005D604D"/>
    <w:rsid w:val="005D79FF"/>
    <w:rsid w:val="005E0296"/>
    <w:rsid w:val="005E082D"/>
    <w:rsid w:val="005E0EF5"/>
    <w:rsid w:val="005E0FDC"/>
    <w:rsid w:val="005E22AA"/>
    <w:rsid w:val="005E2AFB"/>
    <w:rsid w:val="005E3847"/>
    <w:rsid w:val="005E3D50"/>
    <w:rsid w:val="005E3E2E"/>
    <w:rsid w:val="005E4294"/>
    <w:rsid w:val="005E5026"/>
    <w:rsid w:val="005E6C49"/>
    <w:rsid w:val="005F01C7"/>
    <w:rsid w:val="005F0834"/>
    <w:rsid w:val="005F09B3"/>
    <w:rsid w:val="005F0B65"/>
    <w:rsid w:val="005F0CFD"/>
    <w:rsid w:val="005F29DD"/>
    <w:rsid w:val="005F2E39"/>
    <w:rsid w:val="005F326C"/>
    <w:rsid w:val="005F4128"/>
    <w:rsid w:val="005F4F7F"/>
    <w:rsid w:val="005F5A70"/>
    <w:rsid w:val="005F5AD5"/>
    <w:rsid w:val="005F67BC"/>
    <w:rsid w:val="005F7734"/>
    <w:rsid w:val="006001E4"/>
    <w:rsid w:val="00600562"/>
    <w:rsid w:val="006009B0"/>
    <w:rsid w:val="00600DDF"/>
    <w:rsid w:val="006010A4"/>
    <w:rsid w:val="00601114"/>
    <w:rsid w:val="00601B8D"/>
    <w:rsid w:val="00602B5C"/>
    <w:rsid w:val="006038C0"/>
    <w:rsid w:val="0060559E"/>
    <w:rsid w:val="00605662"/>
    <w:rsid w:val="00607209"/>
    <w:rsid w:val="00607911"/>
    <w:rsid w:val="00607AB2"/>
    <w:rsid w:val="006115C2"/>
    <w:rsid w:val="00611D2D"/>
    <w:rsid w:val="006129BC"/>
    <w:rsid w:val="00612BD3"/>
    <w:rsid w:val="006141AD"/>
    <w:rsid w:val="006152FB"/>
    <w:rsid w:val="00615539"/>
    <w:rsid w:val="0061729F"/>
    <w:rsid w:val="006213EC"/>
    <w:rsid w:val="00621AD8"/>
    <w:rsid w:val="006225E1"/>
    <w:rsid w:val="00624B67"/>
    <w:rsid w:val="00624CC8"/>
    <w:rsid w:val="006254F9"/>
    <w:rsid w:val="00626086"/>
    <w:rsid w:val="00626358"/>
    <w:rsid w:val="00626DC1"/>
    <w:rsid w:val="0062793B"/>
    <w:rsid w:val="00630675"/>
    <w:rsid w:val="0063202D"/>
    <w:rsid w:val="006331AF"/>
    <w:rsid w:val="00635928"/>
    <w:rsid w:val="00636562"/>
    <w:rsid w:val="006370AE"/>
    <w:rsid w:val="006372EB"/>
    <w:rsid w:val="00640641"/>
    <w:rsid w:val="0064140A"/>
    <w:rsid w:val="00641AD2"/>
    <w:rsid w:val="00642319"/>
    <w:rsid w:val="00642819"/>
    <w:rsid w:val="006430C4"/>
    <w:rsid w:val="0064757F"/>
    <w:rsid w:val="00647A87"/>
    <w:rsid w:val="0065039C"/>
    <w:rsid w:val="00651651"/>
    <w:rsid w:val="0065258D"/>
    <w:rsid w:val="006529F2"/>
    <w:rsid w:val="00653B29"/>
    <w:rsid w:val="006552C1"/>
    <w:rsid w:val="00656593"/>
    <w:rsid w:val="00656B0F"/>
    <w:rsid w:val="00657548"/>
    <w:rsid w:val="0066268E"/>
    <w:rsid w:val="006630E5"/>
    <w:rsid w:val="00663B9B"/>
    <w:rsid w:val="006641F7"/>
    <w:rsid w:val="006650C8"/>
    <w:rsid w:val="006652BF"/>
    <w:rsid w:val="00665C8F"/>
    <w:rsid w:val="00665CE3"/>
    <w:rsid w:val="00666655"/>
    <w:rsid w:val="0066674C"/>
    <w:rsid w:val="00666D3B"/>
    <w:rsid w:val="006672E8"/>
    <w:rsid w:val="00667AE8"/>
    <w:rsid w:val="00667CFD"/>
    <w:rsid w:val="00667DCB"/>
    <w:rsid w:val="00670387"/>
    <w:rsid w:val="006708AF"/>
    <w:rsid w:val="00670EA1"/>
    <w:rsid w:val="00671D6C"/>
    <w:rsid w:val="0067381A"/>
    <w:rsid w:val="00673F08"/>
    <w:rsid w:val="0067568C"/>
    <w:rsid w:val="00675BB1"/>
    <w:rsid w:val="006767E3"/>
    <w:rsid w:val="00680BAB"/>
    <w:rsid w:val="00681B85"/>
    <w:rsid w:val="006828DF"/>
    <w:rsid w:val="00682E40"/>
    <w:rsid w:val="00683136"/>
    <w:rsid w:val="006835EB"/>
    <w:rsid w:val="006841CA"/>
    <w:rsid w:val="006850BA"/>
    <w:rsid w:val="006869FC"/>
    <w:rsid w:val="00686DF3"/>
    <w:rsid w:val="006878BF"/>
    <w:rsid w:val="0069066D"/>
    <w:rsid w:val="00690740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11A"/>
    <w:rsid w:val="006A311F"/>
    <w:rsid w:val="006A4E8F"/>
    <w:rsid w:val="006A6AD0"/>
    <w:rsid w:val="006A7100"/>
    <w:rsid w:val="006A7868"/>
    <w:rsid w:val="006B1722"/>
    <w:rsid w:val="006B2FF2"/>
    <w:rsid w:val="006B3A2C"/>
    <w:rsid w:val="006B4156"/>
    <w:rsid w:val="006B4450"/>
    <w:rsid w:val="006B467B"/>
    <w:rsid w:val="006B4BE0"/>
    <w:rsid w:val="006B4C10"/>
    <w:rsid w:val="006B4DDB"/>
    <w:rsid w:val="006B4F3B"/>
    <w:rsid w:val="006B58C6"/>
    <w:rsid w:val="006B7357"/>
    <w:rsid w:val="006B7DB6"/>
    <w:rsid w:val="006C00C9"/>
    <w:rsid w:val="006C06D1"/>
    <w:rsid w:val="006C0BF2"/>
    <w:rsid w:val="006C13A8"/>
    <w:rsid w:val="006C1904"/>
    <w:rsid w:val="006C1C70"/>
    <w:rsid w:val="006C26C7"/>
    <w:rsid w:val="006C35D7"/>
    <w:rsid w:val="006C3AD7"/>
    <w:rsid w:val="006C6201"/>
    <w:rsid w:val="006C77C4"/>
    <w:rsid w:val="006D00E2"/>
    <w:rsid w:val="006D0885"/>
    <w:rsid w:val="006D12DC"/>
    <w:rsid w:val="006D3899"/>
    <w:rsid w:val="006D3B0B"/>
    <w:rsid w:val="006D5F00"/>
    <w:rsid w:val="006D608A"/>
    <w:rsid w:val="006D7FE2"/>
    <w:rsid w:val="006E00FB"/>
    <w:rsid w:val="006E0F71"/>
    <w:rsid w:val="006E16C7"/>
    <w:rsid w:val="006E1A95"/>
    <w:rsid w:val="006E1BD4"/>
    <w:rsid w:val="006E1E55"/>
    <w:rsid w:val="006E27F2"/>
    <w:rsid w:val="006E3315"/>
    <w:rsid w:val="006E52BD"/>
    <w:rsid w:val="006E5DD1"/>
    <w:rsid w:val="006E67D5"/>
    <w:rsid w:val="006E6909"/>
    <w:rsid w:val="006E79B3"/>
    <w:rsid w:val="006F0133"/>
    <w:rsid w:val="006F0DA5"/>
    <w:rsid w:val="006F2AB9"/>
    <w:rsid w:val="006F2C2D"/>
    <w:rsid w:val="006F39D8"/>
    <w:rsid w:val="006F43D1"/>
    <w:rsid w:val="006F443D"/>
    <w:rsid w:val="006F4C42"/>
    <w:rsid w:val="006F536F"/>
    <w:rsid w:val="006F5618"/>
    <w:rsid w:val="006F7964"/>
    <w:rsid w:val="006F7BC7"/>
    <w:rsid w:val="00701A5E"/>
    <w:rsid w:val="00701AF9"/>
    <w:rsid w:val="00702498"/>
    <w:rsid w:val="00702B6D"/>
    <w:rsid w:val="00703E33"/>
    <w:rsid w:val="00704249"/>
    <w:rsid w:val="007045BC"/>
    <w:rsid w:val="00704B85"/>
    <w:rsid w:val="00705406"/>
    <w:rsid w:val="007067F2"/>
    <w:rsid w:val="00711081"/>
    <w:rsid w:val="007110B4"/>
    <w:rsid w:val="0071270F"/>
    <w:rsid w:val="00713471"/>
    <w:rsid w:val="007138C6"/>
    <w:rsid w:val="00713A29"/>
    <w:rsid w:val="0071421B"/>
    <w:rsid w:val="00714D0B"/>
    <w:rsid w:val="00717630"/>
    <w:rsid w:val="007179EE"/>
    <w:rsid w:val="00717D1A"/>
    <w:rsid w:val="00722C62"/>
    <w:rsid w:val="007236E3"/>
    <w:rsid w:val="00723BDB"/>
    <w:rsid w:val="00724734"/>
    <w:rsid w:val="00724A2A"/>
    <w:rsid w:val="00725344"/>
    <w:rsid w:val="00725522"/>
    <w:rsid w:val="00725804"/>
    <w:rsid w:val="00725B8A"/>
    <w:rsid w:val="00726067"/>
    <w:rsid w:val="007262BE"/>
    <w:rsid w:val="007268D7"/>
    <w:rsid w:val="00726DAD"/>
    <w:rsid w:val="007273C2"/>
    <w:rsid w:val="00727761"/>
    <w:rsid w:val="00731A9E"/>
    <w:rsid w:val="00731CBE"/>
    <w:rsid w:val="00731D3D"/>
    <w:rsid w:val="00732688"/>
    <w:rsid w:val="00732ACC"/>
    <w:rsid w:val="007344CC"/>
    <w:rsid w:val="00734996"/>
    <w:rsid w:val="0074014C"/>
    <w:rsid w:val="007414BE"/>
    <w:rsid w:val="00742F0B"/>
    <w:rsid w:val="007442B2"/>
    <w:rsid w:val="00744AA4"/>
    <w:rsid w:val="00745504"/>
    <w:rsid w:val="00745697"/>
    <w:rsid w:val="00747B49"/>
    <w:rsid w:val="00747CE8"/>
    <w:rsid w:val="00750935"/>
    <w:rsid w:val="00752B58"/>
    <w:rsid w:val="0075384A"/>
    <w:rsid w:val="0075525C"/>
    <w:rsid w:val="007569F6"/>
    <w:rsid w:val="00756C08"/>
    <w:rsid w:val="00757552"/>
    <w:rsid w:val="007575F1"/>
    <w:rsid w:val="00760D05"/>
    <w:rsid w:val="00761501"/>
    <w:rsid w:val="00761E69"/>
    <w:rsid w:val="00761EE5"/>
    <w:rsid w:val="007644F7"/>
    <w:rsid w:val="00764988"/>
    <w:rsid w:val="00765080"/>
    <w:rsid w:val="00765142"/>
    <w:rsid w:val="007653CD"/>
    <w:rsid w:val="00765A95"/>
    <w:rsid w:val="007669AD"/>
    <w:rsid w:val="00767655"/>
    <w:rsid w:val="00770575"/>
    <w:rsid w:val="00770B68"/>
    <w:rsid w:val="00771E75"/>
    <w:rsid w:val="0077215C"/>
    <w:rsid w:val="007726C6"/>
    <w:rsid w:val="007728E6"/>
    <w:rsid w:val="007730FB"/>
    <w:rsid w:val="0077382F"/>
    <w:rsid w:val="00774C08"/>
    <w:rsid w:val="00776A65"/>
    <w:rsid w:val="00780D4F"/>
    <w:rsid w:val="007820BA"/>
    <w:rsid w:val="00782693"/>
    <w:rsid w:val="00782774"/>
    <w:rsid w:val="00782829"/>
    <w:rsid w:val="00782E72"/>
    <w:rsid w:val="007830AA"/>
    <w:rsid w:val="00783D60"/>
    <w:rsid w:val="00785040"/>
    <w:rsid w:val="00785103"/>
    <w:rsid w:val="00785E20"/>
    <w:rsid w:val="00786A1A"/>
    <w:rsid w:val="00786B28"/>
    <w:rsid w:val="007873CB"/>
    <w:rsid w:val="007900FC"/>
    <w:rsid w:val="00790966"/>
    <w:rsid w:val="007916F8"/>
    <w:rsid w:val="007917BB"/>
    <w:rsid w:val="00791A62"/>
    <w:rsid w:val="007924B1"/>
    <w:rsid w:val="00792575"/>
    <w:rsid w:val="0079286D"/>
    <w:rsid w:val="00793F5E"/>
    <w:rsid w:val="00794C35"/>
    <w:rsid w:val="00794EA4"/>
    <w:rsid w:val="00795C6B"/>
    <w:rsid w:val="00795E3D"/>
    <w:rsid w:val="00796111"/>
    <w:rsid w:val="00796A0C"/>
    <w:rsid w:val="0079719A"/>
    <w:rsid w:val="007972A2"/>
    <w:rsid w:val="007A0908"/>
    <w:rsid w:val="007A1EAF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0AB8"/>
    <w:rsid w:val="007B17BB"/>
    <w:rsid w:val="007B288B"/>
    <w:rsid w:val="007B470A"/>
    <w:rsid w:val="007B56EC"/>
    <w:rsid w:val="007B5CD3"/>
    <w:rsid w:val="007B7AEA"/>
    <w:rsid w:val="007C019D"/>
    <w:rsid w:val="007C067A"/>
    <w:rsid w:val="007C0F2F"/>
    <w:rsid w:val="007C0F38"/>
    <w:rsid w:val="007C14E5"/>
    <w:rsid w:val="007C248E"/>
    <w:rsid w:val="007C349A"/>
    <w:rsid w:val="007C6E6A"/>
    <w:rsid w:val="007C77FA"/>
    <w:rsid w:val="007C7E9B"/>
    <w:rsid w:val="007D04AA"/>
    <w:rsid w:val="007D1123"/>
    <w:rsid w:val="007D1362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E02CF"/>
    <w:rsid w:val="007E0B25"/>
    <w:rsid w:val="007E16E5"/>
    <w:rsid w:val="007E1933"/>
    <w:rsid w:val="007E3C70"/>
    <w:rsid w:val="007E4100"/>
    <w:rsid w:val="007E47FD"/>
    <w:rsid w:val="007E5467"/>
    <w:rsid w:val="007E58EE"/>
    <w:rsid w:val="007E5946"/>
    <w:rsid w:val="007E5980"/>
    <w:rsid w:val="007E5A09"/>
    <w:rsid w:val="007E5B30"/>
    <w:rsid w:val="007E654C"/>
    <w:rsid w:val="007E6878"/>
    <w:rsid w:val="007E7493"/>
    <w:rsid w:val="007F119D"/>
    <w:rsid w:val="007F11C7"/>
    <w:rsid w:val="007F15AD"/>
    <w:rsid w:val="007F1BCF"/>
    <w:rsid w:val="007F1E9C"/>
    <w:rsid w:val="007F28A0"/>
    <w:rsid w:val="007F4A2A"/>
    <w:rsid w:val="007F6F9D"/>
    <w:rsid w:val="007F72F0"/>
    <w:rsid w:val="007F732F"/>
    <w:rsid w:val="007F7BD1"/>
    <w:rsid w:val="007F7D6A"/>
    <w:rsid w:val="00800357"/>
    <w:rsid w:val="00800816"/>
    <w:rsid w:val="0080164E"/>
    <w:rsid w:val="00802CB1"/>
    <w:rsid w:val="00803311"/>
    <w:rsid w:val="008037E1"/>
    <w:rsid w:val="00803D24"/>
    <w:rsid w:val="00803FE9"/>
    <w:rsid w:val="0080420B"/>
    <w:rsid w:val="00805002"/>
    <w:rsid w:val="0080597E"/>
    <w:rsid w:val="008064ED"/>
    <w:rsid w:val="00806EA8"/>
    <w:rsid w:val="00810F1E"/>
    <w:rsid w:val="0081104D"/>
    <w:rsid w:val="008114F5"/>
    <w:rsid w:val="008134EE"/>
    <w:rsid w:val="00813AE4"/>
    <w:rsid w:val="00814113"/>
    <w:rsid w:val="008142B0"/>
    <w:rsid w:val="00815D03"/>
    <w:rsid w:val="00816E70"/>
    <w:rsid w:val="00816FDB"/>
    <w:rsid w:val="008175B6"/>
    <w:rsid w:val="008175FA"/>
    <w:rsid w:val="0082009A"/>
    <w:rsid w:val="0082056B"/>
    <w:rsid w:val="0082229E"/>
    <w:rsid w:val="008235DB"/>
    <w:rsid w:val="00823A98"/>
    <w:rsid w:val="0082480D"/>
    <w:rsid w:val="008252CB"/>
    <w:rsid w:val="0082593A"/>
    <w:rsid w:val="00825ADC"/>
    <w:rsid w:val="00825F01"/>
    <w:rsid w:val="008269B2"/>
    <w:rsid w:val="00827548"/>
    <w:rsid w:val="008275F2"/>
    <w:rsid w:val="008300E6"/>
    <w:rsid w:val="00830995"/>
    <w:rsid w:val="00831193"/>
    <w:rsid w:val="00833392"/>
    <w:rsid w:val="00833593"/>
    <w:rsid w:val="008335FF"/>
    <w:rsid w:val="0083376A"/>
    <w:rsid w:val="00836940"/>
    <w:rsid w:val="008379CD"/>
    <w:rsid w:val="008408B8"/>
    <w:rsid w:val="00840CCF"/>
    <w:rsid w:val="00841995"/>
    <w:rsid w:val="00841AA0"/>
    <w:rsid w:val="00841EE0"/>
    <w:rsid w:val="00841FC7"/>
    <w:rsid w:val="00845FAD"/>
    <w:rsid w:val="00847B23"/>
    <w:rsid w:val="00847BC6"/>
    <w:rsid w:val="00847BF7"/>
    <w:rsid w:val="00850701"/>
    <w:rsid w:val="008507C5"/>
    <w:rsid w:val="00851A07"/>
    <w:rsid w:val="00851A2A"/>
    <w:rsid w:val="00852271"/>
    <w:rsid w:val="00852821"/>
    <w:rsid w:val="00852D6B"/>
    <w:rsid w:val="00854BE7"/>
    <w:rsid w:val="008558AA"/>
    <w:rsid w:val="00855901"/>
    <w:rsid w:val="00855F34"/>
    <w:rsid w:val="00856CED"/>
    <w:rsid w:val="00857069"/>
    <w:rsid w:val="008575AF"/>
    <w:rsid w:val="00857A46"/>
    <w:rsid w:val="008606A9"/>
    <w:rsid w:val="00861294"/>
    <w:rsid w:val="00861BC7"/>
    <w:rsid w:val="0086202E"/>
    <w:rsid w:val="008628AD"/>
    <w:rsid w:val="00863A1A"/>
    <w:rsid w:val="00864D84"/>
    <w:rsid w:val="00865430"/>
    <w:rsid w:val="00865F89"/>
    <w:rsid w:val="0086639D"/>
    <w:rsid w:val="00867EF0"/>
    <w:rsid w:val="00870D73"/>
    <w:rsid w:val="00870E57"/>
    <w:rsid w:val="00870EC7"/>
    <w:rsid w:val="008711D7"/>
    <w:rsid w:val="008751E0"/>
    <w:rsid w:val="008758F7"/>
    <w:rsid w:val="00875D20"/>
    <w:rsid w:val="00876044"/>
    <w:rsid w:val="0087618E"/>
    <w:rsid w:val="00876F3D"/>
    <w:rsid w:val="008808D1"/>
    <w:rsid w:val="0088091B"/>
    <w:rsid w:val="00880A69"/>
    <w:rsid w:val="0088240F"/>
    <w:rsid w:val="0088420D"/>
    <w:rsid w:val="008858E7"/>
    <w:rsid w:val="00886ACC"/>
    <w:rsid w:val="00887064"/>
    <w:rsid w:val="008919FC"/>
    <w:rsid w:val="00891C20"/>
    <w:rsid w:val="00892C43"/>
    <w:rsid w:val="00895020"/>
    <w:rsid w:val="00897454"/>
    <w:rsid w:val="008A0663"/>
    <w:rsid w:val="008A2887"/>
    <w:rsid w:val="008A391D"/>
    <w:rsid w:val="008A404F"/>
    <w:rsid w:val="008A412B"/>
    <w:rsid w:val="008A4B3D"/>
    <w:rsid w:val="008A5668"/>
    <w:rsid w:val="008A6C44"/>
    <w:rsid w:val="008A7110"/>
    <w:rsid w:val="008A7583"/>
    <w:rsid w:val="008A7703"/>
    <w:rsid w:val="008A7A5C"/>
    <w:rsid w:val="008B0CF7"/>
    <w:rsid w:val="008B1D2B"/>
    <w:rsid w:val="008B2616"/>
    <w:rsid w:val="008B2B37"/>
    <w:rsid w:val="008B4038"/>
    <w:rsid w:val="008B47A4"/>
    <w:rsid w:val="008B508F"/>
    <w:rsid w:val="008B571E"/>
    <w:rsid w:val="008B6974"/>
    <w:rsid w:val="008B6E4A"/>
    <w:rsid w:val="008B6F31"/>
    <w:rsid w:val="008B75C7"/>
    <w:rsid w:val="008B7699"/>
    <w:rsid w:val="008B7D91"/>
    <w:rsid w:val="008C2232"/>
    <w:rsid w:val="008C32E7"/>
    <w:rsid w:val="008C3364"/>
    <w:rsid w:val="008C54B9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D7FE1"/>
    <w:rsid w:val="008E39D7"/>
    <w:rsid w:val="008E443C"/>
    <w:rsid w:val="008E5986"/>
    <w:rsid w:val="008E6C38"/>
    <w:rsid w:val="008E73AE"/>
    <w:rsid w:val="008E7A92"/>
    <w:rsid w:val="008F0397"/>
    <w:rsid w:val="008F15AC"/>
    <w:rsid w:val="008F15FA"/>
    <w:rsid w:val="008F177D"/>
    <w:rsid w:val="008F1C08"/>
    <w:rsid w:val="008F2AAE"/>
    <w:rsid w:val="008F2D98"/>
    <w:rsid w:val="008F2DF6"/>
    <w:rsid w:val="008F3C1D"/>
    <w:rsid w:val="008F4C0B"/>
    <w:rsid w:val="008F5154"/>
    <w:rsid w:val="008F53B7"/>
    <w:rsid w:val="008F6493"/>
    <w:rsid w:val="00900121"/>
    <w:rsid w:val="00900490"/>
    <w:rsid w:val="0090083D"/>
    <w:rsid w:val="00900D36"/>
    <w:rsid w:val="00900E24"/>
    <w:rsid w:val="00901478"/>
    <w:rsid w:val="00902878"/>
    <w:rsid w:val="00904FB0"/>
    <w:rsid w:val="009073FB"/>
    <w:rsid w:val="00907689"/>
    <w:rsid w:val="00907AD8"/>
    <w:rsid w:val="00907C81"/>
    <w:rsid w:val="00911059"/>
    <w:rsid w:val="00911D93"/>
    <w:rsid w:val="00914D38"/>
    <w:rsid w:val="00915099"/>
    <w:rsid w:val="00915156"/>
    <w:rsid w:val="00915A67"/>
    <w:rsid w:val="00916219"/>
    <w:rsid w:val="00916398"/>
    <w:rsid w:val="009165E8"/>
    <w:rsid w:val="00917621"/>
    <w:rsid w:val="00917BFC"/>
    <w:rsid w:val="00917EAE"/>
    <w:rsid w:val="00920215"/>
    <w:rsid w:val="009203AD"/>
    <w:rsid w:val="00920AB5"/>
    <w:rsid w:val="00922CB5"/>
    <w:rsid w:val="00922E57"/>
    <w:rsid w:val="00925E00"/>
    <w:rsid w:val="00926D1A"/>
    <w:rsid w:val="00926DB1"/>
    <w:rsid w:val="009270AE"/>
    <w:rsid w:val="0092733B"/>
    <w:rsid w:val="0092743A"/>
    <w:rsid w:val="00927765"/>
    <w:rsid w:val="00927AB3"/>
    <w:rsid w:val="00927F30"/>
    <w:rsid w:val="00930C30"/>
    <w:rsid w:val="00931746"/>
    <w:rsid w:val="00936BDF"/>
    <w:rsid w:val="00936E0A"/>
    <w:rsid w:val="0093753F"/>
    <w:rsid w:val="0094130E"/>
    <w:rsid w:val="00942241"/>
    <w:rsid w:val="0094339D"/>
    <w:rsid w:val="009439A6"/>
    <w:rsid w:val="00944529"/>
    <w:rsid w:val="00944988"/>
    <w:rsid w:val="009452B4"/>
    <w:rsid w:val="009452DB"/>
    <w:rsid w:val="00945BDF"/>
    <w:rsid w:val="00946221"/>
    <w:rsid w:val="00946FD7"/>
    <w:rsid w:val="00947C0B"/>
    <w:rsid w:val="009514B5"/>
    <w:rsid w:val="0095208B"/>
    <w:rsid w:val="00952195"/>
    <w:rsid w:val="0095310D"/>
    <w:rsid w:val="009541DC"/>
    <w:rsid w:val="00954DAF"/>
    <w:rsid w:val="00956027"/>
    <w:rsid w:val="0095745E"/>
    <w:rsid w:val="00960CCF"/>
    <w:rsid w:val="00960EB6"/>
    <w:rsid w:val="00962810"/>
    <w:rsid w:val="009639C3"/>
    <w:rsid w:val="0096479F"/>
    <w:rsid w:val="00965E16"/>
    <w:rsid w:val="00966558"/>
    <w:rsid w:val="00966787"/>
    <w:rsid w:val="00966DD9"/>
    <w:rsid w:val="00967118"/>
    <w:rsid w:val="00970E73"/>
    <w:rsid w:val="00973081"/>
    <w:rsid w:val="009739E9"/>
    <w:rsid w:val="00974083"/>
    <w:rsid w:val="009761A5"/>
    <w:rsid w:val="009766A6"/>
    <w:rsid w:val="009769AB"/>
    <w:rsid w:val="0097795A"/>
    <w:rsid w:val="00977E44"/>
    <w:rsid w:val="00980957"/>
    <w:rsid w:val="00980A1E"/>
    <w:rsid w:val="00981481"/>
    <w:rsid w:val="00981488"/>
    <w:rsid w:val="00982B14"/>
    <w:rsid w:val="00982C1F"/>
    <w:rsid w:val="00983A3E"/>
    <w:rsid w:val="00983E42"/>
    <w:rsid w:val="0098425D"/>
    <w:rsid w:val="00985840"/>
    <w:rsid w:val="009865D3"/>
    <w:rsid w:val="00987464"/>
    <w:rsid w:val="0098749C"/>
    <w:rsid w:val="00987806"/>
    <w:rsid w:val="0098791D"/>
    <w:rsid w:val="00987CF9"/>
    <w:rsid w:val="00987EA0"/>
    <w:rsid w:val="0099159A"/>
    <w:rsid w:val="009938A3"/>
    <w:rsid w:val="009939ED"/>
    <w:rsid w:val="00993C07"/>
    <w:rsid w:val="00993FC0"/>
    <w:rsid w:val="0099431A"/>
    <w:rsid w:val="009943E3"/>
    <w:rsid w:val="00994ACB"/>
    <w:rsid w:val="00994B67"/>
    <w:rsid w:val="00994B91"/>
    <w:rsid w:val="009966B3"/>
    <w:rsid w:val="0099701D"/>
    <w:rsid w:val="009970F2"/>
    <w:rsid w:val="0099763C"/>
    <w:rsid w:val="009A000E"/>
    <w:rsid w:val="009A0AF7"/>
    <w:rsid w:val="009A138A"/>
    <w:rsid w:val="009A139F"/>
    <w:rsid w:val="009A22A7"/>
    <w:rsid w:val="009A3BB7"/>
    <w:rsid w:val="009A4CCE"/>
    <w:rsid w:val="009A4DAC"/>
    <w:rsid w:val="009A6FD0"/>
    <w:rsid w:val="009B01E7"/>
    <w:rsid w:val="009B1347"/>
    <w:rsid w:val="009B1736"/>
    <w:rsid w:val="009B2D3D"/>
    <w:rsid w:val="009B3D8D"/>
    <w:rsid w:val="009B6035"/>
    <w:rsid w:val="009B696C"/>
    <w:rsid w:val="009B6B41"/>
    <w:rsid w:val="009B70B9"/>
    <w:rsid w:val="009B7467"/>
    <w:rsid w:val="009C0081"/>
    <w:rsid w:val="009C169D"/>
    <w:rsid w:val="009C4847"/>
    <w:rsid w:val="009C4ED2"/>
    <w:rsid w:val="009C55C7"/>
    <w:rsid w:val="009C663A"/>
    <w:rsid w:val="009C69B3"/>
    <w:rsid w:val="009C75DA"/>
    <w:rsid w:val="009C7B60"/>
    <w:rsid w:val="009D09DE"/>
    <w:rsid w:val="009D0A36"/>
    <w:rsid w:val="009D0B98"/>
    <w:rsid w:val="009D3544"/>
    <w:rsid w:val="009D39ED"/>
    <w:rsid w:val="009D5131"/>
    <w:rsid w:val="009D5F3E"/>
    <w:rsid w:val="009E0121"/>
    <w:rsid w:val="009E0E48"/>
    <w:rsid w:val="009E1120"/>
    <w:rsid w:val="009E11F0"/>
    <w:rsid w:val="009E1439"/>
    <w:rsid w:val="009E18A7"/>
    <w:rsid w:val="009E19F0"/>
    <w:rsid w:val="009E1EAF"/>
    <w:rsid w:val="009E2203"/>
    <w:rsid w:val="009E522C"/>
    <w:rsid w:val="009E62E4"/>
    <w:rsid w:val="009E68A5"/>
    <w:rsid w:val="009E6FBC"/>
    <w:rsid w:val="009E7561"/>
    <w:rsid w:val="009F0A49"/>
    <w:rsid w:val="009F2CE9"/>
    <w:rsid w:val="009F5950"/>
    <w:rsid w:val="009F6470"/>
    <w:rsid w:val="00A00A22"/>
    <w:rsid w:val="00A0190A"/>
    <w:rsid w:val="00A02D5F"/>
    <w:rsid w:val="00A038D6"/>
    <w:rsid w:val="00A03BDE"/>
    <w:rsid w:val="00A03EBC"/>
    <w:rsid w:val="00A044BC"/>
    <w:rsid w:val="00A04565"/>
    <w:rsid w:val="00A060E9"/>
    <w:rsid w:val="00A11020"/>
    <w:rsid w:val="00A11A99"/>
    <w:rsid w:val="00A11BD9"/>
    <w:rsid w:val="00A12CB1"/>
    <w:rsid w:val="00A132C2"/>
    <w:rsid w:val="00A137A9"/>
    <w:rsid w:val="00A1456F"/>
    <w:rsid w:val="00A14A4A"/>
    <w:rsid w:val="00A15E8C"/>
    <w:rsid w:val="00A15EF9"/>
    <w:rsid w:val="00A169F8"/>
    <w:rsid w:val="00A16B49"/>
    <w:rsid w:val="00A17BE2"/>
    <w:rsid w:val="00A17F8B"/>
    <w:rsid w:val="00A20DA1"/>
    <w:rsid w:val="00A20F86"/>
    <w:rsid w:val="00A21262"/>
    <w:rsid w:val="00A212F9"/>
    <w:rsid w:val="00A21348"/>
    <w:rsid w:val="00A21E3E"/>
    <w:rsid w:val="00A2312B"/>
    <w:rsid w:val="00A23268"/>
    <w:rsid w:val="00A23A92"/>
    <w:rsid w:val="00A23FC9"/>
    <w:rsid w:val="00A2415C"/>
    <w:rsid w:val="00A249B9"/>
    <w:rsid w:val="00A256E4"/>
    <w:rsid w:val="00A259C9"/>
    <w:rsid w:val="00A26DB0"/>
    <w:rsid w:val="00A270DF"/>
    <w:rsid w:val="00A27685"/>
    <w:rsid w:val="00A27A72"/>
    <w:rsid w:val="00A31A8B"/>
    <w:rsid w:val="00A31E2C"/>
    <w:rsid w:val="00A3249D"/>
    <w:rsid w:val="00A326BF"/>
    <w:rsid w:val="00A33937"/>
    <w:rsid w:val="00A33A49"/>
    <w:rsid w:val="00A3663A"/>
    <w:rsid w:val="00A36CFB"/>
    <w:rsid w:val="00A373C3"/>
    <w:rsid w:val="00A40080"/>
    <w:rsid w:val="00A40D8C"/>
    <w:rsid w:val="00A41C99"/>
    <w:rsid w:val="00A42CD9"/>
    <w:rsid w:val="00A44121"/>
    <w:rsid w:val="00A448A0"/>
    <w:rsid w:val="00A44D63"/>
    <w:rsid w:val="00A44E58"/>
    <w:rsid w:val="00A44FB6"/>
    <w:rsid w:val="00A44FDA"/>
    <w:rsid w:val="00A452C2"/>
    <w:rsid w:val="00A45B8D"/>
    <w:rsid w:val="00A45F98"/>
    <w:rsid w:val="00A46753"/>
    <w:rsid w:val="00A46DBB"/>
    <w:rsid w:val="00A470AF"/>
    <w:rsid w:val="00A4727D"/>
    <w:rsid w:val="00A4735A"/>
    <w:rsid w:val="00A4768F"/>
    <w:rsid w:val="00A526EC"/>
    <w:rsid w:val="00A5293B"/>
    <w:rsid w:val="00A5340F"/>
    <w:rsid w:val="00A5351D"/>
    <w:rsid w:val="00A53552"/>
    <w:rsid w:val="00A55EE1"/>
    <w:rsid w:val="00A56529"/>
    <w:rsid w:val="00A5707A"/>
    <w:rsid w:val="00A57F58"/>
    <w:rsid w:val="00A6059E"/>
    <w:rsid w:val="00A60724"/>
    <w:rsid w:val="00A60CBC"/>
    <w:rsid w:val="00A61065"/>
    <w:rsid w:val="00A62C9F"/>
    <w:rsid w:val="00A62FB6"/>
    <w:rsid w:val="00A64021"/>
    <w:rsid w:val="00A64793"/>
    <w:rsid w:val="00A663B7"/>
    <w:rsid w:val="00A66A19"/>
    <w:rsid w:val="00A66BB7"/>
    <w:rsid w:val="00A66C0D"/>
    <w:rsid w:val="00A67522"/>
    <w:rsid w:val="00A67FDD"/>
    <w:rsid w:val="00A70430"/>
    <w:rsid w:val="00A707C9"/>
    <w:rsid w:val="00A71791"/>
    <w:rsid w:val="00A72092"/>
    <w:rsid w:val="00A72326"/>
    <w:rsid w:val="00A72DAB"/>
    <w:rsid w:val="00A73048"/>
    <w:rsid w:val="00A7341C"/>
    <w:rsid w:val="00A7430C"/>
    <w:rsid w:val="00A74384"/>
    <w:rsid w:val="00A75F5A"/>
    <w:rsid w:val="00A75FBC"/>
    <w:rsid w:val="00A77DFF"/>
    <w:rsid w:val="00A80715"/>
    <w:rsid w:val="00A8082E"/>
    <w:rsid w:val="00A80A62"/>
    <w:rsid w:val="00A8134D"/>
    <w:rsid w:val="00A81DE9"/>
    <w:rsid w:val="00A8208E"/>
    <w:rsid w:val="00A8498A"/>
    <w:rsid w:val="00A84C86"/>
    <w:rsid w:val="00A855EE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45D2"/>
    <w:rsid w:val="00A95644"/>
    <w:rsid w:val="00A95720"/>
    <w:rsid w:val="00A9591F"/>
    <w:rsid w:val="00A96A3A"/>
    <w:rsid w:val="00A96EB1"/>
    <w:rsid w:val="00A9709D"/>
    <w:rsid w:val="00A9769A"/>
    <w:rsid w:val="00AA0063"/>
    <w:rsid w:val="00AA18C4"/>
    <w:rsid w:val="00AA24F6"/>
    <w:rsid w:val="00AA268E"/>
    <w:rsid w:val="00AA56A8"/>
    <w:rsid w:val="00AA5FFC"/>
    <w:rsid w:val="00AA611C"/>
    <w:rsid w:val="00AA6275"/>
    <w:rsid w:val="00AA6396"/>
    <w:rsid w:val="00AA6789"/>
    <w:rsid w:val="00AB07A4"/>
    <w:rsid w:val="00AB096F"/>
    <w:rsid w:val="00AB0B94"/>
    <w:rsid w:val="00AB0BD2"/>
    <w:rsid w:val="00AB0CA9"/>
    <w:rsid w:val="00AB103A"/>
    <w:rsid w:val="00AB17AF"/>
    <w:rsid w:val="00AB2923"/>
    <w:rsid w:val="00AB2A69"/>
    <w:rsid w:val="00AB3E55"/>
    <w:rsid w:val="00AB5C14"/>
    <w:rsid w:val="00AB687F"/>
    <w:rsid w:val="00AC0378"/>
    <w:rsid w:val="00AC0518"/>
    <w:rsid w:val="00AC08E6"/>
    <w:rsid w:val="00AC20C6"/>
    <w:rsid w:val="00AC3180"/>
    <w:rsid w:val="00AC440E"/>
    <w:rsid w:val="00AC4515"/>
    <w:rsid w:val="00AC4FE0"/>
    <w:rsid w:val="00AC57D2"/>
    <w:rsid w:val="00AC5EF7"/>
    <w:rsid w:val="00AC6151"/>
    <w:rsid w:val="00AC62FD"/>
    <w:rsid w:val="00AC6B8D"/>
    <w:rsid w:val="00AC7FDF"/>
    <w:rsid w:val="00AD0E63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BD2"/>
    <w:rsid w:val="00AD4FEA"/>
    <w:rsid w:val="00AD63BD"/>
    <w:rsid w:val="00AD68B0"/>
    <w:rsid w:val="00AD6F88"/>
    <w:rsid w:val="00AD70D9"/>
    <w:rsid w:val="00AE243B"/>
    <w:rsid w:val="00AE2712"/>
    <w:rsid w:val="00AE2F03"/>
    <w:rsid w:val="00AE468F"/>
    <w:rsid w:val="00AE6D55"/>
    <w:rsid w:val="00AF0E3E"/>
    <w:rsid w:val="00AF0F85"/>
    <w:rsid w:val="00AF25ED"/>
    <w:rsid w:val="00AF4249"/>
    <w:rsid w:val="00AF46AC"/>
    <w:rsid w:val="00AF48DB"/>
    <w:rsid w:val="00AF4B0D"/>
    <w:rsid w:val="00AF4EE3"/>
    <w:rsid w:val="00AF706C"/>
    <w:rsid w:val="00AF7631"/>
    <w:rsid w:val="00B0031C"/>
    <w:rsid w:val="00B005C7"/>
    <w:rsid w:val="00B01575"/>
    <w:rsid w:val="00B02A2C"/>
    <w:rsid w:val="00B031AB"/>
    <w:rsid w:val="00B04D55"/>
    <w:rsid w:val="00B04E71"/>
    <w:rsid w:val="00B05838"/>
    <w:rsid w:val="00B07893"/>
    <w:rsid w:val="00B07D0C"/>
    <w:rsid w:val="00B11320"/>
    <w:rsid w:val="00B11E53"/>
    <w:rsid w:val="00B129A5"/>
    <w:rsid w:val="00B13D7E"/>
    <w:rsid w:val="00B149D6"/>
    <w:rsid w:val="00B16286"/>
    <w:rsid w:val="00B16352"/>
    <w:rsid w:val="00B16B9A"/>
    <w:rsid w:val="00B1756D"/>
    <w:rsid w:val="00B17F19"/>
    <w:rsid w:val="00B20C1B"/>
    <w:rsid w:val="00B21507"/>
    <w:rsid w:val="00B21CD4"/>
    <w:rsid w:val="00B2511E"/>
    <w:rsid w:val="00B2663B"/>
    <w:rsid w:val="00B26722"/>
    <w:rsid w:val="00B26952"/>
    <w:rsid w:val="00B2765D"/>
    <w:rsid w:val="00B27EDE"/>
    <w:rsid w:val="00B31B95"/>
    <w:rsid w:val="00B323C1"/>
    <w:rsid w:val="00B325B6"/>
    <w:rsid w:val="00B32C1B"/>
    <w:rsid w:val="00B32C28"/>
    <w:rsid w:val="00B33961"/>
    <w:rsid w:val="00B33C7B"/>
    <w:rsid w:val="00B34AD5"/>
    <w:rsid w:val="00B34AD9"/>
    <w:rsid w:val="00B35019"/>
    <w:rsid w:val="00B35224"/>
    <w:rsid w:val="00B3606D"/>
    <w:rsid w:val="00B36088"/>
    <w:rsid w:val="00B367B2"/>
    <w:rsid w:val="00B37012"/>
    <w:rsid w:val="00B373F2"/>
    <w:rsid w:val="00B3783E"/>
    <w:rsid w:val="00B40257"/>
    <w:rsid w:val="00B43DB4"/>
    <w:rsid w:val="00B44396"/>
    <w:rsid w:val="00B44A37"/>
    <w:rsid w:val="00B46675"/>
    <w:rsid w:val="00B46A50"/>
    <w:rsid w:val="00B46CF8"/>
    <w:rsid w:val="00B474E5"/>
    <w:rsid w:val="00B50721"/>
    <w:rsid w:val="00B51015"/>
    <w:rsid w:val="00B52075"/>
    <w:rsid w:val="00B5224B"/>
    <w:rsid w:val="00B531A4"/>
    <w:rsid w:val="00B53E1D"/>
    <w:rsid w:val="00B544ED"/>
    <w:rsid w:val="00B5480A"/>
    <w:rsid w:val="00B5552E"/>
    <w:rsid w:val="00B55C6D"/>
    <w:rsid w:val="00B56D0F"/>
    <w:rsid w:val="00B60053"/>
    <w:rsid w:val="00B60CBD"/>
    <w:rsid w:val="00B60D7C"/>
    <w:rsid w:val="00B60E82"/>
    <w:rsid w:val="00B6126E"/>
    <w:rsid w:val="00B62994"/>
    <w:rsid w:val="00B62EB6"/>
    <w:rsid w:val="00B636FF"/>
    <w:rsid w:val="00B6508E"/>
    <w:rsid w:val="00B65ADF"/>
    <w:rsid w:val="00B65E96"/>
    <w:rsid w:val="00B66767"/>
    <w:rsid w:val="00B677CB"/>
    <w:rsid w:val="00B67898"/>
    <w:rsid w:val="00B70B26"/>
    <w:rsid w:val="00B70F39"/>
    <w:rsid w:val="00B713EF"/>
    <w:rsid w:val="00B71D2E"/>
    <w:rsid w:val="00B72264"/>
    <w:rsid w:val="00B724A8"/>
    <w:rsid w:val="00B727B7"/>
    <w:rsid w:val="00B73219"/>
    <w:rsid w:val="00B74496"/>
    <w:rsid w:val="00B7627E"/>
    <w:rsid w:val="00B7787F"/>
    <w:rsid w:val="00B77C64"/>
    <w:rsid w:val="00B77DD6"/>
    <w:rsid w:val="00B80845"/>
    <w:rsid w:val="00B80C1B"/>
    <w:rsid w:val="00B82AE8"/>
    <w:rsid w:val="00B8320E"/>
    <w:rsid w:val="00B83229"/>
    <w:rsid w:val="00B843A8"/>
    <w:rsid w:val="00B8519E"/>
    <w:rsid w:val="00B85651"/>
    <w:rsid w:val="00B85D40"/>
    <w:rsid w:val="00B86E1F"/>
    <w:rsid w:val="00B879D4"/>
    <w:rsid w:val="00B904A7"/>
    <w:rsid w:val="00B907F9"/>
    <w:rsid w:val="00B91262"/>
    <w:rsid w:val="00B91324"/>
    <w:rsid w:val="00B9225D"/>
    <w:rsid w:val="00B92767"/>
    <w:rsid w:val="00B92999"/>
    <w:rsid w:val="00B932A1"/>
    <w:rsid w:val="00B93F66"/>
    <w:rsid w:val="00B941F8"/>
    <w:rsid w:val="00B94D47"/>
    <w:rsid w:val="00B94FA5"/>
    <w:rsid w:val="00B95EF7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1EA5"/>
    <w:rsid w:val="00BB2D5D"/>
    <w:rsid w:val="00BB2E69"/>
    <w:rsid w:val="00BB3820"/>
    <w:rsid w:val="00BB391D"/>
    <w:rsid w:val="00BB3AD6"/>
    <w:rsid w:val="00BB3C4E"/>
    <w:rsid w:val="00BB49AE"/>
    <w:rsid w:val="00BB4CBC"/>
    <w:rsid w:val="00BB562E"/>
    <w:rsid w:val="00BB5807"/>
    <w:rsid w:val="00BB60C2"/>
    <w:rsid w:val="00BB67C8"/>
    <w:rsid w:val="00BB6FA7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FB0"/>
    <w:rsid w:val="00BC4670"/>
    <w:rsid w:val="00BC4880"/>
    <w:rsid w:val="00BC5283"/>
    <w:rsid w:val="00BC545B"/>
    <w:rsid w:val="00BC581C"/>
    <w:rsid w:val="00BD0581"/>
    <w:rsid w:val="00BD072E"/>
    <w:rsid w:val="00BD16ED"/>
    <w:rsid w:val="00BD1F9D"/>
    <w:rsid w:val="00BD24F9"/>
    <w:rsid w:val="00BD2BDE"/>
    <w:rsid w:val="00BD31EF"/>
    <w:rsid w:val="00BD4AF5"/>
    <w:rsid w:val="00BD5D8D"/>
    <w:rsid w:val="00BD5DA0"/>
    <w:rsid w:val="00BE03F8"/>
    <w:rsid w:val="00BE1290"/>
    <w:rsid w:val="00BE18BB"/>
    <w:rsid w:val="00BE1F99"/>
    <w:rsid w:val="00BE3356"/>
    <w:rsid w:val="00BE4260"/>
    <w:rsid w:val="00BE46FD"/>
    <w:rsid w:val="00BE4747"/>
    <w:rsid w:val="00BE5026"/>
    <w:rsid w:val="00BE5293"/>
    <w:rsid w:val="00BE613E"/>
    <w:rsid w:val="00BE766B"/>
    <w:rsid w:val="00BE7D10"/>
    <w:rsid w:val="00BF01BA"/>
    <w:rsid w:val="00BF0EFE"/>
    <w:rsid w:val="00BF0F7A"/>
    <w:rsid w:val="00BF1908"/>
    <w:rsid w:val="00BF1A4C"/>
    <w:rsid w:val="00BF1FE5"/>
    <w:rsid w:val="00BF25E2"/>
    <w:rsid w:val="00BF47C3"/>
    <w:rsid w:val="00BF49F5"/>
    <w:rsid w:val="00BF5D85"/>
    <w:rsid w:val="00BF7455"/>
    <w:rsid w:val="00BF7B82"/>
    <w:rsid w:val="00C01540"/>
    <w:rsid w:val="00C016B5"/>
    <w:rsid w:val="00C02CF5"/>
    <w:rsid w:val="00C03BC2"/>
    <w:rsid w:val="00C03C89"/>
    <w:rsid w:val="00C041AE"/>
    <w:rsid w:val="00C0508D"/>
    <w:rsid w:val="00C0597F"/>
    <w:rsid w:val="00C05BC1"/>
    <w:rsid w:val="00C07665"/>
    <w:rsid w:val="00C117E9"/>
    <w:rsid w:val="00C11C03"/>
    <w:rsid w:val="00C12B36"/>
    <w:rsid w:val="00C13A1C"/>
    <w:rsid w:val="00C14380"/>
    <w:rsid w:val="00C147A5"/>
    <w:rsid w:val="00C1517D"/>
    <w:rsid w:val="00C152B0"/>
    <w:rsid w:val="00C1538D"/>
    <w:rsid w:val="00C15942"/>
    <w:rsid w:val="00C15A2B"/>
    <w:rsid w:val="00C15E09"/>
    <w:rsid w:val="00C15F38"/>
    <w:rsid w:val="00C16666"/>
    <w:rsid w:val="00C175EE"/>
    <w:rsid w:val="00C17FBB"/>
    <w:rsid w:val="00C211FF"/>
    <w:rsid w:val="00C21B10"/>
    <w:rsid w:val="00C22306"/>
    <w:rsid w:val="00C22FB6"/>
    <w:rsid w:val="00C2301F"/>
    <w:rsid w:val="00C249CB"/>
    <w:rsid w:val="00C25E77"/>
    <w:rsid w:val="00C26362"/>
    <w:rsid w:val="00C30431"/>
    <w:rsid w:val="00C3133C"/>
    <w:rsid w:val="00C32005"/>
    <w:rsid w:val="00C32469"/>
    <w:rsid w:val="00C34A13"/>
    <w:rsid w:val="00C34A66"/>
    <w:rsid w:val="00C34E8E"/>
    <w:rsid w:val="00C3638F"/>
    <w:rsid w:val="00C3643C"/>
    <w:rsid w:val="00C3729F"/>
    <w:rsid w:val="00C402BA"/>
    <w:rsid w:val="00C404C8"/>
    <w:rsid w:val="00C4067A"/>
    <w:rsid w:val="00C408C7"/>
    <w:rsid w:val="00C41A9F"/>
    <w:rsid w:val="00C41E2D"/>
    <w:rsid w:val="00C4339D"/>
    <w:rsid w:val="00C436C3"/>
    <w:rsid w:val="00C43CF9"/>
    <w:rsid w:val="00C442DE"/>
    <w:rsid w:val="00C4430A"/>
    <w:rsid w:val="00C44AF3"/>
    <w:rsid w:val="00C45CA1"/>
    <w:rsid w:val="00C4603F"/>
    <w:rsid w:val="00C46B3B"/>
    <w:rsid w:val="00C46B72"/>
    <w:rsid w:val="00C46E4F"/>
    <w:rsid w:val="00C47163"/>
    <w:rsid w:val="00C501BD"/>
    <w:rsid w:val="00C5021E"/>
    <w:rsid w:val="00C5090E"/>
    <w:rsid w:val="00C50942"/>
    <w:rsid w:val="00C5130E"/>
    <w:rsid w:val="00C51AC8"/>
    <w:rsid w:val="00C52363"/>
    <w:rsid w:val="00C52C49"/>
    <w:rsid w:val="00C53DE6"/>
    <w:rsid w:val="00C5486F"/>
    <w:rsid w:val="00C54954"/>
    <w:rsid w:val="00C54D57"/>
    <w:rsid w:val="00C55879"/>
    <w:rsid w:val="00C558BA"/>
    <w:rsid w:val="00C56FA5"/>
    <w:rsid w:val="00C5730A"/>
    <w:rsid w:val="00C578B5"/>
    <w:rsid w:val="00C578BB"/>
    <w:rsid w:val="00C57DCF"/>
    <w:rsid w:val="00C608AF"/>
    <w:rsid w:val="00C60EDB"/>
    <w:rsid w:val="00C6242E"/>
    <w:rsid w:val="00C6349B"/>
    <w:rsid w:val="00C63612"/>
    <w:rsid w:val="00C63A61"/>
    <w:rsid w:val="00C655C1"/>
    <w:rsid w:val="00C6695C"/>
    <w:rsid w:val="00C6747A"/>
    <w:rsid w:val="00C67818"/>
    <w:rsid w:val="00C67A70"/>
    <w:rsid w:val="00C67AB0"/>
    <w:rsid w:val="00C708BC"/>
    <w:rsid w:val="00C71C56"/>
    <w:rsid w:val="00C730AA"/>
    <w:rsid w:val="00C7313B"/>
    <w:rsid w:val="00C73434"/>
    <w:rsid w:val="00C7479F"/>
    <w:rsid w:val="00C74D73"/>
    <w:rsid w:val="00C75866"/>
    <w:rsid w:val="00C758BA"/>
    <w:rsid w:val="00C75AAF"/>
    <w:rsid w:val="00C765C6"/>
    <w:rsid w:val="00C77983"/>
    <w:rsid w:val="00C77B88"/>
    <w:rsid w:val="00C80CA7"/>
    <w:rsid w:val="00C80FAE"/>
    <w:rsid w:val="00C81007"/>
    <w:rsid w:val="00C81201"/>
    <w:rsid w:val="00C8160F"/>
    <w:rsid w:val="00C81E0D"/>
    <w:rsid w:val="00C8380F"/>
    <w:rsid w:val="00C8401C"/>
    <w:rsid w:val="00C84B65"/>
    <w:rsid w:val="00C84E29"/>
    <w:rsid w:val="00C84E59"/>
    <w:rsid w:val="00C856CA"/>
    <w:rsid w:val="00C867C0"/>
    <w:rsid w:val="00C87426"/>
    <w:rsid w:val="00C8794E"/>
    <w:rsid w:val="00C919CE"/>
    <w:rsid w:val="00C91E23"/>
    <w:rsid w:val="00C91FC2"/>
    <w:rsid w:val="00C92AFF"/>
    <w:rsid w:val="00C95A3C"/>
    <w:rsid w:val="00C95B78"/>
    <w:rsid w:val="00C968C8"/>
    <w:rsid w:val="00C9754D"/>
    <w:rsid w:val="00C97AF6"/>
    <w:rsid w:val="00C97DF3"/>
    <w:rsid w:val="00CA03D6"/>
    <w:rsid w:val="00CA13CE"/>
    <w:rsid w:val="00CA4A22"/>
    <w:rsid w:val="00CA4C59"/>
    <w:rsid w:val="00CA543A"/>
    <w:rsid w:val="00CA5492"/>
    <w:rsid w:val="00CA590E"/>
    <w:rsid w:val="00CA5B17"/>
    <w:rsid w:val="00CA7070"/>
    <w:rsid w:val="00CB005D"/>
    <w:rsid w:val="00CB22E3"/>
    <w:rsid w:val="00CB273D"/>
    <w:rsid w:val="00CB323F"/>
    <w:rsid w:val="00CB3F4D"/>
    <w:rsid w:val="00CB5ADD"/>
    <w:rsid w:val="00CB6CDC"/>
    <w:rsid w:val="00CB79E6"/>
    <w:rsid w:val="00CC018B"/>
    <w:rsid w:val="00CC0224"/>
    <w:rsid w:val="00CC0447"/>
    <w:rsid w:val="00CC10D4"/>
    <w:rsid w:val="00CC1AD3"/>
    <w:rsid w:val="00CC1D6D"/>
    <w:rsid w:val="00CC201F"/>
    <w:rsid w:val="00CC2070"/>
    <w:rsid w:val="00CC42BD"/>
    <w:rsid w:val="00CC5CA0"/>
    <w:rsid w:val="00CC67AF"/>
    <w:rsid w:val="00CC69ED"/>
    <w:rsid w:val="00CC6D0C"/>
    <w:rsid w:val="00CC7B62"/>
    <w:rsid w:val="00CC7BF5"/>
    <w:rsid w:val="00CD0D5B"/>
    <w:rsid w:val="00CD11D5"/>
    <w:rsid w:val="00CD1D0A"/>
    <w:rsid w:val="00CD240B"/>
    <w:rsid w:val="00CD46EA"/>
    <w:rsid w:val="00CD56CD"/>
    <w:rsid w:val="00CD5741"/>
    <w:rsid w:val="00CD5778"/>
    <w:rsid w:val="00CD577E"/>
    <w:rsid w:val="00CD655F"/>
    <w:rsid w:val="00CD6713"/>
    <w:rsid w:val="00CD67C7"/>
    <w:rsid w:val="00CE08E1"/>
    <w:rsid w:val="00CE187C"/>
    <w:rsid w:val="00CE1974"/>
    <w:rsid w:val="00CE2D52"/>
    <w:rsid w:val="00CE36CC"/>
    <w:rsid w:val="00CE3A34"/>
    <w:rsid w:val="00CE3DCD"/>
    <w:rsid w:val="00CE4BC7"/>
    <w:rsid w:val="00CE5E99"/>
    <w:rsid w:val="00CE6D3D"/>
    <w:rsid w:val="00CE7425"/>
    <w:rsid w:val="00CE7E6A"/>
    <w:rsid w:val="00CF07F3"/>
    <w:rsid w:val="00CF0C78"/>
    <w:rsid w:val="00CF12E6"/>
    <w:rsid w:val="00CF237C"/>
    <w:rsid w:val="00CF3AF0"/>
    <w:rsid w:val="00D001EC"/>
    <w:rsid w:val="00D00493"/>
    <w:rsid w:val="00D0092F"/>
    <w:rsid w:val="00D00D23"/>
    <w:rsid w:val="00D02493"/>
    <w:rsid w:val="00D02C72"/>
    <w:rsid w:val="00D03612"/>
    <w:rsid w:val="00D056FC"/>
    <w:rsid w:val="00D06168"/>
    <w:rsid w:val="00D108BE"/>
    <w:rsid w:val="00D10913"/>
    <w:rsid w:val="00D118A3"/>
    <w:rsid w:val="00D11A91"/>
    <w:rsid w:val="00D125E5"/>
    <w:rsid w:val="00D16097"/>
    <w:rsid w:val="00D173A6"/>
    <w:rsid w:val="00D17465"/>
    <w:rsid w:val="00D210BD"/>
    <w:rsid w:val="00D21854"/>
    <w:rsid w:val="00D21A4F"/>
    <w:rsid w:val="00D226DB"/>
    <w:rsid w:val="00D229FE"/>
    <w:rsid w:val="00D23248"/>
    <w:rsid w:val="00D23335"/>
    <w:rsid w:val="00D2458E"/>
    <w:rsid w:val="00D24D01"/>
    <w:rsid w:val="00D25294"/>
    <w:rsid w:val="00D253F3"/>
    <w:rsid w:val="00D25438"/>
    <w:rsid w:val="00D26415"/>
    <w:rsid w:val="00D30349"/>
    <w:rsid w:val="00D31CA4"/>
    <w:rsid w:val="00D31F87"/>
    <w:rsid w:val="00D324A2"/>
    <w:rsid w:val="00D32BC3"/>
    <w:rsid w:val="00D33EED"/>
    <w:rsid w:val="00D340B0"/>
    <w:rsid w:val="00D34B8B"/>
    <w:rsid w:val="00D34E09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097"/>
    <w:rsid w:val="00D431CC"/>
    <w:rsid w:val="00D43AF3"/>
    <w:rsid w:val="00D43BBF"/>
    <w:rsid w:val="00D449EE"/>
    <w:rsid w:val="00D45682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550"/>
    <w:rsid w:val="00D52C93"/>
    <w:rsid w:val="00D532F0"/>
    <w:rsid w:val="00D5342D"/>
    <w:rsid w:val="00D53CF5"/>
    <w:rsid w:val="00D55E75"/>
    <w:rsid w:val="00D566AE"/>
    <w:rsid w:val="00D56AC1"/>
    <w:rsid w:val="00D573FA"/>
    <w:rsid w:val="00D604FE"/>
    <w:rsid w:val="00D60760"/>
    <w:rsid w:val="00D62613"/>
    <w:rsid w:val="00D62C39"/>
    <w:rsid w:val="00D6303B"/>
    <w:rsid w:val="00D63C2E"/>
    <w:rsid w:val="00D647C6"/>
    <w:rsid w:val="00D64E05"/>
    <w:rsid w:val="00D65607"/>
    <w:rsid w:val="00D668CC"/>
    <w:rsid w:val="00D66F83"/>
    <w:rsid w:val="00D7020D"/>
    <w:rsid w:val="00D70E79"/>
    <w:rsid w:val="00D714E4"/>
    <w:rsid w:val="00D71DE8"/>
    <w:rsid w:val="00D7217C"/>
    <w:rsid w:val="00D721B5"/>
    <w:rsid w:val="00D72382"/>
    <w:rsid w:val="00D724A8"/>
    <w:rsid w:val="00D724D8"/>
    <w:rsid w:val="00D72501"/>
    <w:rsid w:val="00D75527"/>
    <w:rsid w:val="00D764DC"/>
    <w:rsid w:val="00D76CE8"/>
    <w:rsid w:val="00D77DFD"/>
    <w:rsid w:val="00D80C2E"/>
    <w:rsid w:val="00D84517"/>
    <w:rsid w:val="00D84B2F"/>
    <w:rsid w:val="00D85CDA"/>
    <w:rsid w:val="00D85E77"/>
    <w:rsid w:val="00D85F14"/>
    <w:rsid w:val="00D85F38"/>
    <w:rsid w:val="00D85FA0"/>
    <w:rsid w:val="00D8604E"/>
    <w:rsid w:val="00D8695A"/>
    <w:rsid w:val="00D8733F"/>
    <w:rsid w:val="00D87CD4"/>
    <w:rsid w:val="00D90002"/>
    <w:rsid w:val="00D93B08"/>
    <w:rsid w:val="00D93B79"/>
    <w:rsid w:val="00D940BB"/>
    <w:rsid w:val="00D9468F"/>
    <w:rsid w:val="00D947F7"/>
    <w:rsid w:val="00D95214"/>
    <w:rsid w:val="00D96FE2"/>
    <w:rsid w:val="00D9724B"/>
    <w:rsid w:val="00D975FD"/>
    <w:rsid w:val="00DA1675"/>
    <w:rsid w:val="00DA19E3"/>
    <w:rsid w:val="00DA211A"/>
    <w:rsid w:val="00DA3387"/>
    <w:rsid w:val="00DA3869"/>
    <w:rsid w:val="00DA387B"/>
    <w:rsid w:val="00DA41D1"/>
    <w:rsid w:val="00DA4555"/>
    <w:rsid w:val="00DA48CA"/>
    <w:rsid w:val="00DA4FBB"/>
    <w:rsid w:val="00DA52E2"/>
    <w:rsid w:val="00DA5393"/>
    <w:rsid w:val="00DA6BCB"/>
    <w:rsid w:val="00DA7927"/>
    <w:rsid w:val="00DA7953"/>
    <w:rsid w:val="00DA7F5E"/>
    <w:rsid w:val="00DB0369"/>
    <w:rsid w:val="00DB1069"/>
    <w:rsid w:val="00DB1718"/>
    <w:rsid w:val="00DB2471"/>
    <w:rsid w:val="00DB2E8D"/>
    <w:rsid w:val="00DB327B"/>
    <w:rsid w:val="00DB485F"/>
    <w:rsid w:val="00DB4D86"/>
    <w:rsid w:val="00DB7D81"/>
    <w:rsid w:val="00DC1DDB"/>
    <w:rsid w:val="00DC21CD"/>
    <w:rsid w:val="00DC3D34"/>
    <w:rsid w:val="00DC40B8"/>
    <w:rsid w:val="00DC41C9"/>
    <w:rsid w:val="00DC580F"/>
    <w:rsid w:val="00DC5C19"/>
    <w:rsid w:val="00DC61D7"/>
    <w:rsid w:val="00DC7B69"/>
    <w:rsid w:val="00DC7D65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5B71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490"/>
    <w:rsid w:val="00DE43BE"/>
    <w:rsid w:val="00DE4611"/>
    <w:rsid w:val="00DE4FE0"/>
    <w:rsid w:val="00DE4FEC"/>
    <w:rsid w:val="00DE58C0"/>
    <w:rsid w:val="00DE5AB3"/>
    <w:rsid w:val="00DF043D"/>
    <w:rsid w:val="00DF0786"/>
    <w:rsid w:val="00DF09D9"/>
    <w:rsid w:val="00DF0CA9"/>
    <w:rsid w:val="00DF0FA9"/>
    <w:rsid w:val="00DF1769"/>
    <w:rsid w:val="00DF1941"/>
    <w:rsid w:val="00DF19AF"/>
    <w:rsid w:val="00DF4686"/>
    <w:rsid w:val="00DF4750"/>
    <w:rsid w:val="00DF4F39"/>
    <w:rsid w:val="00DF5740"/>
    <w:rsid w:val="00DF5BF3"/>
    <w:rsid w:val="00DF5DD1"/>
    <w:rsid w:val="00DF6535"/>
    <w:rsid w:val="00E01FE8"/>
    <w:rsid w:val="00E0209C"/>
    <w:rsid w:val="00E020BB"/>
    <w:rsid w:val="00E0235B"/>
    <w:rsid w:val="00E0288F"/>
    <w:rsid w:val="00E028A0"/>
    <w:rsid w:val="00E031B3"/>
    <w:rsid w:val="00E04652"/>
    <w:rsid w:val="00E04DC3"/>
    <w:rsid w:val="00E053A9"/>
    <w:rsid w:val="00E05593"/>
    <w:rsid w:val="00E05A23"/>
    <w:rsid w:val="00E05A72"/>
    <w:rsid w:val="00E06AD9"/>
    <w:rsid w:val="00E07D0E"/>
    <w:rsid w:val="00E10C48"/>
    <w:rsid w:val="00E11296"/>
    <w:rsid w:val="00E1223A"/>
    <w:rsid w:val="00E12A74"/>
    <w:rsid w:val="00E12FD5"/>
    <w:rsid w:val="00E13203"/>
    <w:rsid w:val="00E134A7"/>
    <w:rsid w:val="00E137AE"/>
    <w:rsid w:val="00E1429A"/>
    <w:rsid w:val="00E16110"/>
    <w:rsid w:val="00E16AD4"/>
    <w:rsid w:val="00E17A2E"/>
    <w:rsid w:val="00E206EE"/>
    <w:rsid w:val="00E228E7"/>
    <w:rsid w:val="00E23115"/>
    <w:rsid w:val="00E239A1"/>
    <w:rsid w:val="00E2414B"/>
    <w:rsid w:val="00E26EB2"/>
    <w:rsid w:val="00E26F9D"/>
    <w:rsid w:val="00E26FB0"/>
    <w:rsid w:val="00E27355"/>
    <w:rsid w:val="00E276B8"/>
    <w:rsid w:val="00E31379"/>
    <w:rsid w:val="00E31633"/>
    <w:rsid w:val="00E31CBD"/>
    <w:rsid w:val="00E31D36"/>
    <w:rsid w:val="00E321D3"/>
    <w:rsid w:val="00E323E3"/>
    <w:rsid w:val="00E32802"/>
    <w:rsid w:val="00E32EE3"/>
    <w:rsid w:val="00E33E9E"/>
    <w:rsid w:val="00E33F96"/>
    <w:rsid w:val="00E34361"/>
    <w:rsid w:val="00E346B6"/>
    <w:rsid w:val="00E35A03"/>
    <w:rsid w:val="00E3790A"/>
    <w:rsid w:val="00E40173"/>
    <w:rsid w:val="00E406F4"/>
    <w:rsid w:val="00E40F6E"/>
    <w:rsid w:val="00E419DC"/>
    <w:rsid w:val="00E43A30"/>
    <w:rsid w:val="00E4433E"/>
    <w:rsid w:val="00E4462A"/>
    <w:rsid w:val="00E4562A"/>
    <w:rsid w:val="00E45A50"/>
    <w:rsid w:val="00E46F57"/>
    <w:rsid w:val="00E47C74"/>
    <w:rsid w:val="00E50139"/>
    <w:rsid w:val="00E5100C"/>
    <w:rsid w:val="00E513FD"/>
    <w:rsid w:val="00E51DCC"/>
    <w:rsid w:val="00E52507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38C5"/>
    <w:rsid w:val="00E63C74"/>
    <w:rsid w:val="00E64D1B"/>
    <w:rsid w:val="00E650C3"/>
    <w:rsid w:val="00E65527"/>
    <w:rsid w:val="00E6613A"/>
    <w:rsid w:val="00E6713D"/>
    <w:rsid w:val="00E67451"/>
    <w:rsid w:val="00E67700"/>
    <w:rsid w:val="00E6780D"/>
    <w:rsid w:val="00E6788A"/>
    <w:rsid w:val="00E735D0"/>
    <w:rsid w:val="00E737B2"/>
    <w:rsid w:val="00E73BDB"/>
    <w:rsid w:val="00E73FFA"/>
    <w:rsid w:val="00E741E1"/>
    <w:rsid w:val="00E74B74"/>
    <w:rsid w:val="00E75091"/>
    <w:rsid w:val="00E75BEB"/>
    <w:rsid w:val="00E76772"/>
    <w:rsid w:val="00E81A4D"/>
    <w:rsid w:val="00E81AB4"/>
    <w:rsid w:val="00E81AB8"/>
    <w:rsid w:val="00E827F0"/>
    <w:rsid w:val="00E83B63"/>
    <w:rsid w:val="00E84483"/>
    <w:rsid w:val="00E84F80"/>
    <w:rsid w:val="00E903C0"/>
    <w:rsid w:val="00E90CFA"/>
    <w:rsid w:val="00E91B89"/>
    <w:rsid w:val="00E9249D"/>
    <w:rsid w:val="00E9354C"/>
    <w:rsid w:val="00E93601"/>
    <w:rsid w:val="00E9563E"/>
    <w:rsid w:val="00E959D4"/>
    <w:rsid w:val="00E96045"/>
    <w:rsid w:val="00E96D21"/>
    <w:rsid w:val="00EA017F"/>
    <w:rsid w:val="00EA0C66"/>
    <w:rsid w:val="00EA11F5"/>
    <w:rsid w:val="00EA3850"/>
    <w:rsid w:val="00EA4C21"/>
    <w:rsid w:val="00EA53A0"/>
    <w:rsid w:val="00EA62D0"/>
    <w:rsid w:val="00EA65F0"/>
    <w:rsid w:val="00EA661E"/>
    <w:rsid w:val="00EA6704"/>
    <w:rsid w:val="00EA6CB1"/>
    <w:rsid w:val="00EA74A7"/>
    <w:rsid w:val="00EB046D"/>
    <w:rsid w:val="00EB0816"/>
    <w:rsid w:val="00EB0830"/>
    <w:rsid w:val="00EB0A02"/>
    <w:rsid w:val="00EB1B18"/>
    <w:rsid w:val="00EB1E11"/>
    <w:rsid w:val="00EB1E30"/>
    <w:rsid w:val="00EB1FF6"/>
    <w:rsid w:val="00EB2BFA"/>
    <w:rsid w:val="00EB36D3"/>
    <w:rsid w:val="00EB398A"/>
    <w:rsid w:val="00EB3EE8"/>
    <w:rsid w:val="00EB42E3"/>
    <w:rsid w:val="00EB4FAD"/>
    <w:rsid w:val="00EB6EF7"/>
    <w:rsid w:val="00EB7121"/>
    <w:rsid w:val="00EC0D87"/>
    <w:rsid w:val="00EC2D60"/>
    <w:rsid w:val="00EC3100"/>
    <w:rsid w:val="00EC3877"/>
    <w:rsid w:val="00EC4CB5"/>
    <w:rsid w:val="00EC5BCB"/>
    <w:rsid w:val="00EC6769"/>
    <w:rsid w:val="00EC7404"/>
    <w:rsid w:val="00EC7A6E"/>
    <w:rsid w:val="00ED0B9B"/>
    <w:rsid w:val="00ED143F"/>
    <w:rsid w:val="00ED266F"/>
    <w:rsid w:val="00ED2CD3"/>
    <w:rsid w:val="00ED56F9"/>
    <w:rsid w:val="00ED5D54"/>
    <w:rsid w:val="00ED6DD4"/>
    <w:rsid w:val="00ED76AC"/>
    <w:rsid w:val="00EE0977"/>
    <w:rsid w:val="00EE1FF9"/>
    <w:rsid w:val="00EE25B8"/>
    <w:rsid w:val="00EE265F"/>
    <w:rsid w:val="00EE2908"/>
    <w:rsid w:val="00EE34C9"/>
    <w:rsid w:val="00EE3AEC"/>
    <w:rsid w:val="00EE4445"/>
    <w:rsid w:val="00EE659F"/>
    <w:rsid w:val="00EE6B65"/>
    <w:rsid w:val="00EF013C"/>
    <w:rsid w:val="00EF1D6C"/>
    <w:rsid w:val="00EF2D62"/>
    <w:rsid w:val="00EF31A3"/>
    <w:rsid w:val="00EF3D26"/>
    <w:rsid w:val="00EF4088"/>
    <w:rsid w:val="00EF584B"/>
    <w:rsid w:val="00EF5945"/>
    <w:rsid w:val="00EF6FE9"/>
    <w:rsid w:val="00F00521"/>
    <w:rsid w:val="00F00E8D"/>
    <w:rsid w:val="00F01174"/>
    <w:rsid w:val="00F02164"/>
    <w:rsid w:val="00F0286C"/>
    <w:rsid w:val="00F03CC4"/>
    <w:rsid w:val="00F043B7"/>
    <w:rsid w:val="00F04E83"/>
    <w:rsid w:val="00F04E9A"/>
    <w:rsid w:val="00F061B5"/>
    <w:rsid w:val="00F06656"/>
    <w:rsid w:val="00F069D7"/>
    <w:rsid w:val="00F06F82"/>
    <w:rsid w:val="00F070C3"/>
    <w:rsid w:val="00F1023F"/>
    <w:rsid w:val="00F12381"/>
    <w:rsid w:val="00F1307E"/>
    <w:rsid w:val="00F1392C"/>
    <w:rsid w:val="00F14AC6"/>
    <w:rsid w:val="00F14CC3"/>
    <w:rsid w:val="00F15DC0"/>
    <w:rsid w:val="00F16D1F"/>
    <w:rsid w:val="00F178C6"/>
    <w:rsid w:val="00F17B1B"/>
    <w:rsid w:val="00F17D89"/>
    <w:rsid w:val="00F215F0"/>
    <w:rsid w:val="00F22024"/>
    <w:rsid w:val="00F22BC7"/>
    <w:rsid w:val="00F22F49"/>
    <w:rsid w:val="00F24317"/>
    <w:rsid w:val="00F261AA"/>
    <w:rsid w:val="00F268D1"/>
    <w:rsid w:val="00F26E66"/>
    <w:rsid w:val="00F26E88"/>
    <w:rsid w:val="00F26F31"/>
    <w:rsid w:val="00F2715F"/>
    <w:rsid w:val="00F308CC"/>
    <w:rsid w:val="00F311A5"/>
    <w:rsid w:val="00F316C2"/>
    <w:rsid w:val="00F33160"/>
    <w:rsid w:val="00F33827"/>
    <w:rsid w:val="00F352B4"/>
    <w:rsid w:val="00F3542C"/>
    <w:rsid w:val="00F35B78"/>
    <w:rsid w:val="00F35B7D"/>
    <w:rsid w:val="00F3657D"/>
    <w:rsid w:val="00F37210"/>
    <w:rsid w:val="00F40252"/>
    <w:rsid w:val="00F405C3"/>
    <w:rsid w:val="00F40F75"/>
    <w:rsid w:val="00F413BA"/>
    <w:rsid w:val="00F42168"/>
    <w:rsid w:val="00F4256B"/>
    <w:rsid w:val="00F42C3B"/>
    <w:rsid w:val="00F43D59"/>
    <w:rsid w:val="00F46BA5"/>
    <w:rsid w:val="00F50F88"/>
    <w:rsid w:val="00F5304F"/>
    <w:rsid w:val="00F5321B"/>
    <w:rsid w:val="00F533A9"/>
    <w:rsid w:val="00F534B5"/>
    <w:rsid w:val="00F53765"/>
    <w:rsid w:val="00F548CE"/>
    <w:rsid w:val="00F54D6A"/>
    <w:rsid w:val="00F55E4F"/>
    <w:rsid w:val="00F56577"/>
    <w:rsid w:val="00F57AB4"/>
    <w:rsid w:val="00F57C07"/>
    <w:rsid w:val="00F60810"/>
    <w:rsid w:val="00F60FAB"/>
    <w:rsid w:val="00F61C87"/>
    <w:rsid w:val="00F61E95"/>
    <w:rsid w:val="00F62CC9"/>
    <w:rsid w:val="00F63118"/>
    <w:rsid w:val="00F632E1"/>
    <w:rsid w:val="00F636C9"/>
    <w:rsid w:val="00F63AE8"/>
    <w:rsid w:val="00F64573"/>
    <w:rsid w:val="00F704B5"/>
    <w:rsid w:val="00F70586"/>
    <w:rsid w:val="00F70CA3"/>
    <w:rsid w:val="00F7269B"/>
    <w:rsid w:val="00F72B3C"/>
    <w:rsid w:val="00F73439"/>
    <w:rsid w:val="00F772CF"/>
    <w:rsid w:val="00F80748"/>
    <w:rsid w:val="00F81292"/>
    <w:rsid w:val="00F81500"/>
    <w:rsid w:val="00F81575"/>
    <w:rsid w:val="00F82664"/>
    <w:rsid w:val="00F83A62"/>
    <w:rsid w:val="00F83D6F"/>
    <w:rsid w:val="00F8443A"/>
    <w:rsid w:val="00F85AFB"/>
    <w:rsid w:val="00F86063"/>
    <w:rsid w:val="00F871D9"/>
    <w:rsid w:val="00F879B3"/>
    <w:rsid w:val="00F900F6"/>
    <w:rsid w:val="00F90AAC"/>
    <w:rsid w:val="00F9403C"/>
    <w:rsid w:val="00F941C0"/>
    <w:rsid w:val="00F95E86"/>
    <w:rsid w:val="00F96419"/>
    <w:rsid w:val="00F9674F"/>
    <w:rsid w:val="00F97105"/>
    <w:rsid w:val="00FA04AF"/>
    <w:rsid w:val="00FA07C2"/>
    <w:rsid w:val="00FA07D7"/>
    <w:rsid w:val="00FA125C"/>
    <w:rsid w:val="00FA1CC1"/>
    <w:rsid w:val="00FA2E4A"/>
    <w:rsid w:val="00FA352A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486"/>
    <w:rsid w:val="00FA7777"/>
    <w:rsid w:val="00FB0CA7"/>
    <w:rsid w:val="00FB0ED0"/>
    <w:rsid w:val="00FB15D8"/>
    <w:rsid w:val="00FB4592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5013"/>
    <w:rsid w:val="00FC54BC"/>
    <w:rsid w:val="00FC588B"/>
    <w:rsid w:val="00FC5E2B"/>
    <w:rsid w:val="00FC683D"/>
    <w:rsid w:val="00FC6895"/>
    <w:rsid w:val="00FC7ACB"/>
    <w:rsid w:val="00FC7D17"/>
    <w:rsid w:val="00FD0D7B"/>
    <w:rsid w:val="00FD20BA"/>
    <w:rsid w:val="00FD3452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B1D"/>
    <w:rsid w:val="00FE3DE3"/>
    <w:rsid w:val="00FE46B2"/>
    <w:rsid w:val="00FE4C1D"/>
    <w:rsid w:val="00FE4FB3"/>
    <w:rsid w:val="00FE5270"/>
    <w:rsid w:val="00FE5622"/>
    <w:rsid w:val="00FE66D8"/>
    <w:rsid w:val="00FE7283"/>
    <w:rsid w:val="00FE75D3"/>
    <w:rsid w:val="00FE7B3A"/>
    <w:rsid w:val="00FF0895"/>
    <w:rsid w:val="00FF0EFD"/>
    <w:rsid w:val="00FF1910"/>
    <w:rsid w:val="00FF385A"/>
    <w:rsid w:val="00FF3D24"/>
    <w:rsid w:val="00FF40A3"/>
    <w:rsid w:val="00FF4AFE"/>
    <w:rsid w:val="00FF730D"/>
    <w:rsid w:val="02071847"/>
    <w:rsid w:val="042E581E"/>
    <w:rsid w:val="0CD14072"/>
    <w:rsid w:val="137E7DE6"/>
    <w:rsid w:val="1FBD019B"/>
    <w:rsid w:val="32B110B0"/>
    <w:rsid w:val="3F6D2201"/>
    <w:rsid w:val="440561E3"/>
    <w:rsid w:val="4F7615B2"/>
    <w:rsid w:val="656E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B65"/>
    <w:pPr>
      <w:widowControl w:val="0"/>
      <w:jc w:val="both"/>
    </w:pPr>
    <w:rPr>
      <w:b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F0B65"/>
    <w:pPr>
      <w:keepNext/>
      <w:keepLines/>
      <w:numPr>
        <w:numId w:val="1"/>
      </w:numPr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0B6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0B6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0B6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 w:val="0"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 w:val="0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hAnsi="Cambria"/>
      <w:b w:val="0"/>
      <w:bCs/>
      <w:sz w:val="32"/>
      <w:szCs w:val="32"/>
    </w:rPr>
  </w:style>
  <w:style w:type="character" w:customStyle="1" w:styleId="1Char">
    <w:name w:val="标题 1 Char"/>
    <w:link w:val="1"/>
    <w:uiPriority w:val="9"/>
    <w:rsid w:val="005F0B65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sid w:val="005F0B65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5F0B65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5F0B65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2">
    <w:name w:val="页眉 Char"/>
    <w:link w:val="a6"/>
    <w:uiPriority w:val="99"/>
    <w:semiHidden/>
    <w:rPr>
      <w:sz w:val="18"/>
      <w:szCs w:val="18"/>
    </w:rPr>
  </w:style>
  <w:style w:type="character" w:customStyle="1" w:styleId="Char1">
    <w:name w:val="页脚 Char"/>
    <w:link w:val="a5"/>
    <w:uiPriority w:val="99"/>
    <w:semiHidden/>
    <w:rPr>
      <w:sz w:val="18"/>
      <w:szCs w:val="18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rPr>
      <w:rFonts w:ascii="Cambria" w:eastAsia="宋体" w:hAnsi="Cambria" w:cs="Times New Roman"/>
      <w:b/>
      <w:bCs/>
      <w:sz w:val="24"/>
      <w:szCs w:val="24"/>
    </w:rPr>
  </w:style>
  <w:style w:type="character" w:customStyle="1" w:styleId="Char3">
    <w:name w:val="标题 Char"/>
    <w:link w:val="a7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sk-title">
    <w:name w:val="ask-title"/>
    <w:basedOn w:val="a0"/>
  </w:style>
  <w:style w:type="paragraph" w:customStyle="1" w:styleId="11">
    <w:name w:val="样式1"/>
    <w:basedOn w:val="2"/>
    <w:pPr>
      <w:numPr>
        <w:ilvl w:val="0"/>
        <w:numId w:val="0"/>
      </w:numPr>
      <w:ind w:left="720" w:hanging="720"/>
    </w:pPr>
  </w:style>
  <w:style w:type="paragraph" w:customStyle="1" w:styleId="a8">
    <w:name w:val="背景"/>
    <w:basedOn w:val="a"/>
    <w:link w:val="Char4"/>
    <w:qFormat/>
    <w:rsid w:val="0037554B"/>
    <w:pPr>
      <w:shd w:val="clear" w:color="auto" w:fill="D9D9D9"/>
    </w:pPr>
    <w:rPr>
      <w:b w:val="0"/>
      <w:sz w:val="18"/>
      <w:szCs w:val="18"/>
    </w:rPr>
  </w:style>
  <w:style w:type="character" w:customStyle="1" w:styleId="Char4">
    <w:name w:val="背景 Char"/>
    <w:link w:val="a8"/>
    <w:rsid w:val="0037554B"/>
    <w:rPr>
      <w:kern w:val="2"/>
      <w:sz w:val="18"/>
      <w:szCs w:val="18"/>
      <w:shd w:val="clear" w:color="auto" w:fill="D9D9D9"/>
    </w:rPr>
  </w:style>
  <w:style w:type="paragraph" w:styleId="a9">
    <w:name w:val="List Paragraph"/>
    <w:basedOn w:val="a"/>
    <w:uiPriority w:val="99"/>
    <w:unhideWhenUsed/>
    <w:rsid w:val="00DB485F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261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B65"/>
    <w:pPr>
      <w:widowControl w:val="0"/>
      <w:jc w:val="both"/>
    </w:pPr>
    <w:rPr>
      <w:b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F0B65"/>
    <w:pPr>
      <w:keepNext/>
      <w:keepLines/>
      <w:numPr>
        <w:numId w:val="1"/>
      </w:numPr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0B6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0B6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0B6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 w:val="0"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 w:val="0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hAnsi="Cambria"/>
      <w:b w:val="0"/>
      <w:bCs/>
      <w:sz w:val="32"/>
      <w:szCs w:val="32"/>
    </w:rPr>
  </w:style>
  <w:style w:type="character" w:customStyle="1" w:styleId="1Char">
    <w:name w:val="标题 1 Char"/>
    <w:link w:val="1"/>
    <w:uiPriority w:val="9"/>
    <w:rsid w:val="005F0B65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sid w:val="005F0B65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5F0B65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5F0B65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2">
    <w:name w:val="页眉 Char"/>
    <w:link w:val="a6"/>
    <w:uiPriority w:val="99"/>
    <w:semiHidden/>
    <w:rPr>
      <w:sz w:val="18"/>
      <w:szCs w:val="18"/>
    </w:rPr>
  </w:style>
  <w:style w:type="character" w:customStyle="1" w:styleId="Char1">
    <w:name w:val="页脚 Char"/>
    <w:link w:val="a5"/>
    <w:uiPriority w:val="99"/>
    <w:semiHidden/>
    <w:rPr>
      <w:sz w:val="18"/>
      <w:szCs w:val="18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rPr>
      <w:rFonts w:ascii="Cambria" w:eastAsia="宋体" w:hAnsi="Cambria" w:cs="Times New Roman"/>
      <w:b/>
      <w:bCs/>
      <w:sz w:val="24"/>
      <w:szCs w:val="24"/>
    </w:rPr>
  </w:style>
  <w:style w:type="character" w:customStyle="1" w:styleId="Char3">
    <w:name w:val="标题 Char"/>
    <w:link w:val="a7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sk-title">
    <w:name w:val="ask-title"/>
    <w:basedOn w:val="a0"/>
  </w:style>
  <w:style w:type="paragraph" w:customStyle="1" w:styleId="11">
    <w:name w:val="样式1"/>
    <w:basedOn w:val="2"/>
    <w:pPr>
      <w:numPr>
        <w:ilvl w:val="0"/>
        <w:numId w:val="0"/>
      </w:numPr>
      <w:ind w:left="720" w:hanging="720"/>
    </w:pPr>
  </w:style>
  <w:style w:type="paragraph" w:customStyle="1" w:styleId="a8">
    <w:name w:val="背景"/>
    <w:basedOn w:val="a"/>
    <w:link w:val="Char4"/>
    <w:qFormat/>
    <w:rsid w:val="0037554B"/>
    <w:pPr>
      <w:shd w:val="clear" w:color="auto" w:fill="D9D9D9"/>
    </w:pPr>
    <w:rPr>
      <w:b w:val="0"/>
      <w:sz w:val="18"/>
      <w:szCs w:val="18"/>
    </w:rPr>
  </w:style>
  <w:style w:type="character" w:customStyle="1" w:styleId="Char4">
    <w:name w:val="背景 Char"/>
    <w:link w:val="a8"/>
    <w:rsid w:val="0037554B"/>
    <w:rPr>
      <w:kern w:val="2"/>
      <w:sz w:val="18"/>
      <w:szCs w:val="18"/>
      <w:shd w:val="clear" w:color="auto" w:fill="D9D9D9"/>
    </w:rPr>
  </w:style>
  <w:style w:type="paragraph" w:styleId="a9">
    <w:name w:val="List Paragraph"/>
    <w:basedOn w:val="a"/>
    <w:uiPriority w:val="99"/>
    <w:unhideWhenUsed/>
    <w:rsid w:val="00DB485F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261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3" Type="http://schemas.openxmlformats.org/officeDocument/2006/relationships/numbering" Target="numbering.xml"/><Relationship Id="rId21" Type="http://schemas.openxmlformats.org/officeDocument/2006/relationships/image" Target="media/image12.emf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2.bin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3.emf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oleObject" Target="embeddings/oleObject1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://localhost:8081/nexus/#welco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V\Desktop\cz\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233"/>
    <customShpInfo spid="_x0000_s2235"/>
    <customShpInfo spid="_x0000_s2236"/>
    <customShpInfo spid="_x0000_s2237"/>
    <customShpInfo spid="_x0000_s2238"/>
    <customShpInfo spid="_x0000_s2239"/>
    <customShpInfo spid="_x0000_s2240"/>
    <customShpInfo spid="_x0000_s2241"/>
    <customShpInfo spid="_x0000_s2242"/>
    <customShpInfo spid="_x0000_s2245"/>
    <customShpInfo spid="_x0000_s2246"/>
    <customShpInfo spid="_x0000_s2247"/>
    <customShpInfo spid="_x0000_s2248"/>
    <customShpInfo spid="_x0000_s2249"/>
    <customShpInfo spid="_x0000_s2250"/>
    <customShpInfo spid="_x0000_s2251"/>
    <customShpInfo spid="_x0000_s223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3D4FC8-2A8D-49D9-98A3-E4FE630AD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</Template>
  <TotalTime>264</TotalTime>
  <Pages>14</Pages>
  <Words>1050</Words>
  <Characters>5989</Characters>
  <Application>Microsoft Office Word</Application>
  <DocSecurity>0</DocSecurity>
  <Lines>49</Lines>
  <Paragraphs>14</Paragraphs>
  <ScaleCrop>false</ScaleCrop>
  <Company>mq</Company>
  <LinksUpToDate>false</LinksUpToDate>
  <CharactersWithSpaces>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</dc:creator>
  <cp:lastModifiedBy>LV</cp:lastModifiedBy>
  <cp:revision>4401</cp:revision>
  <dcterms:created xsi:type="dcterms:W3CDTF">2017-03-19T00:30:00Z</dcterms:created>
  <dcterms:modified xsi:type="dcterms:W3CDTF">2017-03-19T04:54:00Z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